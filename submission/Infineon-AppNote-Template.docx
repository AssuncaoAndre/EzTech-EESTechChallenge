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94BC" w14:textId="3AA0866C" w:rsidR="00937BCD" w:rsidRPr="00096093" w:rsidRDefault="00A61DE8" w:rsidP="00D36691">
      <w:pPr>
        <w:pStyle w:val="CoverTitle"/>
      </w:pPr>
      <w:bookmarkStart w:id="0" w:name="_Toc385505508"/>
      <w:r>
        <w:t>Application Notes</w:t>
      </w:r>
    </w:p>
    <w:p w14:paraId="27E0BE39" w14:textId="3A2CA727" w:rsidR="00C01DD0" w:rsidRDefault="00A61DE8" w:rsidP="00AA3B9B">
      <w:pPr>
        <w:pStyle w:val="CoverTitleContinued"/>
      </w:pPr>
      <w:r>
        <w:t>EZTech - EESTech Challenge</w:t>
      </w:r>
    </w:p>
    <w:p w14:paraId="73EE66F2" w14:textId="1806AAD0" w:rsidR="000F5F38" w:rsidRPr="00B16411" w:rsidRDefault="00B16411" w:rsidP="00AA3B9B">
      <w:pPr>
        <w:pStyle w:val="HeadingPreface"/>
        <w:rPr>
          <w:u w:val="single"/>
        </w:rPr>
      </w:pPr>
      <w:bookmarkStart w:id="1" w:name="_Toc104475172"/>
      <w:bookmarkEnd w:id="0"/>
      <w:r>
        <w:t>Our Solution</w:t>
      </w:r>
      <w:bookmarkEnd w:id="1"/>
    </w:p>
    <w:p w14:paraId="1BF054BE" w14:textId="77777777" w:rsidR="000F5F38" w:rsidRPr="00FC6AE6" w:rsidRDefault="000F5F38" w:rsidP="00AA3B9B">
      <w:pPr>
        <w:pStyle w:val="Heading"/>
      </w:pPr>
      <w:r w:rsidRPr="000C4A1A">
        <w:t>Scope and purpose</w:t>
      </w:r>
    </w:p>
    <w:p w14:paraId="6DEFB631" w14:textId="5588C861" w:rsidR="00E54A33" w:rsidRPr="00294F72" w:rsidRDefault="00A61DE8" w:rsidP="00E47912">
      <w:pPr>
        <w:pStyle w:val="Body"/>
        <w:jc w:val="both"/>
      </w:pPr>
      <w:r>
        <w:t>In this project we had to do a Machine Learning Algorithm that detects the number of people mov</w:t>
      </w:r>
      <w:r w:rsidR="007002CA">
        <w:t xml:space="preserve">ing in an indoor room using data provided by </w:t>
      </w:r>
      <w:r w:rsidR="00976DEE">
        <w:t>Frequency-Modulated Continuous Wave (FCMW) Radar</w:t>
      </w:r>
      <w:r w:rsidR="007002CA">
        <w:t>.</w:t>
      </w:r>
    </w:p>
    <w:p w14:paraId="202D6658" w14:textId="77777777" w:rsidR="00096093" w:rsidRPr="00096093" w:rsidRDefault="00096093" w:rsidP="00096093">
      <w:pPr>
        <w:pStyle w:val="Heading"/>
      </w:pPr>
      <w:r>
        <w:t>Intended audience</w:t>
      </w:r>
    </w:p>
    <w:p w14:paraId="08BC1138" w14:textId="4C35F778" w:rsidR="00B74B7C" w:rsidRDefault="007002CA" w:rsidP="00E47912">
      <w:pPr>
        <w:pStyle w:val="Body"/>
        <w:jc w:val="both"/>
      </w:pPr>
      <w:r>
        <w:t>We hope with this project to</w:t>
      </w:r>
      <w:r w:rsidR="00976DEE">
        <w:t xml:space="preserve"> implement a simple </w:t>
      </w:r>
      <w:r w:rsidR="004C064E">
        <w:t>algorithm</w:t>
      </w:r>
      <w:r w:rsidR="00976DEE">
        <w:t xml:space="preserve"> that could count the number of people inside </w:t>
      </w:r>
      <w:r w:rsidR="00E47912">
        <w:t>an</w:t>
      </w:r>
      <w:r w:rsidR="00976DEE">
        <w:t xml:space="preserve"> indoor room</w:t>
      </w:r>
      <w:r w:rsidR="004C064E">
        <w:t xml:space="preserve">. We did a algorithm that could easily be run in any recent </w:t>
      </w:r>
      <w:r w:rsidR="00E47912">
        <w:t>, so anyone with the radar and a computer can run this program</w:t>
      </w:r>
      <w:r w:rsidR="004C064E">
        <w:t>.</w:t>
      </w:r>
      <w:r w:rsidR="00E128CC" w:rsidRPr="00CF50B7">
        <w:t xml:space="preserve"> </w:t>
      </w:r>
    </w:p>
    <w:p w14:paraId="31ED3D41" w14:textId="77777777" w:rsidR="00AA3B9B" w:rsidRDefault="00AA3B9B" w:rsidP="005871D1">
      <w:pPr>
        <w:pStyle w:val="AnchorLine"/>
      </w:pPr>
    </w:p>
    <w:p w14:paraId="7553AB05" w14:textId="77777777" w:rsidR="000F5F38" w:rsidRPr="000C4A1A" w:rsidRDefault="000F5F38" w:rsidP="000F5F38">
      <w:pPr>
        <w:sectPr w:rsidR="000F5F38" w:rsidRPr="000C4A1A" w:rsidSect="006B5FCF">
          <w:headerReference w:type="default" r:id="rId8"/>
          <w:footerReference w:type="default" r:id="rId9"/>
          <w:headerReference w:type="first" r:id="rId10"/>
          <w:footerReference w:type="first" r:id="rId11"/>
          <w:footnotePr>
            <w:numRestart w:val="eachPage"/>
          </w:footnotePr>
          <w:type w:val="continuous"/>
          <w:pgSz w:w="11907" w:h="16840" w:code="9"/>
          <w:pgMar w:top="1560" w:right="850" w:bottom="993" w:left="851" w:header="284" w:footer="324" w:gutter="0"/>
          <w:cols w:space="720"/>
          <w:formProt w:val="0"/>
          <w:titlePg/>
        </w:sectPr>
      </w:pPr>
    </w:p>
    <w:p w14:paraId="25D4D8CD" w14:textId="77777777" w:rsidR="002B618C" w:rsidRDefault="009D3234" w:rsidP="002B618C">
      <w:pPr>
        <w:pStyle w:val="HeadingPreface"/>
      </w:pPr>
      <w:bookmarkStart w:id="2" w:name="_Toc431889536"/>
      <w:bookmarkStart w:id="3" w:name="_Toc431980075"/>
      <w:bookmarkStart w:id="4" w:name="_Toc430947633"/>
      <w:bookmarkStart w:id="5" w:name="_Toc104475173"/>
      <w:r>
        <w:t>Table of c</w:t>
      </w:r>
      <w:r w:rsidR="002B618C">
        <w:t>ontents</w:t>
      </w:r>
      <w:bookmarkEnd w:id="2"/>
      <w:bookmarkEnd w:id="3"/>
      <w:bookmarkEnd w:id="5"/>
    </w:p>
    <w:sdt>
      <w:sdtPr>
        <w:rPr>
          <w:b w:val="0"/>
          <w:noProof w:val="0"/>
          <w:lang w:eastAsia="de-DE"/>
        </w:rPr>
        <w:id w:val="-2048987280"/>
        <w:docPartObj>
          <w:docPartGallery w:val="Table of Contents"/>
          <w:docPartUnique/>
        </w:docPartObj>
      </w:sdtPr>
      <w:sdtEndPr/>
      <w:sdtContent>
        <w:p w14:paraId="637D433A" w14:textId="696E39F4" w:rsidR="00B16411" w:rsidRDefault="00096093">
          <w:pPr>
            <w:pStyle w:val="ndice1"/>
            <w:rPr>
              <w:rFonts w:asciiTheme="minorHAnsi" w:eastAsiaTheme="minorEastAsia" w:hAnsiTheme="minorHAnsi" w:cstheme="minorBidi"/>
              <w:b w:val="0"/>
              <w:lang w:val="pt-PT" w:eastAsia="pt-PT"/>
            </w:rPr>
          </w:pPr>
          <w:r w:rsidRPr="00096093">
            <w:fldChar w:fldCharType="begin"/>
          </w:r>
          <w:r>
            <w:instrText xml:space="preserve"> TOC \o "1-4" \h \z \t "Heading                             1,1,Heading 2,2,Heading 3,3,Heading 4,4Heading_Preface,5,Heading_TOC,1" </w:instrText>
          </w:r>
          <w:r w:rsidRPr="00096093">
            <w:fldChar w:fldCharType="separate"/>
          </w:r>
          <w:hyperlink w:anchor="_Toc104475172" w:history="1">
            <w:r w:rsidR="00B16411" w:rsidRPr="003630EE">
              <w:rPr>
                <w:rStyle w:val="Hiperligao"/>
              </w:rPr>
              <w:t>Our Solution</w:t>
            </w:r>
            <w:r w:rsidR="00B16411">
              <w:rPr>
                <w:webHidden/>
              </w:rPr>
              <w:tab/>
            </w:r>
            <w:r w:rsidR="00B16411">
              <w:rPr>
                <w:webHidden/>
              </w:rPr>
              <w:fldChar w:fldCharType="begin"/>
            </w:r>
            <w:r w:rsidR="00B16411">
              <w:rPr>
                <w:webHidden/>
              </w:rPr>
              <w:instrText xml:space="preserve"> PAGEREF _Toc104475172 \h </w:instrText>
            </w:r>
            <w:r w:rsidR="00B16411">
              <w:rPr>
                <w:webHidden/>
              </w:rPr>
            </w:r>
            <w:r w:rsidR="00B16411">
              <w:rPr>
                <w:webHidden/>
              </w:rPr>
              <w:fldChar w:fldCharType="separate"/>
            </w:r>
            <w:r w:rsidR="00B16411">
              <w:rPr>
                <w:webHidden/>
              </w:rPr>
              <w:t>1</w:t>
            </w:r>
            <w:r w:rsidR="00B16411">
              <w:rPr>
                <w:webHidden/>
              </w:rPr>
              <w:fldChar w:fldCharType="end"/>
            </w:r>
          </w:hyperlink>
        </w:p>
        <w:p w14:paraId="5788E1C2" w14:textId="63CA1F60" w:rsidR="00B16411" w:rsidRDefault="00B16411">
          <w:pPr>
            <w:pStyle w:val="ndice1"/>
            <w:rPr>
              <w:rFonts w:asciiTheme="minorHAnsi" w:eastAsiaTheme="minorEastAsia" w:hAnsiTheme="minorHAnsi" w:cstheme="minorBidi"/>
              <w:b w:val="0"/>
              <w:lang w:val="pt-PT" w:eastAsia="pt-PT"/>
            </w:rPr>
          </w:pPr>
          <w:hyperlink w:anchor="_Toc104475173" w:history="1">
            <w:r w:rsidRPr="003630EE">
              <w:rPr>
                <w:rStyle w:val="Hiperligao"/>
              </w:rPr>
              <w:t>Table of contents</w:t>
            </w:r>
            <w:r>
              <w:rPr>
                <w:webHidden/>
              </w:rPr>
              <w:tab/>
            </w:r>
            <w:r>
              <w:rPr>
                <w:webHidden/>
              </w:rPr>
              <w:fldChar w:fldCharType="begin"/>
            </w:r>
            <w:r>
              <w:rPr>
                <w:webHidden/>
              </w:rPr>
              <w:instrText xml:space="preserve"> PAGEREF _Toc104475173 \h </w:instrText>
            </w:r>
            <w:r>
              <w:rPr>
                <w:webHidden/>
              </w:rPr>
            </w:r>
            <w:r>
              <w:rPr>
                <w:webHidden/>
              </w:rPr>
              <w:fldChar w:fldCharType="separate"/>
            </w:r>
            <w:r>
              <w:rPr>
                <w:webHidden/>
              </w:rPr>
              <w:t>1</w:t>
            </w:r>
            <w:r>
              <w:rPr>
                <w:webHidden/>
              </w:rPr>
              <w:fldChar w:fldCharType="end"/>
            </w:r>
          </w:hyperlink>
        </w:p>
        <w:p w14:paraId="3949B993" w14:textId="3B76CBE4" w:rsidR="00B16411" w:rsidRDefault="00B16411">
          <w:pPr>
            <w:pStyle w:val="ndice1"/>
            <w:rPr>
              <w:rFonts w:asciiTheme="minorHAnsi" w:eastAsiaTheme="minorEastAsia" w:hAnsiTheme="minorHAnsi" w:cstheme="minorBidi"/>
              <w:b w:val="0"/>
              <w:lang w:val="pt-PT" w:eastAsia="pt-PT"/>
            </w:rPr>
          </w:pPr>
          <w:hyperlink w:anchor="_Toc104475174" w:history="1">
            <w:r w:rsidRPr="003630EE">
              <w:rPr>
                <w:rStyle w:val="Hiperligao"/>
              </w:rPr>
              <w:t>1</w:t>
            </w:r>
            <w:r>
              <w:rPr>
                <w:rFonts w:asciiTheme="minorHAnsi" w:eastAsiaTheme="minorEastAsia" w:hAnsiTheme="minorHAnsi" w:cstheme="minorBidi"/>
                <w:b w:val="0"/>
                <w:lang w:val="pt-PT" w:eastAsia="pt-PT"/>
              </w:rPr>
              <w:tab/>
            </w:r>
            <w:r w:rsidRPr="003630EE">
              <w:rPr>
                <w:rStyle w:val="Hiperligao"/>
              </w:rPr>
              <w:t>Project</w:t>
            </w:r>
            <w:r>
              <w:rPr>
                <w:webHidden/>
              </w:rPr>
              <w:tab/>
            </w:r>
            <w:r>
              <w:rPr>
                <w:webHidden/>
              </w:rPr>
              <w:fldChar w:fldCharType="begin"/>
            </w:r>
            <w:r>
              <w:rPr>
                <w:webHidden/>
              </w:rPr>
              <w:instrText xml:space="preserve"> PAGEREF _Toc104475174 \h </w:instrText>
            </w:r>
            <w:r>
              <w:rPr>
                <w:webHidden/>
              </w:rPr>
            </w:r>
            <w:r>
              <w:rPr>
                <w:webHidden/>
              </w:rPr>
              <w:fldChar w:fldCharType="separate"/>
            </w:r>
            <w:r>
              <w:rPr>
                <w:webHidden/>
              </w:rPr>
              <w:t>2</w:t>
            </w:r>
            <w:r>
              <w:rPr>
                <w:webHidden/>
              </w:rPr>
              <w:fldChar w:fldCharType="end"/>
            </w:r>
          </w:hyperlink>
        </w:p>
        <w:p w14:paraId="5C611E08" w14:textId="37DE47FC" w:rsidR="00B16411" w:rsidRDefault="00B16411">
          <w:pPr>
            <w:pStyle w:val="ndice2"/>
            <w:rPr>
              <w:rFonts w:asciiTheme="minorHAnsi" w:eastAsiaTheme="minorEastAsia" w:hAnsiTheme="minorHAnsi" w:cstheme="minorBidi"/>
              <w:lang w:val="pt-PT" w:eastAsia="pt-PT"/>
            </w:rPr>
          </w:pPr>
          <w:hyperlink w:anchor="_Toc104475175" w:history="1">
            <w:r w:rsidRPr="003630EE">
              <w:rPr>
                <w:rStyle w:val="Hiperligao"/>
              </w:rPr>
              <w:t>1.1</w:t>
            </w:r>
            <w:r>
              <w:rPr>
                <w:rFonts w:asciiTheme="minorHAnsi" w:eastAsiaTheme="minorEastAsia" w:hAnsiTheme="minorHAnsi" w:cstheme="minorBidi"/>
                <w:lang w:val="pt-PT" w:eastAsia="pt-PT"/>
              </w:rPr>
              <w:tab/>
            </w:r>
            <w:r w:rsidRPr="003630EE">
              <w:rPr>
                <w:rStyle w:val="Hiperligao"/>
              </w:rPr>
              <w:t>Gathering and handling the data</w:t>
            </w:r>
            <w:r>
              <w:rPr>
                <w:webHidden/>
              </w:rPr>
              <w:tab/>
            </w:r>
            <w:r>
              <w:rPr>
                <w:webHidden/>
              </w:rPr>
              <w:fldChar w:fldCharType="begin"/>
            </w:r>
            <w:r>
              <w:rPr>
                <w:webHidden/>
              </w:rPr>
              <w:instrText xml:space="preserve"> PAGEREF _Toc104475175 \h </w:instrText>
            </w:r>
            <w:r>
              <w:rPr>
                <w:webHidden/>
              </w:rPr>
            </w:r>
            <w:r>
              <w:rPr>
                <w:webHidden/>
              </w:rPr>
              <w:fldChar w:fldCharType="separate"/>
            </w:r>
            <w:r>
              <w:rPr>
                <w:webHidden/>
              </w:rPr>
              <w:t>3</w:t>
            </w:r>
            <w:r>
              <w:rPr>
                <w:webHidden/>
              </w:rPr>
              <w:fldChar w:fldCharType="end"/>
            </w:r>
          </w:hyperlink>
        </w:p>
        <w:p w14:paraId="14CA0CC0" w14:textId="112516C4" w:rsidR="00B16411" w:rsidRDefault="00B16411">
          <w:pPr>
            <w:pStyle w:val="ndice2"/>
            <w:rPr>
              <w:rFonts w:asciiTheme="minorHAnsi" w:eastAsiaTheme="minorEastAsia" w:hAnsiTheme="minorHAnsi" w:cstheme="minorBidi"/>
              <w:lang w:val="pt-PT" w:eastAsia="pt-PT"/>
            </w:rPr>
          </w:pPr>
          <w:hyperlink w:anchor="_Toc104475176" w:history="1">
            <w:r w:rsidRPr="003630EE">
              <w:rPr>
                <w:rStyle w:val="Hiperligao"/>
              </w:rPr>
              <w:t>1.2</w:t>
            </w:r>
            <w:r>
              <w:rPr>
                <w:rFonts w:asciiTheme="minorHAnsi" w:eastAsiaTheme="minorEastAsia" w:hAnsiTheme="minorHAnsi" w:cstheme="minorBidi"/>
                <w:lang w:val="pt-PT" w:eastAsia="pt-PT"/>
              </w:rPr>
              <w:tab/>
            </w:r>
            <w:r w:rsidRPr="003630EE">
              <w:rPr>
                <w:rStyle w:val="Hiperligao"/>
              </w:rPr>
              <w:t>Convolutional Neural Network</w:t>
            </w:r>
            <w:r>
              <w:rPr>
                <w:webHidden/>
              </w:rPr>
              <w:tab/>
            </w:r>
            <w:r>
              <w:rPr>
                <w:webHidden/>
              </w:rPr>
              <w:fldChar w:fldCharType="begin"/>
            </w:r>
            <w:r>
              <w:rPr>
                <w:webHidden/>
              </w:rPr>
              <w:instrText xml:space="preserve"> PAGEREF _Toc104475176 \h </w:instrText>
            </w:r>
            <w:r>
              <w:rPr>
                <w:webHidden/>
              </w:rPr>
            </w:r>
            <w:r>
              <w:rPr>
                <w:webHidden/>
              </w:rPr>
              <w:fldChar w:fldCharType="separate"/>
            </w:r>
            <w:r>
              <w:rPr>
                <w:webHidden/>
              </w:rPr>
              <w:t>6</w:t>
            </w:r>
            <w:r>
              <w:rPr>
                <w:webHidden/>
              </w:rPr>
              <w:fldChar w:fldCharType="end"/>
            </w:r>
          </w:hyperlink>
        </w:p>
        <w:p w14:paraId="2657CE2F" w14:textId="149F0CC2" w:rsidR="00B16411" w:rsidRDefault="00B16411">
          <w:pPr>
            <w:pStyle w:val="ndice4"/>
            <w:rPr>
              <w:rFonts w:asciiTheme="minorHAnsi" w:eastAsiaTheme="minorEastAsia" w:hAnsiTheme="minorHAnsi" w:cstheme="minorBidi"/>
              <w:lang w:val="pt-PT" w:eastAsia="pt-PT"/>
            </w:rPr>
          </w:pPr>
          <w:hyperlink w:anchor="_Toc104475177" w:history="1">
            <w:r w:rsidRPr="003630EE">
              <w:rPr>
                <w:rStyle w:val="Hiperligao"/>
              </w:rPr>
              <w:t>1.2.1.1</w:t>
            </w:r>
            <w:r>
              <w:rPr>
                <w:rFonts w:asciiTheme="minorHAnsi" w:eastAsiaTheme="minorEastAsia" w:hAnsiTheme="minorHAnsi" w:cstheme="minorBidi"/>
                <w:lang w:val="pt-PT" w:eastAsia="pt-PT"/>
              </w:rPr>
              <w:tab/>
            </w:r>
            <w:r w:rsidRPr="003630EE">
              <w:rPr>
                <w:rStyle w:val="Hiperligao"/>
              </w:rPr>
              <w:t>CNN Structure</w:t>
            </w:r>
            <w:r>
              <w:rPr>
                <w:webHidden/>
              </w:rPr>
              <w:tab/>
            </w:r>
            <w:r>
              <w:rPr>
                <w:webHidden/>
              </w:rPr>
              <w:fldChar w:fldCharType="begin"/>
            </w:r>
            <w:r>
              <w:rPr>
                <w:webHidden/>
              </w:rPr>
              <w:instrText xml:space="preserve"> PAGEREF _Toc104475177 \h </w:instrText>
            </w:r>
            <w:r>
              <w:rPr>
                <w:webHidden/>
              </w:rPr>
            </w:r>
            <w:r>
              <w:rPr>
                <w:webHidden/>
              </w:rPr>
              <w:fldChar w:fldCharType="separate"/>
            </w:r>
            <w:r>
              <w:rPr>
                <w:webHidden/>
              </w:rPr>
              <w:t>6</w:t>
            </w:r>
            <w:r>
              <w:rPr>
                <w:webHidden/>
              </w:rPr>
              <w:fldChar w:fldCharType="end"/>
            </w:r>
          </w:hyperlink>
        </w:p>
        <w:p w14:paraId="118DAFE7" w14:textId="0A6D0AC4" w:rsidR="00B16411" w:rsidRDefault="00B16411">
          <w:pPr>
            <w:pStyle w:val="ndice4"/>
            <w:rPr>
              <w:rFonts w:asciiTheme="minorHAnsi" w:eastAsiaTheme="minorEastAsia" w:hAnsiTheme="minorHAnsi" w:cstheme="minorBidi"/>
              <w:lang w:val="pt-PT" w:eastAsia="pt-PT"/>
            </w:rPr>
          </w:pPr>
          <w:hyperlink w:anchor="_Toc104475178" w:history="1">
            <w:r w:rsidRPr="003630EE">
              <w:rPr>
                <w:rStyle w:val="Hiperligao"/>
              </w:rPr>
              <w:t>1.2.1.2</w:t>
            </w:r>
            <w:r>
              <w:rPr>
                <w:rFonts w:asciiTheme="minorHAnsi" w:eastAsiaTheme="minorEastAsia" w:hAnsiTheme="minorHAnsi" w:cstheme="minorBidi"/>
                <w:lang w:val="pt-PT" w:eastAsia="pt-PT"/>
              </w:rPr>
              <w:tab/>
            </w:r>
            <w:r w:rsidRPr="003630EE">
              <w:rPr>
                <w:rStyle w:val="Hiperligao"/>
              </w:rPr>
              <w:t>CNN Saving</w:t>
            </w:r>
            <w:r>
              <w:rPr>
                <w:webHidden/>
              </w:rPr>
              <w:tab/>
            </w:r>
            <w:r>
              <w:rPr>
                <w:webHidden/>
              </w:rPr>
              <w:fldChar w:fldCharType="begin"/>
            </w:r>
            <w:r>
              <w:rPr>
                <w:webHidden/>
              </w:rPr>
              <w:instrText xml:space="preserve"> PAGEREF _Toc104475178 \h </w:instrText>
            </w:r>
            <w:r>
              <w:rPr>
                <w:webHidden/>
              </w:rPr>
            </w:r>
            <w:r>
              <w:rPr>
                <w:webHidden/>
              </w:rPr>
              <w:fldChar w:fldCharType="separate"/>
            </w:r>
            <w:r>
              <w:rPr>
                <w:webHidden/>
              </w:rPr>
              <w:t>6</w:t>
            </w:r>
            <w:r>
              <w:rPr>
                <w:webHidden/>
              </w:rPr>
              <w:fldChar w:fldCharType="end"/>
            </w:r>
          </w:hyperlink>
        </w:p>
        <w:p w14:paraId="03A1E7B2" w14:textId="63333931" w:rsidR="00B16411" w:rsidRDefault="00B16411">
          <w:pPr>
            <w:pStyle w:val="ndice4"/>
            <w:rPr>
              <w:rFonts w:asciiTheme="minorHAnsi" w:eastAsiaTheme="minorEastAsia" w:hAnsiTheme="minorHAnsi" w:cstheme="minorBidi"/>
              <w:lang w:val="pt-PT" w:eastAsia="pt-PT"/>
            </w:rPr>
          </w:pPr>
          <w:hyperlink w:anchor="_Toc104475179" w:history="1">
            <w:r w:rsidRPr="003630EE">
              <w:rPr>
                <w:rStyle w:val="Hiperligao"/>
              </w:rPr>
              <w:t>1.2.1.3</w:t>
            </w:r>
            <w:r>
              <w:rPr>
                <w:rFonts w:asciiTheme="minorHAnsi" w:eastAsiaTheme="minorEastAsia" w:hAnsiTheme="minorHAnsi" w:cstheme="minorBidi"/>
                <w:lang w:val="pt-PT" w:eastAsia="pt-PT"/>
              </w:rPr>
              <w:tab/>
            </w:r>
            <w:r w:rsidRPr="003630EE">
              <w:rPr>
                <w:rStyle w:val="Hiperligao"/>
              </w:rPr>
              <w:t>CNN Loading</w:t>
            </w:r>
            <w:r>
              <w:rPr>
                <w:webHidden/>
              </w:rPr>
              <w:tab/>
            </w:r>
            <w:r>
              <w:rPr>
                <w:webHidden/>
              </w:rPr>
              <w:fldChar w:fldCharType="begin"/>
            </w:r>
            <w:r>
              <w:rPr>
                <w:webHidden/>
              </w:rPr>
              <w:instrText xml:space="preserve"> PAGEREF _Toc104475179 \h </w:instrText>
            </w:r>
            <w:r>
              <w:rPr>
                <w:webHidden/>
              </w:rPr>
            </w:r>
            <w:r>
              <w:rPr>
                <w:webHidden/>
              </w:rPr>
              <w:fldChar w:fldCharType="separate"/>
            </w:r>
            <w:r>
              <w:rPr>
                <w:webHidden/>
              </w:rPr>
              <w:t>6</w:t>
            </w:r>
            <w:r>
              <w:rPr>
                <w:webHidden/>
              </w:rPr>
              <w:fldChar w:fldCharType="end"/>
            </w:r>
          </w:hyperlink>
        </w:p>
        <w:p w14:paraId="754242AC" w14:textId="3B1DFD47" w:rsidR="00B16411" w:rsidRDefault="00B16411">
          <w:pPr>
            <w:pStyle w:val="ndice1"/>
            <w:rPr>
              <w:rFonts w:asciiTheme="minorHAnsi" w:eastAsiaTheme="minorEastAsia" w:hAnsiTheme="minorHAnsi" w:cstheme="minorBidi"/>
              <w:b w:val="0"/>
              <w:lang w:val="pt-PT" w:eastAsia="pt-PT"/>
            </w:rPr>
          </w:pPr>
          <w:hyperlink w:anchor="_Toc104475180" w:history="1">
            <w:r w:rsidRPr="003630EE">
              <w:rPr>
                <w:rStyle w:val="Hiperligao"/>
              </w:rPr>
              <w:t>Revision history</w:t>
            </w:r>
            <w:r>
              <w:rPr>
                <w:webHidden/>
              </w:rPr>
              <w:tab/>
            </w:r>
            <w:r>
              <w:rPr>
                <w:webHidden/>
              </w:rPr>
              <w:fldChar w:fldCharType="begin"/>
            </w:r>
            <w:r>
              <w:rPr>
                <w:webHidden/>
              </w:rPr>
              <w:instrText xml:space="preserve"> PAGEREF _Toc104475180 \h </w:instrText>
            </w:r>
            <w:r>
              <w:rPr>
                <w:webHidden/>
              </w:rPr>
            </w:r>
            <w:r>
              <w:rPr>
                <w:webHidden/>
              </w:rPr>
              <w:fldChar w:fldCharType="separate"/>
            </w:r>
            <w:r>
              <w:rPr>
                <w:webHidden/>
              </w:rPr>
              <w:t>8</w:t>
            </w:r>
            <w:r>
              <w:rPr>
                <w:webHidden/>
              </w:rPr>
              <w:fldChar w:fldCharType="end"/>
            </w:r>
          </w:hyperlink>
        </w:p>
        <w:p w14:paraId="2A25FA67" w14:textId="0A04A45E" w:rsidR="00A8789F" w:rsidRDefault="00096093" w:rsidP="00A8789F">
          <w:pPr>
            <w:pStyle w:val="Body"/>
          </w:pPr>
          <w:r w:rsidRPr="00096093">
            <w:fldChar w:fldCharType="end"/>
          </w:r>
        </w:p>
      </w:sdtContent>
    </w:sdt>
    <w:p w14:paraId="0E0413C4" w14:textId="77777777" w:rsidR="00A8789F" w:rsidRDefault="00A8789F" w:rsidP="005871D1">
      <w:pPr>
        <w:pStyle w:val="AnchorLine"/>
      </w:pPr>
    </w:p>
    <w:p w14:paraId="4D771195" w14:textId="77777777" w:rsidR="00A8789F" w:rsidRDefault="00A8789F" w:rsidP="00A8789F">
      <w:pPr>
        <w:pStyle w:val="Body"/>
        <w:sectPr w:rsidR="00A8789F" w:rsidSect="0002495E">
          <w:headerReference w:type="default" r:id="rId12"/>
          <w:footnotePr>
            <w:numRestart w:val="eachPage"/>
          </w:footnotePr>
          <w:type w:val="continuous"/>
          <w:pgSz w:w="11907" w:h="16840" w:code="9"/>
          <w:pgMar w:top="1701" w:right="850" w:bottom="993" w:left="851" w:header="285" w:footer="371" w:gutter="0"/>
          <w:cols w:space="720"/>
          <w:formProt w:val="0"/>
          <w:docGrid w:linePitch="299"/>
        </w:sectPr>
      </w:pPr>
    </w:p>
    <w:p w14:paraId="6BEA50A0" w14:textId="6F7683FB" w:rsidR="00AB2815" w:rsidRPr="006C7017" w:rsidRDefault="0018776E" w:rsidP="00096093">
      <w:pPr>
        <w:pStyle w:val="Ttulo1"/>
      </w:pPr>
      <w:bookmarkStart w:id="6" w:name="_Toc104475174"/>
      <w:bookmarkEnd w:id="4"/>
      <w:r>
        <w:lastRenderedPageBreak/>
        <w:t>Project</w:t>
      </w:r>
      <w:bookmarkEnd w:id="6"/>
      <w:r w:rsidR="00825C97">
        <w:t xml:space="preserve"> </w:t>
      </w:r>
    </w:p>
    <w:p w14:paraId="7C0EE9BD" w14:textId="678BC7F1" w:rsidR="00E47912" w:rsidRPr="00E47912" w:rsidRDefault="0018776E" w:rsidP="00E47912">
      <w:pPr>
        <w:pStyle w:val="Heading"/>
        <w:jc w:val="both"/>
        <w:rPr>
          <w:b w:val="0"/>
          <w:bCs/>
        </w:rPr>
      </w:pPr>
      <w:r w:rsidRPr="0018776E">
        <w:rPr>
          <w:b w:val="0"/>
          <w:bCs/>
        </w:rPr>
        <w:t>For th</w:t>
      </w:r>
      <w:r>
        <w:rPr>
          <w:b w:val="0"/>
          <w:bCs/>
        </w:rPr>
        <w:t xml:space="preserve">is project we decided to use a Convolutional Neural Network (CNN) to classify the data we gather from the </w:t>
      </w:r>
      <w:r w:rsidRPr="0018776E">
        <w:rPr>
          <w:b w:val="0"/>
          <w:bCs/>
        </w:rPr>
        <w:t>FCMW Radar</w:t>
      </w:r>
      <w:r w:rsidR="007A2130">
        <w:rPr>
          <w:b w:val="0"/>
          <w:bCs/>
        </w:rPr>
        <w:t xml:space="preserve">. We decided </w:t>
      </w:r>
      <w:r w:rsidR="008F7BC8">
        <w:rPr>
          <w:b w:val="0"/>
          <w:bCs/>
        </w:rPr>
        <w:t>on</w:t>
      </w:r>
      <w:r w:rsidR="007A2130">
        <w:rPr>
          <w:b w:val="0"/>
          <w:bCs/>
        </w:rPr>
        <w:t xml:space="preserve"> a CNN due to its simplicity and great compa</w:t>
      </w:r>
      <w:r w:rsidR="008F7BC8">
        <w:rPr>
          <w:b w:val="0"/>
          <w:bCs/>
        </w:rPr>
        <w:t>ti</w:t>
      </w:r>
      <w:r w:rsidR="007A2130">
        <w:rPr>
          <w:b w:val="0"/>
          <w:bCs/>
        </w:rPr>
        <w:t>bility with 2D data.</w:t>
      </w:r>
      <w:r w:rsidR="008F7BC8">
        <w:rPr>
          <w:b w:val="0"/>
          <w:bCs/>
        </w:rPr>
        <w:t xml:space="preserve"> </w:t>
      </w:r>
      <w:r w:rsidR="007A2130">
        <w:rPr>
          <w:b w:val="0"/>
          <w:bCs/>
        </w:rPr>
        <w:t xml:space="preserve"> Also, the CNN can be easily run in almost every recent computer/smartphone due to its low </w:t>
      </w:r>
      <w:r w:rsidR="006908A0">
        <w:rPr>
          <w:b w:val="0"/>
          <w:bCs/>
        </w:rPr>
        <w:t>computational effort</w:t>
      </w:r>
      <w:r w:rsidR="00E47912">
        <w:rPr>
          <w:b w:val="0"/>
          <w:bCs/>
        </w:rPr>
        <w:t>, we can see that by the time that the prediction takes, 24ms</w:t>
      </w:r>
      <w:r w:rsidR="006908A0">
        <w:rPr>
          <w:b w:val="0"/>
          <w:bCs/>
        </w:rPr>
        <w:t>.</w:t>
      </w:r>
    </w:p>
    <w:p w14:paraId="23BE4606" w14:textId="4A83D821" w:rsidR="006908A0" w:rsidRDefault="006908A0" w:rsidP="00E47912">
      <w:pPr>
        <w:pStyle w:val="Heading"/>
        <w:jc w:val="both"/>
        <w:rPr>
          <w:b w:val="0"/>
          <w:bCs/>
        </w:rPr>
      </w:pPr>
      <w:r>
        <w:rPr>
          <w:b w:val="0"/>
          <w:bCs/>
        </w:rPr>
        <w:t xml:space="preserve">During training the </w:t>
      </w:r>
      <w:r w:rsidR="00B16411">
        <w:rPr>
          <w:b w:val="0"/>
          <w:bCs/>
        </w:rPr>
        <w:t>data,</w:t>
      </w:r>
      <w:r>
        <w:rPr>
          <w:b w:val="0"/>
          <w:bCs/>
        </w:rPr>
        <w:t xml:space="preserve"> we achieved an accuracy of </w:t>
      </w:r>
      <w:r w:rsidR="00705D5B" w:rsidRPr="00705D5B">
        <w:rPr>
          <w:b w:val="0"/>
          <w:bCs/>
        </w:rPr>
        <w:t>7</w:t>
      </w:r>
      <w:r w:rsidR="00C60B50">
        <w:rPr>
          <w:b w:val="0"/>
          <w:bCs/>
        </w:rPr>
        <w:t>7,25</w:t>
      </w:r>
      <w:r>
        <w:rPr>
          <w:b w:val="0"/>
          <w:bCs/>
        </w:rPr>
        <w:t xml:space="preserve">%, we know that this doesn’t correspond to the </w:t>
      </w:r>
      <w:r w:rsidR="00B16411">
        <w:rPr>
          <w:b w:val="0"/>
          <w:bCs/>
        </w:rPr>
        <w:t>real-world</w:t>
      </w:r>
      <w:r>
        <w:rPr>
          <w:b w:val="0"/>
          <w:bCs/>
        </w:rPr>
        <w:t xml:space="preserve"> accuracy due to many factors, like </w:t>
      </w:r>
      <w:r w:rsidR="004410A6">
        <w:rPr>
          <w:b w:val="0"/>
          <w:bCs/>
        </w:rPr>
        <w:t>overfitting</w:t>
      </w:r>
      <w:r>
        <w:rPr>
          <w:b w:val="0"/>
          <w:bCs/>
        </w:rPr>
        <w:t xml:space="preserve">, </w:t>
      </w:r>
      <w:r w:rsidR="004410A6">
        <w:rPr>
          <w:b w:val="0"/>
          <w:bCs/>
        </w:rPr>
        <w:t xml:space="preserve">different places that we gather the data, the small amount of data that we gather </w:t>
      </w:r>
      <w:r w:rsidR="008F7BC8">
        <w:rPr>
          <w:b w:val="0"/>
          <w:bCs/>
        </w:rPr>
        <w:t xml:space="preserve">compared to what is needed </w:t>
      </w:r>
      <w:r w:rsidR="004410A6">
        <w:rPr>
          <w:b w:val="0"/>
          <w:bCs/>
        </w:rPr>
        <w:t xml:space="preserve">(we had to gather our own data, so we didn’t had time to </w:t>
      </w:r>
      <w:r w:rsidR="008F7BC8">
        <w:rPr>
          <w:b w:val="0"/>
          <w:bCs/>
        </w:rPr>
        <w:t>build</w:t>
      </w:r>
      <w:r w:rsidR="004410A6">
        <w:rPr>
          <w:b w:val="0"/>
          <w:bCs/>
        </w:rPr>
        <w:t xml:space="preserve"> a huge dataset</w:t>
      </w:r>
      <w:r w:rsidR="008F7BC8">
        <w:rPr>
          <w:b w:val="0"/>
          <w:bCs/>
        </w:rPr>
        <w:t>), etc.</w:t>
      </w:r>
    </w:p>
    <w:p w14:paraId="32925A48" w14:textId="5DE06240" w:rsidR="004410A6" w:rsidRPr="004410A6" w:rsidRDefault="004410A6" w:rsidP="00E47912">
      <w:pPr>
        <w:pStyle w:val="Body"/>
        <w:jc w:val="both"/>
      </w:pPr>
      <w:r>
        <w:t xml:space="preserve">Also, we decided to use some out of the box </w:t>
      </w:r>
      <w:r w:rsidR="006F2662">
        <w:t xml:space="preserve">ideas and implementation, we </w:t>
      </w:r>
      <w:r w:rsidR="008F7BC8">
        <w:t xml:space="preserve">will </w:t>
      </w:r>
      <w:r w:rsidR="006F2662">
        <w:t>talk more about th</w:t>
      </w:r>
      <w:r w:rsidR="008F7BC8">
        <w:t>ese</w:t>
      </w:r>
      <w:r w:rsidR="006F2662">
        <w:t xml:space="preserve"> ideas in the following points.</w:t>
      </w:r>
    </w:p>
    <w:p w14:paraId="4DAA9543" w14:textId="1241C165" w:rsidR="00C52C29" w:rsidRPr="000C4A1A" w:rsidRDefault="006F2662" w:rsidP="00CC7AA5">
      <w:r>
        <w:br w:type="page"/>
      </w:r>
    </w:p>
    <w:p w14:paraId="6E6BA16C" w14:textId="69CD3A50" w:rsidR="00BC5D7B" w:rsidRDefault="006F2662" w:rsidP="00096093">
      <w:pPr>
        <w:pStyle w:val="Ttulo2"/>
      </w:pPr>
      <w:bookmarkStart w:id="7" w:name="_Toc104475175"/>
      <w:r>
        <w:lastRenderedPageBreak/>
        <w:t>Gathering</w:t>
      </w:r>
      <w:r w:rsidR="0095380A">
        <w:t xml:space="preserve"> and handling</w:t>
      </w:r>
      <w:r>
        <w:t xml:space="preserve"> the data</w:t>
      </w:r>
      <w:bookmarkEnd w:id="7"/>
    </w:p>
    <w:p w14:paraId="668F0017" w14:textId="2B7CAB68" w:rsidR="00825A4E" w:rsidRDefault="00825A4E" w:rsidP="00AA3B9B">
      <w:pPr>
        <w:pStyle w:val="Body"/>
      </w:pPr>
      <w:r>
        <w:t xml:space="preserve">A big part of this challenge was the </w:t>
      </w:r>
      <w:r w:rsidR="00795DC3">
        <w:t xml:space="preserve">data </w:t>
      </w:r>
      <w:r>
        <w:t>gathering</w:t>
      </w:r>
      <w:r w:rsidR="00795DC3">
        <w:t xml:space="preserve">, since none was provided to the participants to train and </w:t>
      </w:r>
      <w:r w:rsidR="00795DC3" w:rsidRPr="00550F01">
        <w:t>test the</w:t>
      </w:r>
      <w:r w:rsidR="00795DC3">
        <w:t xml:space="preserve"> models. The conditions where the data was gathered were not ideal but good enough to see promising results.</w:t>
      </w:r>
    </w:p>
    <w:p w14:paraId="4D74E156" w14:textId="10E5ADE3" w:rsidR="00D21E83" w:rsidRDefault="00795DC3" w:rsidP="00AA3B9B">
      <w:pPr>
        <w:pStyle w:val="Body"/>
      </w:pPr>
      <w:r>
        <w:t xml:space="preserve">So, </w:t>
      </w:r>
      <w:r w:rsidRPr="00550F01">
        <w:t>as t</w:t>
      </w:r>
      <w:r w:rsidR="006F2662" w:rsidRPr="00550F01">
        <w:t>o</w:t>
      </w:r>
      <w:r w:rsidR="006F2662">
        <w:t xml:space="preserve"> gather the data from the sensor, we used the pre-processing function provided by Infineon</w:t>
      </w:r>
      <w:r w:rsidR="00D21E83">
        <w:t>. In addition, we added some lines of code</w:t>
      </w:r>
      <w:r>
        <w:t xml:space="preserve"> for data processing, as seen in the following table</w:t>
      </w:r>
      <w:r w:rsidR="00D21E83">
        <w:t>:</w:t>
      </w:r>
    </w:p>
    <w:tbl>
      <w:tblPr>
        <w:tblStyle w:val="InfineonStandard"/>
        <w:tblW w:w="0" w:type="auto"/>
        <w:tblLook w:val="05E0" w:firstRow="1" w:lastRow="1" w:firstColumn="1" w:lastColumn="1" w:noHBand="0" w:noVBand="1"/>
      </w:tblPr>
      <w:tblGrid>
        <w:gridCol w:w="10121"/>
      </w:tblGrid>
      <w:tr w:rsidR="00D21E83" w14:paraId="3F144C68" w14:textId="77777777" w:rsidTr="0023043A">
        <w:trPr>
          <w:tblHeader/>
        </w:trPr>
        <w:tc>
          <w:tcPr>
            <w:tcW w:w="10263" w:type="dxa"/>
            <w:tcBorders>
              <w:top w:val="nil"/>
              <w:bottom w:val="single" w:sz="4" w:space="0" w:color="auto"/>
            </w:tcBorders>
            <w:shd w:val="clear" w:color="auto" w:fill="auto"/>
          </w:tcPr>
          <w:p w14:paraId="17F57849" w14:textId="7E25E11B" w:rsidR="00D21E83" w:rsidRPr="00875E37" w:rsidRDefault="00875E37" w:rsidP="00F560D7">
            <w:pPr>
              <w:pStyle w:val="CodeTableTitle"/>
              <w:numPr>
                <w:ilvl w:val="0"/>
                <w:numId w:val="0"/>
              </w:numPr>
              <w:ind w:left="1701" w:hanging="1701"/>
              <w:rPr>
                <w:u w:val="single"/>
              </w:rPr>
            </w:pPr>
            <w:r>
              <w:t>Code Listing 1:</w:t>
            </w:r>
          </w:p>
        </w:tc>
      </w:tr>
      <w:tr w:rsidR="00D21E83" w14:paraId="61808124" w14:textId="77777777" w:rsidTr="0023043A">
        <w:tc>
          <w:tcPr>
            <w:tcW w:w="10263" w:type="dxa"/>
            <w:tcBorders>
              <w:left w:val="single" w:sz="4" w:space="0" w:color="auto"/>
              <w:right w:val="single" w:sz="4" w:space="0" w:color="auto"/>
            </w:tcBorders>
            <w:shd w:val="clear" w:color="auto" w:fill="auto"/>
          </w:tcPr>
          <w:p w14:paraId="3CC46A65" w14:textId="77777777" w:rsidR="00F560D7" w:rsidRDefault="00F560D7" w:rsidP="00F560D7">
            <w:pPr>
              <w:pStyle w:val="CodeInCodeTable"/>
              <w:numPr>
                <w:ilvl w:val="0"/>
                <w:numId w:val="35"/>
              </w:numPr>
            </w:pPr>
            <w:r>
              <w:t xml:space="preserve">    for k in range(0,data_epoc):</w:t>
            </w:r>
          </w:p>
          <w:p w14:paraId="5632831A" w14:textId="77777777" w:rsidR="00F560D7" w:rsidRDefault="00F560D7" w:rsidP="00F560D7">
            <w:pPr>
              <w:pStyle w:val="CodeInCodeTable"/>
            </w:pPr>
            <w:r>
              <w:t xml:space="preserve">        for j in range(0,4):</w:t>
            </w:r>
          </w:p>
          <w:p w14:paraId="6ADC5130" w14:textId="77777777" w:rsidR="00F560D7" w:rsidRDefault="00F560D7" w:rsidP="00F560D7">
            <w:pPr>
              <w:pStyle w:val="CodeInCodeTable"/>
            </w:pPr>
          </w:p>
          <w:p w14:paraId="212388FD" w14:textId="77777777" w:rsidR="00F560D7" w:rsidRDefault="00F560D7" w:rsidP="00F560D7">
            <w:pPr>
              <w:pStyle w:val="CodeInCodeTable"/>
            </w:pPr>
            <w:r>
              <w:t xml:space="preserve">            display_text("STOP - NEXT: " + text[j])</w:t>
            </w:r>
          </w:p>
          <w:p w14:paraId="6B4B10C6" w14:textId="77777777" w:rsidR="00F560D7" w:rsidRDefault="00F560D7" w:rsidP="00F560D7">
            <w:pPr>
              <w:pStyle w:val="CodeInCodeTable"/>
            </w:pPr>
          </w:p>
          <w:p w14:paraId="39CF64FB" w14:textId="77777777" w:rsidR="00F560D7" w:rsidRDefault="00F560D7" w:rsidP="00F560D7">
            <w:pPr>
              <w:pStyle w:val="CodeInCodeTable"/>
            </w:pPr>
            <w:r>
              <w:t xml:space="preserve">            time.sleep(1)</w:t>
            </w:r>
          </w:p>
          <w:p w14:paraId="6461BE22" w14:textId="77777777" w:rsidR="00F560D7" w:rsidRDefault="00F560D7" w:rsidP="00F560D7">
            <w:pPr>
              <w:pStyle w:val="CodeInCodeTable"/>
            </w:pPr>
          </w:p>
          <w:p w14:paraId="14C80D19" w14:textId="77777777" w:rsidR="00F560D7" w:rsidRDefault="00F560D7" w:rsidP="00F560D7">
            <w:pPr>
              <w:pStyle w:val="CodeInCodeTable"/>
            </w:pPr>
            <w:r>
              <w:t xml:space="preserve">            display_text(text[j])</w:t>
            </w:r>
          </w:p>
          <w:p w14:paraId="59AB3D64" w14:textId="77777777" w:rsidR="00F560D7" w:rsidRDefault="00F560D7" w:rsidP="00F560D7">
            <w:pPr>
              <w:pStyle w:val="CodeInCodeTable"/>
            </w:pPr>
          </w:p>
          <w:p w14:paraId="195EFFD8" w14:textId="77777777" w:rsidR="00F560D7" w:rsidRDefault="00F560D7" w:rsidP="00F560D7">
            <w:pPr>
              <w:pStyle w:val="CodeInCodeTable"/>
            </w:pPr>
            <w:r>
              <w:t xml:space="preserve">            for i in range(0,f2r):      </w:t>
            </w:r>
          </w:p>
          <w:p w14:paraId="6C89C520" w14:textId="77777777" w:rsidR="00F560D7" w:rsidRDefault="00F560D7" w:rsidP="00F560D7">
            <w:pPr>
              <w:pStyle w:val="CodeInCodeTable"/>
            </w:pPr>
            <w:r>
              <w:t xml:space="preserve">                raw_data.clear()</w:t>
            </w:r>
          </w:p>
          <w:p w14:paraId="7C5C5DA6" w14:textId="77777777" w:rsidR="00F560D7" w:rsidRDefault="00F560D7" w:rsidP="00F560D7">
            <w:pPr>
              <w:pStyle w:val="CodeInCodeTable"/>
            </w:pPr>
            <w:r>
              <w:t xml:space="preserve">                hit = 0</w:t>
            </w:r>
          </w:p>
          <w:p w14:paraId="7E81A169" w14:textId="77777777" w:rsidR="00F560D7" w:rsidRDefault="00F560D7" w:rsidP="00F560D7">
            <w:pPr>
              <w:pStyle w:val="CodeInCodeTable"/>
            </w:pPr>
            <w:r>
              <w:t xml:space="preserve">                for i_frame, frame in enumerate(device):                           # Loop through the frames coming from the radar</w:t>
            </w:r>
          </w:p>
          <w:p w14:paraId="4E1A3FF1" w14:textId="77777777" w:rsidR="00F560D7" w:rsidRDefault="00F560D7" w:rsidP="00F560D7">
            <w:pPr>
              <w:pStyle w:val="CodeInCodeTable"/>
            </w:pPr>
            <w:r>
              <w:t xml:space="preserve">                    </w:t>
            </w:r>
          </w:p>
          <w:p w14:paraId="6013D1B2" w14:textId="77777777" w:rsidR="00F560D7" w:rsidRDefault="00F560D7" w:rsidP="00F560D7">
            <w:pPr>
              <w:pStyle w:val="CodeInCodeTable"/>
            </w:pPr>
            <w:r>
              <w:t xml:space="preserve">                    raw_data.append(np.squeeze(frame['radar'].data/(4095.0)))      # Dividing by 4095.0 to scale the data</w:t>
            </w:r>
          </w:p>
          <w:p w14:paraId="73608F00" w14:textId="77777777" w:rsidR="00F560D7" w:rsidRDefault="00F560D7" w:rsidP="00F560D7">
            <w:pPr>
              <w:pStyle w:val="CodeInCodeTable"/>
            </w:pPr>
            <w:r>
              <w:t xml:space="preserve">                    if(i_frame == number_of_frames-1):</w:t>
            </w:r>
          </w:p>
          <w:p w14:paraId="5A5ADE12" w14:textId="77777777" w:rsidR="00F560D7" w:rsidRDefault="00F560D7" w:rsidP="00F560D7">
            <w:pPr>
              <w:pStyle w:val="CodeInCodeTable"/>
            </w:pPr>
            <w:r>
              <w:t xml:space="preserve">                        data = np.asarray(raw_data).astype('complex128')</w:t>
            </w:r>
          </w:p>
          <w:p w14:paraId="6B06481B" w14:textId="77777777" w:rsidR="00F560D7" w:rsidRDefault="00F560D7" w:rsidP="00F560D7">
            <w:pPr>
              <w:pStyle w:val="CodeInCodeTable"/>
            </w:pPr>
          </w:p>
          <w:p w14:paraId="6B091F67" w14:textId="77777777" w:rsidR="00F560D7" w:rsidRDefault="00F560D7" w:rsidP="00F560D7">
            <w:pPr>
              <w:pStyle w:val="CodeInCodeTable"/>
            </w:pPr>
            <w:r>
              <w:t xml:space="preserve">                        range_data=processing.processing_rangeDopplerData(data,True)</w:t>
            </w:r>
          </w:p>
          <w:p w14:paraId="5806AC53" w14:textId="77777777" w:rsidR="00F560D7" w:rsidRDefault="00F560D7" w:rsidP="00F560D7">
            <w:pPr>
              <w:pStyle w:val="CodeInCodeTable"/>
            </w:pPr>
            <w:r>
              <w:t xml:space="preserve">                        #range_data=np.abs(range_data)</w:t>
            </w:r>
          </w:p>
          <w:p w14:paraId="130DDA60" w14:textId="77777777" w:rsidR="00F560D7" w:rsidRDefault="00F560D7" w:rsidP="00F560D7">
            <w:pPr>
              <w:pStyle w:val="CodeInCodeTable"/>
            </w:pPr>
            <w:r>
              <w:t xml:space="preserve">                        </w:t>
            </w:r>
          </w:p>
          <w:p w14:paraId="157F4FC6" w14:textId="77777777" w:rsidR="00F560D7" w:rsidRDefault="00F560D7" w:rsidP="00F560D7">
            <w:pPr>
              <w:pStyle w:val="CodeInCodeTable"/>
            </w:pPr>
            <w:r>
              <w:t xml:space="preserve">                        for n1 in range(3):</w:t>
            </w:r>
          </w:p>
          <w:p w14:paraId="50240990" w14:textId="77777777" w:rsidR="00F560D7" w:rsidRDefault="00F560D7" w:rsidP="00F560D7">
            <w:pPr>
              <w:pStyle w:val="CodeInCodeTable"/>
            </w:pPr>
            <w:r>
              <w:t xml:space="preserve">                            for n2 in range(number_of_frames):</w:t>
            </w:r>
          </w:p>
          <w:p w14:paraId="118FC0B7" w14:textId="77777777" w:rsidR="00F560D7" w:rsidRDefault="00F560D7" w:rsidP="00F560D7">
            <w:pPr>
              <w:pStyle w:val="CodeInCodeTable"/>
            </w:pPr>
            <w:r>
              <w:t xml:space="preserve">                                aux = aux + np.abs(range_data)[n2,n1,:,:]; #average of the 10 frames</w:t>
            </w:r>
          </w:p>
          <w:p w14:paraId="52E0F96E" w14:textId="77777777" w:rsidR="00F560D7" w:rsidRDefault="00F560D7" w:rsidP="00F560D7">
            <w:pPr>
              <w:pStyle w:val="CodeInCodeTable"/>
            </w:pPr>
            <w:r>
              <w:t xml:space="preserve">                        </w:t>
            </w:r>
          </w:p>
          <w:p w14:paraId="1BCDDFB5" w14:textId="77777777" w:rsidR="00F560D7" w:rsidRDefault="00F560D7" w:rsidP="00F560D7">
            <w:pPr>
              <w:pStyle w:val="CodeInCodeTable"/>
            </w:pPr>
            <w:r>
              <w:t xml:space="preserve">                        data_dump.append((aux/number_of_frames))</w:t>
            </w:r>
          </w:p>
          <w:p w14:paraId="440BE810" w14:textId="77777777" w:rsidR="00F560D7" w:rsidRDefault="00F560D7" w:rsidP="00F560D7">
            <w:pPr>
              <w:pStyle w:val="CodeInCodeTable"/>
            </w:pPr>
            <w:r>
              <w:t xml:space="preserve">                        #print(np.shape(data_dump))</w:t>
            </w:r>
          </w:p>
          <w:p w14:paraId="17D28854" w14:textId="77777777" w:rsidR="00F560D7" w:rsidRDefault="00F560D7" w:rsidP="00F560D7">
            <w:pPr>
              <w:pStyle w:val="CodeInCodeTable"/>
            </w:pPr>
            <w:r>
              <w:t xml:space="preserve">                        break      </w:t>
            </w:r>
          </w:p>
          <w:p w14:paraId="02C4C22E" w14:textId="77777777" w:rsidR="00F560D7" w:rsidRDefault="00F560D7" w:rsidP="00F560D7">
            <w:pPr>
              <w:pStyle w:val="CodeInCodeTable"/>
            </w:pPr>
          </w:p>
          <w:p w14:paraId="515A1303" w14:textId="77777777" w:rsidR="00F560D7" w:rsidRDefault="00F560D7" w:rsidP="00F560D7">
            <w:pPr>
              <w:pStyle w:val="CodeInCodeTable"/>
            </w:pPr>
            <w:r>
              <w:t xml:space="preserve">                ts=calendar.timegm(time.gmtime())</w:t>
            </w:r>
          </w:p>
          <w:p w14:paraId="07982BB1" w14:textId="77777777" w:rsidR="00F560D7" w:rsidRDefault="00F560D7" w:rsidP="00F560D7">
            <w:pPr>
              <w:pStyle w:val="CodeInCodeTable"/>
            </w:pPr>
          </w:p>
          <w:p w14:paraId="73D0E85C" w14:textId="77777777" w:rsidR="00F560D7" w:rsidRDefault="00F560D7" w:rsidP="00F560D7">
            <w:pPr>
              <w:pStyle w:val="CodeInCodeTable"/>
            </w:pPr>
            <w:r>
              <w:t xml:space="preserve">                hit=hit+1</w:t>
            </w:r>
          </w:p>
          <w:p w14:paraId="306F0111" w14:textId="77777777" w:rsidR="00F560D7" w:rsidRDefault="00F560D7" w:rsidP="00F560D7">
            <w:pPr>
              <w:pStyle w:val="CodeInCodeTable"/>
            </w:pPr>
          </w:p>
          <w:p w14:paraId="2D88B587" w14:textId="77777777" w:rsidR="00F560D7" w:rsidRDefault="00F560D7" w:rsidP="00F560D7">
            <w:pPr>
              <w:pStyle w:val="CodeInCodeTable"/>
            </w:pPr>
            <w:r>
              <w:t xml:space="preserve">            </w:t>
            </w:r>
          </w:p>
          <w:p w14:paraId="70A8D967" w14:textId="77777777" w:rsidR="00F560D7" w:rsidRDefault="00F560D7" w:rsidP="00F560D7">
            <w:pPr>
              <w:pStyle w:val="CodeInCodeTable"/>
            </w:pPr>
            <w:r>
              <w:t xml:space="preserve">            print("finished frames")</w:t>
            </w:r>
          </w:p>
          <w:p w14:paraId="18A92AB3" w14:textId="77777777" w:rsidR="00F560D7" w:rsidRDefault="00F560D7" w:rsidP="00F560D7">
            <w:pPr>
              <w:pStyle w:val="CodeInCodeTable"/>
            </w:pPr>
          </w:p>
          <w:p w14:paraId="2CD7C642" w14:textId="77777777" w:rsidR="00F560D7" w:rsidRDefault="00F560D7" w:rsidP="00F560D7">
            <w:pPr>
              <w:pStyle w:val="CodeInCodeTable"/>
            </w:pPr>
            <w:r>
              <w:t xml:space="preserve">            print(np.shape(Y_train))</w:t>
            </w:r>
          </w:p>
          <w:p w14:paraId="6CDD926A" w14:textId="77777777" w:rsidR="00F560D7" w:rsidRDefault="00F560D7" w:rsidP="00F560D7">
            <w:pPr>
              <w:pStyle w:val="CodeInCodeTable"/>
            </w:pPr>
            <w:r>
              <w:t xml:space="preserve">            print(np.shape(np.ones((f2r), dtype=float)*j))</w:t>
            </w:r>
          </w:p>
          <w:p w14:paraId="0B46CE71" w14:textId="77777777" w:rsidR="00F560D7" w:rsidRDefault="00F560D7" w:rsidP="00F560D7">
            <w:pPr>
              <w:pStyle w:val="CodeInCodeTable"/>
            </w:pPr>
          </w:p>
          <w:p w14:paraId="366A881D" w14:textId="77777777" w:rsidR="00F560D7" w:rsidRDefault="00F560D7" w:rsidP="00F560D7">
            <w:pPr>
              <w:pStyle w:val="CodeInCodeTable"/>
            </w:pPr>
            <w:r>
              <w:t xml:space="preserve">            if np.size(Y_train) &gt; 1 :</w:t>
            </w:r>
          </w:p>
          <w:p w14:paraId="2FF489D1" w14:textId="77777777" w:rsidR="00F560D7" w:rsidRDefault="00F560D7" w:rsidP="00F560D7">
            <w:pPr>
              <w:pStyle w:val="CodeInCodeTable"/>
            </w:pPr>
            <w:r>
              <w:t xml:space="preserve">                Y_train = np.append(Y_train, np.ones((f2r), dtype=float)*j)</w:t>
            </w:r>
          </w:p>
          <w:p w14:paraId="5357E321" w14:textId="77777777" w:rsidR="00F560D7" w:rsidRDefault="00F560D7" w:rsidP="00F560D7">
            <w:pPr>
              <w:pStyle w:val="CodeInCodeTable"/>
            </w:pPr>
            <w:r>
              <w:t xml:space="preserve">            else:</w:t>
            </w:r>
          </w:p>
          <w:p w14:paraId="6DB13869" w14:textId="77777777" w:rsidR="00F560D7" w:rsidRDefault="00F560D7" w:rsidP="00F560D7">
            <w:pPr>
              <w:pStyle w:val="CodeInCodeTable"/>
            </w:pPr>
            <w:r>
              <w:t xml:space="preserve">                Y_train = np.ones((f2r), dtype=float)*j</w:t>
            </w:r>
          </w:p>
          <w:p w14:paraId="42CE02AA" w14:textId="77777777" w:rsidR="00F560D7" w:rsidRDefault="00F560D7" w:rsidP="00F560D7">
            <w:pPr>
              <w:pStyle w:val="CodeInCodeTable"/>
            </w:pPr>
          </w:p>
          <w:p w14:paraId="74490A99" w14:textId="77777777" w:rsidR="00F560D7" w:rsidRDefault="00F560D7" w:rsidP="00F560D7">
            <w:pPr>
              <w:pStyle w:val="CodeInCodeTable"/>
            </w:pPr>
          </w:p>
          <w:p w14:paraId="31287D6E" w14:textId="77777777" w:rsidR="00F560D7" w:rsidRDefault="00F560D7" w:rsidP="00F560D7">
            <w:pPr>
              <w:pStyle w:val="CodeInCodeTable"/>
            </w:pPr>
            <w:r>
              <w:t xml:space="preserve">            print("training")</w:t>
            </w:r>
          </w:p>
          <w:p w14:paraId="7960A386" w14:textId="77777777" w:rsidR="00F560D7" w:rsidRDefault="00F560D7" w:rsidP="00F560D7">
            <w:pPr>
              <w:pStyle w:val="CodeInCodeTable"/>
            </w:pPr>
          </w:p>
          <w:p w14:paraId="0B6E3F39" w14:textId="77777777" w:rsidR="00F560D7" w:rsidRDefault="00F560D7" w:rsidP="00F560D7">
            <w:pPr>
              <w:pStyle w:val="CodeInCodeTable"/>
            </w:pPr>
            <w:r>
              <w:t xml:space="preserve">            #Neural Network</w:t>
            </w:r>
          </w:p>
          <w:p w14:paraId="1F7C24C8" w14:textId="77777777" w:rsidR="00F560D7" w:rsidRDefault="00F560D7" w:rsidP="00F560D7">
            <w:pPr>
              <w:pStyle w:val="CodeInCodeTable"/>
            </w:pPr>
            <w:r>
              <w:t xml:space="preserve">            </w:t>
            </w:r>
          </w:p>
          <w:p w14:paraId="08C3FAFD" w14:textId="789BD389" w:rsidR="00D21E83" w:rsidRPr="00E63D12" w:rsidRDefault="00F560D7" w:rsidP="00F560D7">
            <w:pPr>
              <w:pStyle w:val="CodeInCodeTable"/>
            </w:pPr>
            <w:r>
              <w:t xml:space="preserve">    X_train=data_dump</w:t>
            </w:r>
          </w:p>
        </w:tc>
      </w:tr>
    </w:tbl>
    <w:p w14:paraId="321CA10C" w14:textId="25DA97A8" w:rsidR="00C52C29" w:rsidRDefault="00C52C29" w:rsidP="00AA3B9B">
      <w:pPr>
        <w:pStyle w:val="Body"/>
      </w:pPr>
    </w:p>
    <w:p w14:paraId="5229DEB7" w14:textId="1E6B1D28" w:rsidR="00795DC3" w:rsidRDefault="00F560D7" w:rsidP="00AA3B9B">
      <w:pPr>
        <w:pStyle w:val="Body"/>
      </w:pPr>
      <w:r>
        <w:t xml:space="preserve">In theses lines of code, we basically gather the data from the sensor and store the Doppler Data in the </w:t>
      </w:r>
      <w:r w:rsidRPr="00682BA7">
        <w:rPr>
          <w:i/>
          <w:iCs/>
        </w:rPr>
        <w:t>X</w:t>
      </w:r>
      <w:r w:rsidR="00682BA7" w:rsidRPr="00682BA7">
        <w:rPr>
          <w:i/>
          <w:iCs/>
        </w:rPr>
        <w:t>_</w:t>
      </w:r>
      <w:r w:rsidRPr="00682BA7">
        <w:rPr>
          <w:i/>
          <w:iCs/>
        </w:rPr>
        <w:t>train</w:t>
      </w:r>
      <w:r w:rsidR="00682BA7">
        <w:rPr>
          <w:i/>
          <w:iCs/>
        </w:rPr>
        <w:t xml:space="preserve"> </w:t>
      </w:r>
      <w:r w:rsidR="00682BA7" w:rsidRPr="00682BA7">
        <w:t>variable</w:t>
      </w:r>
      <w:r>
        <w:t>, with th</w:t>
      </w:r>
      <w:r w:rsidR="00682BA7">
        <w:t>is</w:t>
      </w:r>
      <w:r>
        <w:t xml:space="preserve"> data we can train our </w:t>
      </w:r>
      <w:r w:rsidR="00682BA7">
        <w:t>model</w:t>
      </w:r>
      <w:r>
        <w:t>. We decided to use</w:t>
      </w:r>
      <w:r w:rsidR="00A37645">
        <w:t xml:space="preserve"> the data that we gather directly in the </w:t>
      </w:r>
      <w:r w:rsidR="00682BA7">
        <w:t>model</w:t>
      </w:r>
      <w:r w:rsidR="00A37645">
        <w:t>, training it in real-time.</w:t>
      </w:r>
      <w:r w:rsidR="00795DC3">
        <w:t xml:space="preserve"> </w:t>
      </w:r>
    </w:p>
    <w:p w14:paraId="448DFAAD" w14:textId="1BF28F52" w:rsidR="00795DC3" w:rsidRPr="00B16411" w:rsidRDefault="00795DC3" w:rsidP="00AA3B9B">
      <w:pPr>
        <w:pStyle w:val="Body"/>
        <w:rPr>
          <w:u w:val="single"/>
        </w:rPr>
      </w:pPr>
      <w:r>
        <w:t xml:space="preserve">We decided on </w:t>
      </w:r>
      <w:r w:rsidRPr="00550F01">
        <w:t>this</w:t>
      </w:r>
      <w:r>
        <w:t xml:space="preserve"> real time approach due </w:t>
      </w:r>
      <w:r w:rsidR="00550F01">
        <w:t xml:space="preserve">to </w:t>
      </w:r>
      <w:r>
        <w:t xml:space="preserve">the great size of </w:t>
      </w:r>
      <w:r w:rsidR="00550F01">
        <w:t xml:space="preserve">the </w:t>
      </w:r>
      <w:r>
        <w:t xml:space="preserve">data needed to be used, it would be </w:t>
      </w:r>
      <w:r w:rsidR="0053291F">
        <w:t>simpler and more effective since there would be no need to store this data and load</w:t>
      </w:r>
      <w:r w:rsidR="00D93746">
        <w:t xml:space="preserve"> it</w:t>
      </w:r>
      <w:r w:rsidR="0053291F">
        <w:t xml:space="preserve"> repeatedly. As such, we train the model in real time</w:t>
      </w:r>
      <w:r w:rsidR="00D93746">
        <w:t xml:space="preserve"> </w:t>
      </w:r>
      <w:r w:rsidR="0053291F">
        <w:t>for quicker and less memory demanding computing.</w:t>
      </w:r>
      <w:r w:rsidR="00D93746">
        <w:t xml:space="preserve"> This is similar to a calibration and can be used to better adapt for each case</w:t>
      </w:r>
      <w:r w:rsidR="00B16411">
        <w:t>.</w:t>
      </w:r>
    </w:p>
    <w:p w14:paraId="4DF8DA14" w14:textId="1CEB510D" w:rsidR="00F560D7" w:rsidRDefault="00A37645" w:rsidP="00AA3B9B">
      <w:pPr>
        <w:pStyle w:val="Body"/>
      </w:pPr>
      <w:r>
        <w:t xml:space="preserve">Also, we store </w:t>
      </w:r>
      <w:r w:rsidR="00D93746">
        <w:t>all</w:t>
      </w:r>
      <w:r>
        <w:t xml:space="preserve"> mod</w:t>
      </w:r>
      <w:r w:rsidR="00D93746">
        <w:t xml:space="preserve">els </w:t>
      </w:r>
      <w:r>
        <w:t>so we could use in another time without the need to train the model again, we have a program for that purpose</w:t>
      </w:r>
      <w:r w:rsidR="00D93746">
        <w:t xml:space="preserve"> (</w:t>
      </w:r>
      <w:r w:rsidR="00D93746" w:rsidRPr="00B325BA">
        <w:rPr>
          <w:b/>
          <w:bCs/>
        </w:rPr>
        <w:t>load_model.py</w:t>
      </w:r>
      <w:r w:rsidR="00D93746">
        <w:t>)</w:t>
      </w:r>
      <w:r>
        <w:t xml:space="preserve">. </w:t>
      </w:r>
    </w:p>
    <w:p w14:paraId="4724DEF8" w14:textId="3F073586" w:rsidR="00A37645" w:rsidRDefault="00D93746" w:rsidP="00AA3B9B">
      <w:pPr>
        <w:pStyle w:val="Body"/>
      </w:pPr>
      <w:r>
        <w:t>For t</w:t>
      </w:r>
      <w:r w:rsidR="00A37645">
        <w:t>he data that we gather</w:t>
      </w:r>
      <w:r>
        <w:t>ed</w:t>
      </w:r>
      <w:r w:rsidR="00A37645">
        <w:t xml:space="preserve"> to be useful, we had to label it, so we decided to </w:t>
      </w:r>
      <w:r w:rsidR="00B325BA">
        <w:t xml:space="preserve">do </w:t>
      </w:r>
      <w:r w:rsidR="00A37645">
        <w:t xml:space="preserve">a program that presented </w:t>
      </w:r>
      <w:r w:rsidR="009A6EDF">
        <w:t xml:space="preserve">the number of </w:t>
      </w:r>
      <w:r>
        <w:t xml:space="preserve">moving </w:t>
      </w:r>
      <w:r w:rsidR="009A6EDF">
        <w:t xml:space="preserve">people that had to be in front of the </w:t>
      </w:r>
      <w:r>
        <w:t>sensor</w:t>
      </w:r>
      <w:r w:rsidR="009A6EDF">
        <w:t>, as can be seen by the following picture:</w:t>
      </w:r>
    </w:p>
    <w:p w14:paraId="3FC48751" w14:textId="53C14365" w:rsidR="009A6EDF" w:rsidRDefault="009A6EDF" w:rsidP="009A6EDF">
      <w:pPr>
        <w:pStyle w:val="Body"/>
        <w:jc w:val="center"/>
      </w:pPr>
      <w:r>
        <w:rPr>
          <w:noProof/>
        </w:rPr>
        <w:drawing>
          <wp:inline distT="0" distB="0" distL="0" distR="0" wp14:anchorId="54AB7080" wp14:editId="6539D223">
            <wp:extent cx="3857625" cy="2893408"/>
            <wp:effectExtent l="0" t="0" r="0" b="2540"/>
            <wp:docPr id="11" name="Imagem 11" descr="Uma imagem com texto, interior, computa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interior, computador&#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9510" cy="2894822"/>
                    </a:xfrm>
                    <a:prstGeom prst="rect">
                      <a:avLst/>
                    </a:prstGeom>
                  </pic:spPr>
                </pic:pic>
              </a:graphicData>
            </a:graphic>
          </wp:inline>
        </w:drawing>
      </w:r>
    </w:p>
    <w:p w14:paraId="1428D007" w14:textId="77777777" w:rsidR="00682BA7" w:rsidRDefault="00682BA7" w:rsidP="00682BA7">
      <w:pPr>
        <w:pStyle w:val="Body"/>
        <w:spacing w:before="0" w:after="0"/>
        <w:jc w:val="center"/>
      </w:pPr>
      <w:r>
        <w:t xml:space="preserve">Figure 1 – Display showing how many people should </w:t>
      </w:r>
    </w:p>
    <w:p w14:paraId="38436F41" w14:textId="05C01111" w:rsidR="00682BA7" w:rsidRDefault="00682BA7" w:rsidP="00682BA7">
      <w:pPr>
        <w:pStyle w:val="Body"/>
        <w:spacing w:before="0" w:after="0"/>
        <w:jc w:val="center"/>
      </w:pPr>
      <w:r>
        <w:t>be in front of the sensor during data acquisition</w:t>
      </w:r>
    </w:p>
    <w:p w14:paraId="3C3119A5" w14:textId="38949A43" w:rsidR="00A37645" w:rsidRDefault="00A37645" w:rsidP="00AA3B9B">
      <w:pPr>
        <w:pStyle w:val="Body"/>
      </w:pPr>
      <w:r>
        <w:t xml:space="preserve"> </w:t>
      </w:r>
    </w:p>
    <w:p w14:paraId="715277AC" w14:textId="6AED1BBF" w:rsidR="00C66265" w:rsidRDefault="009A6EDF" w:rsidP="00C66265">
      <w:pPr>
        <w:pStyle w:val="Body"/>
      </w:pPr>
      <w:r>
        <w:lastRenderedPageBreak/>
        <w:t xml:space="preserve">In addition, we had to introduce a timeout so the next person could come in on time and the data wouldn’t be badly labeled. </w:t>
      </w:r>
      <w:r w:rsidR="0064418A">
        <w:t>So,</w:t>
      </w:r>
      <w:r>
        <w:t xml:space="preserve"> for this purpose </w:t>
      </w:r>
      <w:r w:rsidR="0064418A">
        <w:t>we present the following message on the screen:</w:t>
      </w:r>
    </w:p>
    <w:p w14:paraId="55848AE7" w14:textId="64DE8131" w:rsidR="00A32097" w:rsidRDefault="0095380A" w:rsidP="00A32097">
      <w:pPr>
        <w:pStyle w:val="Body"/>
        <w:jc w:val="center"/>
        <w:rPr>
          <w:u w:val="single"/>
        </w:rPr>
      </w:pPr>
      <w:r>
        <w:rPr>
          <w:noProof/>
        </w:rPr>
        <w:drawing>
          <wp:inline distT="0" distB="0" distL="0" distR="0" wp14:anchorId="6118F9A1" wp14:editId="5B2903DA">
            <wp:extent cx="3114675" cy="1907534"/>
            <wp:effectExtent l="0" t="0" r="0" b="0"/>
            <wp:docPr id="13" name="Imagem 13" descr="Uma imagem com texto, interior, computador, portát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 interior, computador, portátil&#10;&#10;Descrição gerada automaticamente"/>
                    <pic:cNvPicPr/>
                  </pic:nvPicPr>
                  <pic:blipFill rotWithShape="1">
                    <a:blip r:embed="rId14" cstate="print">
                      <a:extLst>
                        <a:ext uri="{28A0092B-C50C-407E-A947-70E740481C1C}">
                          <a14:useLocalDpi xmlns:a14="http://schemas.microsoft.com/office/drawing/2010/main" val="0"/>
                        </a:ext>
                      </a:extLst>
                    </a:blip>
                    <a:srcRect t="18347"/>
                    <a:stretch/>
                  </pic:blipFill>
                  <pic:spPr bwMode="auto">
                    <a:xfrm>
                      <a:off x="0" y="0"/>
                      <a:ext cx="3116705" cy="1908777"/>
                    </a:xfrm>
                    <a:prstGeom prst="rect">
                      <a:avLst/>
                    </a:prstGeom>
                    <a:ln>
                      <a:noFill/>
                    </a:ln>
                    <a:extLst>
                      <a:ext uri="{53640926-AAD7-44D8-BBD7-CCE9431645EC}">
                        <a14:shadowObscured xmlns:a14="http://schemas.microsoft.com/office/drawing/2010/main"/>
                      </a:ext>
                    </a:extLst>
                  </pic:spPr>
                </pic:pic>
              </a:graphicData>
            </a:graphic>
          </wp:inline>
        </w:drawing>
      </w:r>
    </w:p>
    <w:p w14:paraId="738D7BAB" w14:textId="41D4062E" w:rsidR="00682BA7" w:rsidRDefault="00682BA7" w:rsidP="00682BA7">
      <w:pPr>
        <w:pStyle w:val="Body"/>
        <w:spacing w:before="0" w:after="0"/>
        <w:jc w:val="center"/>
      </w:pPr>
      <w:r>
        <w:t xml:space="preserve">Figure </w:t>
      </w:r>
      <w:r>
        <w:t>2</w:t>
      </w:r>
      <w:r>
        <w:t xml:space="preserve"> – Display showing how many people </w:t>
      </w:r>
      <w:r>
        <w:t>will need to</w:t>
      </w:r>
      <w:r>
        <w:t xml:space="preserve"> </w:t>
      </w:r>
    </w:p>
    <w:p w14:paraId="470F24BE" w14:textId="3A9A96BF" w:rsidR="00682BA7" w:rsidRPr="00682BA7" w:rsidRDefault="00682BA7" w:rsidP="00682BA7">
      <w:pPr>
        <w:pStyle w:val="Body"/>
        <w:spacing w:before="0" w:after="0"/>
        <w:jc w:val="center"/>
      </w:pPr>
      <w:r>
        <w:t>be in front of the sensor</w:t>
      </w:r>
      <w:r>
        <w:t xml:space="preserve"> in the next stage of</w:t>
      </w:r>
      <w:r>
        <w:t xml:space="preserve"> data acquisition</w:t>
      </w:r>
    </w:p>
    <w:p w14:paraId="3B73B447" w14:textId="765422BA" w:rsidR="0064418A" w:rsidRDefault="0064418A" w:rsidP="00AA3B9B">
      <w:pPr>
        <w:pStyle w:val="Body"/>
      </w:pPr>
    </w:p>
    <w:p w14:paraId="02F6C22D" w14:textId="05550B05" w:rsidR="0064418A" w:rsidRDefault="0095380A" w:rsidP="00AA3B9B">
      <w:pPr>
        <w:pStyle w:val="Body"/>
      </w:pPr>
      <w:r>
        <w:t xml:space="preserve">Also, like everyone else we had to be our on-test subjects so when the program told that we had to have one person moving in front of the </w:t>
      </w:r>
      <w:r w:rsidR="00682BA7">
        <w:t>sensor</w:t>
      </w:r>
      <w:r w:rsidR="00B325BA">
        <w:t>, one of us had to be there</w:t>
      </w:r>
      <w:r>
        <w:t xml:space="preserve">, like we can see </w:t>
      </w:r>
      <w:r w:rsidR="00682BA7">
        <w:t>in the following image</w:t>
      </w:r>
      <w:r>
        <w:t>:</w:t>
      </w:r>
    </w:p>
    <w:p w14:paraId="7BA01423" w14:textId="4B20F5C8" w:rsidR="0095380A" w:rsidRDefault="0095380A" w:rsidP="0095380A">
      <w:pPr>
        <w:pStyle w:val="Body"/>
        <w:jc w:val="center"/>
      </w:pPr>
      <w:r>
        <w:rPr>
          <w:noProof/>
        </w:rPr>
        <w:drawing>
          <wp:inline distT="0" distB="0" distL="0" distR="0" wp14:anchorId="14920A87" wp14:editId="19A8CDCE">
            <wp:extent cx="3314700" cy="2333625"/>
            <wp:effectExtent l="0" t="0" r="0" b="9525"/>
            <wp:docPr id="24" name="Imagem 24" descr="Uma imagem com interior, t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interior, teto&#10;&#10;Descrição gerada automaticamente"/>
                    <pic:cNvPicPr/>
                  </pic:nvPicPr>
                  <pic:blipFill rotWithShape="1">
                    <a:blip r:embed="rId15" cstate="print">
                      <a:extLst>
                        <a:ext uri="{28A0092B-C50C-407E-A947-70E740481C1C}">
                          <a14:useLocalDpi xmlns:a14="http://schemas.microsoft.com/office/drawing/2010/main" val="0"/>
                        </a:ext>
                      </a:extLst>
                    </a:blip>
                    <a:srcRect l="2533" t="4051" r="9345" b="13234"/>
                    <a:stretch/>
                  </pic:blipFill>
                  <pic:spPr bwMode="auto">
                    <a:xfrm>
                      <a:off x="0" y="0"/>
                      <a:ext cx="3320957" cy="2338030"/>
                    </a:xfrm>
                    <a:prstGeom prst="rect">
                      <a:avLst/>
                    </a:prstGeom>
                    <a:ln>
                      <a:noFill/>
                    </a:ln>
                    <a:extLst>
                      <a:ext uri="{53640926-AAD7-44D8-BBD7-CCE9431645EC}">
                        <a14:shadowObscured xmlns:a14="http://schemas.microsoft.com/office/drawing/2010/main"/>
                      </a:ext>
                    </a:extLst>
                  </pic:spPr>
                </pic:pic>
              </a:graphicData>
            </a:graphic>
          </wp:inline>
        </w:drawing>
      </w:r>
    </w:p>
    <w:p w14:paraId="77C82909" w14:textId="355DF8CE" w:rsidR="00682BA7" w:rsidRPr="00682BA7" w:rsidRDefault="00682BA7" w:rsidP="00682BA7">
      <w:pPr>
        <w:pStyle w:val="Body"/>
        <w:spacing w:before="0" w:after="0"/>
        <w:jc w:val="center"/>
      </w:pPr>
      <w:r>
        <w:t xml:space="preserve">Figure </w:t>
      </w:r>
      <w:r>
        <w:t>3</w:t>
      </w:r>
      <w:r>
        <w:t xml:space="preserve"> – </w:t>
      </w:r>
      <w:r>
        <w:t>Data acquisition process</w:t>
      </w:r>
    </w:p>
    <w:p w14:paraId="4A81E481" w14:textId="77777777" w:rsidR="00682BA7" w:rsidRDefault="00682BA7" w:rsidP="0095380A">
      <w:pPr>
        <w:pStyle w:val="Body"/>
        <w:jc w:val="center"/>
      </w:pPr>
    </w:p>
    <w:p w14:paraId="28E835E0" w14:textId="384B9C31" w:rsidR="0095380A" w:rsidRDefault="0095380A">
      <w:pPr>
        <w:rPr>
          <w:lang w:eastAsia="de-DE"/>
        </w:rPr>
      </w:pPr>
      <w:r>
        <w:br w:type="page"/>
      </w:r>
    </w:p>
    <w:p w14:paraId="47B3D194" w14:textId="77777777" w:rsidR="009A6EDF" w:rsidRDefault="009A6EDF" w:rsidP="00AA3B9B">
      <w:pPr>
        <w:pStyle w:val="Body"/>
      </w:pPr>
    </w:p>
    <w:p w14:paraId="6CEA9640" w14:textId="520F57C1" w:rsidR="00D37EF0" w:rsidRDefault="0095380A" w:rsidP="0095380A">
      <w:pPr>
        <w:pStyle w:val="Ttulo2"/>
      </w:pPr>
      <w:bookmarkStart w:id="8" w:name="_Toc104475176"/>
      <w:r>
        <w:t>Convolutional Neural Network</w:t>
      </w:r>
      <w:bookmarkEnd w:id="8"/>
    </w:p>
    <w:p w14:paraId="7E92F647" w14:textId="19B5A7E5" w:rsidR="002D5DB5" w:rsidRDefault="0095380A" w:rsidP="00AA3B9B">
      <w:pPr>
        <w:pStyle w:val="Body"/>
      </w:pPr>
      <w:r>
        <w:t>For the Mach</w:t>
      </w:r>
      <w:r w:rsidR="001F5D05">
        <w:t xml:space="preserve">ine learning model, we used a CNN, as priorly mentioned. As said before it is very simple </w:t>
      </w:r>
      <w:r w:rsidR="00D93746">
        <w:t xml:space="preserve">and effective </w:t>
      </w:r>
      <w:r w:rsidR="001F5D05">
        <w:t>to use</w:t>
      </w:r>
      <w:r w:rsidR="00D93746">
        <w:t>. It is also very not very resource dem</w:t>
      </w:r>
      <w:r w:rsidR="003F6B5F">
        <w:t>anding compared to other options</w:t>
      </w:r>
      <w:r w:rsidR="00B325BA">
        <w:t>, as we can see by the 24ms that took to predict the number of people in front of the radar</w:t>
      </w:r>
      <w:r w:rsidR="003F6B5F">
        <w:t>.</w:t>
      </w:r>
    </w:p>
    <w:p w14:paraId="111B59A7" w14:textId="1F0260A9" w:rsidR="0032494C" w:rsidRPr="003F6B5F" w:rsidRDefault="0032494C" w:rsidP="00AA3B9B">
      <w:pPr>
        <w:pStyle w:val="Body"/>
        <w:rPr>
          <w:u w:val="single"/>
        </w:rPr>
      </w:pPr>
      <w:r>
        <w:t xml:space="preserve">The input data to this model was a 64 by 64 by 1 </w:t>
      </w:r>
      <w:r w:rsidRPr="00875E37">
        <w:rPr>
          <w:b/>
          <w:bCs/>
          <w:i/>
          <w:iCs/>
        </w:rPr>
        <w:t>numpy</w:t>
      </w:r>
      <w:r>
        <w:t xml:space="preserve"> array.</w:t>
      </w:r>
      <w:r w:rsidR="00B325BA" w:rsidRPr="00B325BA">
        <w:t xml:space="preserve"> </w:t>
      </w:r>
      <w:r w:rsidRPr="0032494C">
        <w:t>As we were using this type and dimension of data.</w:t>
      </w:r>
      <w:r>
        <w:t xml:space="preserve"> We decided on using a 2D convolutional layer.</w:t>
      </w:r>
    </w:p>
    <w:p w14:paraId="66FF0AAF" w14:textId="6CCB7830" w:rsidR="00D37EF0" w:rsidRPr="00D37EF0" w:rsidRDefault="003F6B5F" w:rsidP="00CC7AA5">
      <w:pPr>
        <w:pStyle w:val="Ttulo3"/>
      </w:pPr>
      <w:bookmarkStart w:id="9" w:name="_Toc104475177"/>
      <w:r>
        <w:t>CNN Structure</w:t>
      </w:r>
      <w:bookmarkEnd w:id="9"/>
    </w:p>
    <w:p w14:paraId="4E251EED" w14:textId="77777777" w:rsidR="00C66265" w:rsidRDefault="003F6B5F" w:rsidP="00AA3B9B">
      <w:pPr>
        <w:pStyle w:val="Body"/>
      </w:pPr>
      <w:r>
        <w:t xml:space="preserve">The CNN was developed using the </w:t>
      </w:r>
      <w:r w:rsidRPr="00C66265">
        <w:rPr>
          <w:b/>
          <w:bCs/>
          <w:i/>
          <w:iCs/>
        </w:rPr>
        <w:t>tensorflow</w:t>
      </w:r>
      <w:r>
        <w:t xml:space="preserve"> library, with special use of </w:t>
      </w:r>
      <w:r w:rsidRPr="00C66265">
        <w:rPr>
          <w:b/>
          <w:bCs/>
          <w:i/>
          <w:iCs/>
        </w:rPr>
        <w:t>keras</w:t>
      </w:r>
      <w:r>
        <w:t>. We decided on this due to its simple implementation, versatility, and the team’s experience with the library.</w:t>
      </w:r>
      <w:r w:rsidR="00C66265">
        <w:t xml:space="preserve">  </w:t>
      </w:r>
    </w:p>
    <w:p w14:paraId="34B35F3E" w14:textId="69093DBA" w:rsidR="0032494C" w:rsidRDefault="003F6B5F" w:rsidP="00AA3B9B">
      <w:pPr>
        <w:pStyle w:val="Body"/>
      </w:pPr>
      <w:r w:rsidRPr="003F6B5F">
        <w:t xml:space="preserve">The CNN </w:t>
      </w:r>
      <w:r w:rsidR="00C66265">
        <w:t xml:space="preserve">created </w:t>
      </w:r>
      <w:r w:rsidRPr="003F6B5F">
        <w:t xml:space="preserve">is </w:t>
      </w:r>
      <w:r w:rsidR="00C66265">
        <w:t xml:space="preserve">sequential and </w:t>
      </w:r>
      <w:r w:rsidRPr="003F6B5F">
        <w:t xml:space="preserve">composed of </w:t>
      </w:r>
      <w:r w:rsidR="00C66265">
        <w:t>2 convolutional layers of 128 with kernel sizes of (4,4), with hyperbolic tangent</w:t>
      </w:r>
      <w:r w:rsidR="00A32097">
        <w:t xml:space="preserve"> (</w:t>
      </w:r>
      <w:r w:rsidR="00A32097" w:rsidRPr="00A32097">
        <w:rPr>
          <w:i/>
          <w:iCs/>
        </w:rPr>
        <w:t>tanh</w:t>
      </w:r>
      <w:r w:rsidR="00A32097">
        <w:t>)</w:t>
      </w:r>
      <w:r w:rsidR="00C66265">
        <w:t xml:space="preserve"> activation before an average 2D polling layer. It is then followed by 2 more convolutional </w:t>
      </w:r>
      <w:r w:rsidR="0032494C">
        <w:t xml:space="preserve">with 64 with the same kernel sizes and </w:t>
      </w:r>
      <w:r w:rsidR="0032494C" w:rsidRPr="0032494C">
        <w:t>activation</w:t>
      </w:r>
      <w:r w:rsidR="0032494C">
        <w:t>.</w:t>
      </w:r>
    </w:p>
    <w:p w14:paraId="18BF3EFF" w14:textId="12A8B395" w:rsidR="005713EA" w:rsidRDefault="0032494C" w:rsidP="00875E37">
      <w:pPr>
        <w:pStyle w:val="Body"/>
      </w:pPr>
      <w:r>
        <w:t>After this, its followed by a max polling and flatten layer, and then by a 2 fully connected</w:t>
      </w:r>
      <w:r w:rsidR="00875E37">
        <w:t xml:space="preserve"> </w:t>
      </w:r>
      <w:r>
        <w:t xml:space="preserve">1028 layers and finally a </w:t>
      </w:r>
      <w:r w:rsidR="00875E37">
        <w:t xml:space="preserve">4-neuron layer with </w:t>
      </w:r>
      <w:r w:rsidR="00875E37" w:rsidRPr="00A32097">
        <w:rPr>
          <w:i/>
          <w:iCs/>
        </w:rPr>
        <w:t>softmax</w:t>
      </w:r>
      <w:r w:rsidR="00875E37">
        <w:t xml:space="preserve"> activation for classification.</w:t>
      </w:r>
    </w:p>
    <w:p w14:paraId="14E32CFA" w14:textId="15DBCEFF" w:rsidR="00875E37" w:rsidRPr="00875E37" w:rsidRDefault="00875E37" w:rsidP="00875E37">
      <w:pPr>
        <w:pStyle w:val="Body"/>
      </w:pPr>
      <w:r w:rsidRPr="00875E37">
        <w:t>The code of th</w:t>
      </w:r>
      <w:r>
        <w:t>is CNN is as followed:</w:t>
      </w:r>
    </w:p>
    <w:tbl>
      <w:tblPr>
        <w:tblStyle w:val="InfineonStandard"/>
        <w:tblW w:w="0" w:type="auto"/>
        <w:tblLook w:val="05E0" w:firstRow="1" w:lastRow="1" w:firstColumn="1" w:lastColumn="1" w:noHBand="0" w:noVBand="1"/>
      </w:tblPr>
      <w:tblGrid>
        <w:gridCol w:w="10121"/>
      </w:tblGrid>
      <w:tr w:rsidR="00DE3FC8" w14:paraId="6C313A98" w14:textId="77777777" w:rsidTr="00DE3FC8">
        <w:trPr>
          <w:tblHeader/>
        </w:trPr>
        <w:tc>
          <w:tcPr>
            <w:tcW w:w="10422" w:type="dxa"/>
            <w:tcBorders>
              <w:top w:val="nil"/>
              <w:bottom w:val="single" w:sz="4" w:space="0" w:color="auto"/>
            </w:tcBorders>
            <w:shd w:val="clear" w:color="auto" w:fill="auto"/>
          </w:tcPr>
          <w:p w14:paraId="7BE06FE2" w14:textId="034F73DC" w:rsidR="00DE3FC8" w:rsidRDefault="007C5D09" w:rsidP="007C5D09">
            <w:pPr>
              <w:pStyle w:val="CodeTableTitle"/>
              <w:numPr>
                <w:ilvl w:val="0"/>
                <w:numId w:val="0"/>
              </w:numPr>
            </w:pPr>
            <w:r>
              <w:t xml:space="preserve">Code Listing </w:t>
            </w:r>
            <w:r>
              <w:t>2</w:t>
            </w:r>
            <w:r>
              <w:t>:</w:t>
            </w:r>
          </w:p>
        </w:tc>
      </w:tr>
      <w:tr w:rsidR="00DE3FC8" w14:paraId="532B0381" w14:textId="77777777" w:rsidTr="00DE3FC8">
        <w:tc>
          <w:tcPr>
            <w:tcW w:w="10422" w:type="dxa"/>
            <w:tcBorders>
              <w:left w:val="single" w:sz="4" w:space="0" w:color="auto"/>
              <w:right w:val="single" w:sz="4" w:space="0" w:color="auto"/>
            </w:tcBorders>
            <w:shd w:val="clear" w:color="auto" w:fill="auto"/>
          </w:tcPr>
          <w:p w14:paraId="371CD512" w14:textId="77777777" w:rsidR="007C5D09" w:rsidRDefault="007C5D09" w:rsidP="007C5D09">
            <w:pPr>
              <w:pStyle w:val="CodeInCodeTable"/>
              <w:numPr>
                <w:ilvl w:val="0"/>
                <w:numId w:val="34"/>
              </w:numPr>
            </w:pPr>
            <w:r>
              <w:t xml:space="preserve">    model = models.Sequential()</w:t>
            </w:r>
          </w:p>
          <w:p w14:paraId="6826E429" w14:textId="77777777" w:rsidR="007C5D09" w:rsidRDefault="007C5D09" w:rsidP="007C5D09">
            <w:pPr>
              <w:pStyle w:val="CodeInCodeTable"/>
              <w:numPr>
                <w:ilvl w:val="0"/>
                <w:numId w:val="34"/>
              </w:numPr>
            </w:pPr>
            <w:r>
              <w:t xml:space="preserve">    model.add(layers.Conv2D(128, (4, 4), activation='tanh', input_shape=(64, 64,1)))</w:t>
            </w:r>
          </w:p>
          <w:p w14:paraId="370BE3D1" w14:textId="77777777" w:rsidR="007C5D09" w:rsidRDefault="007C5D09" w:rsidP="007C5D09">
            <w:pPr>
              <w:pStyle w:val="CodeInCodeTable"/>
              <w:numPr>
                <w:ilvl w:val="0"/>
                <w:numId w:val="34"/>
              </w:numPr>
            </w:pPr>
            <w:r>
              <w:t xml:space="preserve">    model.add(layers.Conv2D(128, (4, 4), activation='tanh'))</w:t>
            </w:r>
          </w:p>
          <w:p w14:paraId="5E2FAA7B" w14:textId="77777777" w:rsidR="007C5D09" w:rsidRDefault="007C5D09" w:rsidP="007C5D09">
            <w:pPr>
              <w:pStyle w:val="CodeInCodeTable"/>
              <w:numPr>
                <w:ilvl w:val="0"/>
                <w:numId w:val="34"/>
              </w:numPr>
            </w:pPr>
            <w:r>
              <w:t xml:space="preserve">    model.add(layers.AveragePooling2D((4, 4)))</w:t>
            </w:r>
          </w:p>
          <w:p w14:paraId="65AC1D8D" w14:textId="77777777" w:rsidR="007C5D09" w:rsidRDefault="007C5D09" w:rsidP="007C5D09">
            <w:pPr>
              <w:pStyle w:val="CodeInCodeTable"/>
              <w:numPr>
                <w:ilvl w:val="0"/>
                <w:numId w:val="34"/>
              </w:numPr>
            </w:pPr>
            <w:r>
              <w:t xml:space="preserve">    model.add(layers.Conv2D(64, (4, 4), activation='tanh'))</w:t>
            </w:r>
          </w:p>
          <w:p w14:paraId="16F6A781" w14:textId="77777777" w:rsidR="007C5D09" w:rsidRDefault="007C5D09" w:rsidP="007C5D09">
            <w:pPr>
              <w:pStyle w:val="CodeInCodeTable"/>
              <w:numPr>
                <w:ilvl w:val="0"/>
                <w:numId w:val="34"/>
              </w:numPr>
            </w:pPr>
            <w:r>
              <w:t xml:space="preserve">    model.add(layers.Conv2D(64, (4, 4), activation='tanh'))</w:t>
            </w:r>
          </w:p>
          <w:p w14:paraId="0F84CE51" w14:textId="77777777" w:rsidR="007C5D09" w:rsidRDefault="007C5D09" w:rsidP="007C5D09">
            <w:pPr>
              <w:pStyle w:val="CodeInCodeTable"/>
              <w:numPr>
                <w:ilvl w:val="0"/>
                <w:numId w:val="34"/>
              </w:numPr>
            </w:pPr>
            <w:r>
              <w:t xml:space="preserve">    model.add(layers.MaxPooling2D((4, 4)))</w:t>
            </w:r>
          </w:p>
          <w:p w14:paraId="74EBB3B8" w14:textId="77777777" w:rsidR="007C5D09" w:rsidRDefault="007C5D09" w:rsidP="007C5D09">
            <w:pPr>
              <w:pStyle w:val="CodeInCodeTable"/>
              <w:numPr>
                <w:ilvl w:val="0"/>
                <w:numId w:val="34"/>
              </w:numPr>
            </w:pPr>
            <w:r>
              <w:t xml:space="preserve">    model.add(layers.Flatten())</w:t>
            </w:r>
          </w:p>
          <w:p w14:paraId="115A7FD3" w14:textId="77777777" w:rsidR="007C5D09" w:rsidRDefault="007C5D09" w:rsidP="007C5D09">
            <w:pPr>
              <w:pStyle w:val="CodeInCodeTable"/>
              <w:numPr>
                <w:ilvl w:val="0"/>
                <w:numId w:val="34"/>
              </w:numPr>
            </w:pPr>
            <w:r>
              <w:t xml:space="preserve">    model.add(layers.Dense(1024, activation='tanh'))</w:t>
            </w:r>
          </w:p>
          <w:p w14:paraId="57E67D5E" w14:textId="77777777" w:rsidR="007C5D09" w:rsidRDefault="007C5D09" w:rsidP="007C5D09">
            <w:pPr>
              <w:pStyle w:val="CodeInCodeTable"/>
              <w:numPr>
                <w:ilvl w:val="0"/>
                <w:numId w:val="34"/>
              </w:numPr>
            </w:pPr>
            <w:r>
              <w:t xml:space="preserve">    model.add(layers.Dense(1024, activation='tanh'))</w:t>
            </w:r>
          </w:p>
          <w:p w14:paraId="37A1BF0C" w14:textId="4064766F" w:rsidR="00DE3FC8" w:rsidRDefault="007C5D09" w:rsidP="007C5D09">
            <w:pPr>
              <w:pStyle w:val="CodeInCodeTable"/>
              <w:numPr>
                <w:ilvl w:val="0"/>
                <w:numId w:val="34"/>
              </w:numPr>
            </w:pPr>
            <w:r>
              <w:t xml:space="preserve">    model.add(layers.Dense(4, activation='softmax'))</w:t>
            </w:r>
          </w:p>
        </w:tc>
      </w:tr>
    </w:tbl>
    <w:p w14:paraId="34324507" w14:textId="6D49D225" w:rsidR="00DE3FC8" w:rsidRDefault="00DE3FC8" w:rsidP="00DE3FC8">
      <w:pPr>
        <w:pStyle w:val="Body"/>
      </w:pPr>
    </w:p>
    <w:p w14:paraId="0646F5F6" w14:textId="3A5F55FB" w:rsidR="00865B29" w:rsidRDefault="00CC7AA5" w:rsidP="00CC7AA5">
      <w:pPr>
        <w:pStyle w:val="Ttulo3"/>
        <w:rPr>
          <w:u w:val="single"/>
        </w:rPr>
      </w:pPr>
      <w:bookmarkStart w:id="10" w:name="_Toc104475178"/>
      <w:r>
        <w:t xml:space="preserve">Model </w:t>
      </w:r>
      <w:r w:rsidR="00865B29">
        <w:t>Saving</w:t>
      </w:r>
      <w:bookmarkEnd w:id="10"/>
      <w:r w:rsidR="006B53AC">
        <w:t xml:space="preserve"> and Loading</w:t>
      </w:r>
    </w:p>
    <w:p w14:paraId="7711425E" w14:textId="7E7C0510" w:rsidR="00865B29" w:rsidRDefault="00865B29" w:rsidP="00865B29">
      <w:pPr>
        <w:pStyle w:val="Body"/>
      </w:pPr>
      <w:r>
        <w:t>Every CNN developed is saved for posterior use and testbenching.</w:t>
      </w:r>
    </w:p>
    <w:p w14:paraId="76DB4134" w14:textId="5E057416" w:rsidR="00865B29" w:rsidRPr="00550F01" w:rsidRDefault="00865B29" w:rsidP="00865B29">
      <w:pPr>
        <w:pStyle w:val="Body"/>
        <w:rPr>
          <w:u w:val="single"/>
        </w:rPr>
      </w:pPr>
      <w:r>
        <w:t>We save the CNN by using the following code.</w:t>
      </w:r>
    </w:p>
    <w:tbl>
      <w:tblPr>
        <w:tblStyle w:val="InfineonStandard"/>
        <w:tblW w:w="0" w:type="auto"/>
        <w:tblLook w:val="05E0" w:firstRow="1" w:lastRow="1" w:firstColumn="1" w:lastColumn="1" w:noHBand="0" w:noVBand="1"/>
      </w:tblPr>
      <w:tblGrid>
        <w:gridCol w:w="10121"/>
      </w:tblGrid>
      <w:tr w:rsidR="00865B29" w14:paraId="54990604" w14:textId="77777777" w:rsidTr="0023043A">
        <w:trPr>
          <w:tblHeader/>
        </w:trPr>
        <w:tc>
          <w:tcPr>
            <w:tcW w:w="10422" w:type="dxa"/>
            <w:tcBorders>
              <w:top w:val="nil"/>
              <w:bottom w:val="single" w:sz="4" w:space="0" w:color="auto"/>
            </w:tcBorders>
            <w:shd w:val="clear" w:color="auto" w:fill="auto"/>
          </w:tcPr>
          <w:p w14:paraId="02A37A57" w14:textId="0E9FB82D" w:rsidR="00865B29" w:rsidRDefault="007C5D09" w:rsidP="007C5D09">
            <w:pPr>
              <w:pStyle w:val="CodeTableTitle"/>
              <w:numPr>
                <w:ilvl w:val="0"/>
                <w:numId w:val="0"/>
              </w:numPr>
            </w:pPr>
            <w:r>
              <w:t xml:space="preserve">Code Listing </w:t>
            </w:r>
            <w:r>
              <w:t>3</w:t>
            </w:r>
            <w:r>
              <w:t>:</w:t>
            </w:r>
          </w:p>
        </w:tc>
      </w:tr>
      <w:tr w:rsidR="00865B29" w14:paraId="4C86EF98" w14:textId="77777777" w:rsidTr="0023043A">
        <w:tc>
          <w:tcPr>
            <w:tcW w:w="10422" w:type="dxa"/>
            <w:tcBorders>
              <w:left w:val="single" w:sz="4" w:space="0" w:color="auto"/>
              <w:right w:val="single" w:sz="4" w:space="0" w:color="auto"/>
            </w:tcBorders>
            <w:shd w:val="clear" w:color="auto" w:fill="auto"/>
          </w:tcPr>
          <w:p w14:paraId="0D8899F4" w14:textId="68FAAC25" w:rsidR="00865B29" w:rsidRDefault="007C5D09" w:rsidP="0023043A">
            <w:pPr>
              <w:pStyle w:val="CodeInCodeTable"/>
              <w:numPr>
                <w:ilvl w:val="0"/>
                <w:numId w:val="34"/>
              </w:numPr>
            </w:pPr>
            <w:r w:rsidRPr="007C5D09">
              <w:t>model.save(filename)</w:t>
            </w:r>
          </w:p>
        </w:tc>
      </w:tr>
    </w:tbl>
    <w:p w14:paraId="66E3F87F" w14:textId="77777777" w:rsidR="006B53AC" w:rsidRDefault="006B53AC" w:rsidP="00865B29">
      <w:pPr>
        <w:pStyle w:val="Body"/>
      </w:pPr>
    </w:p>
    <w:p w14:paraId="6580380B" w14:textId="04C32364" w:rsidR="00B16411" w:rsidRDefault="00B16411" w:rsidP="00865B29">
      <w:pPr>
        <w:pStyle w:val="Body"/>
      </w:pPr>
      <w:r>
        <w:t xml:space="preserve">We </w:t>
      </w:r>
      <w:r w:rsidR="006B53AC">
        <w:t xml:space="preserve">also </w:t>
      </w:r>
      <w:r>
        <w:t>developed a program solely for loading and running a model to see its “true” performance (</w:t>
      </w:r>
      <w:r w:rsidRPr="00A32097">
        <w:rPr>
          <w:b/>
          <w:bCs/>
        </w:rPr>
        <w:t>load_model.py</w:t>
      </w:r>
      <w:r>
        <w:t>).</w:t>
      </w:r>
    </w:p>
    <w:p w14:paraId="6F87568D" w14:textId="748E309C" w:rsidR="00B16411" w:rsidRPr="00B16411" w:rsidRDefault="00B16411" w:rsidP="00865B29">
      <w:pPr>
        <w:pStyle w:val="Body"/>
        <w:rPr>
          <w:u w:val="single"/>
        </w:rPr>
      </w:pPr>
      <w:r>
        <w:lastRenderedPageBreak/>
        <w:t>This is used to test a model not by the accuracy obtained with a dataset but for a real-world applicability.</w:t>
      </w:r>
    </w:p>
    <w:p w14:paraId="440FC5C2" w14:textId="63C42B65" w:rsidR="00865B29" w:rsidRDefault="00865B29" w:rsidP="00DE3FC8">
      <w:pPr>
        <w:pStyle w:val="Body"/>
      </w:pPr>
    </w:p>
    <w:p w14:paraId="77C1B8F9" w14:textId="77777777" w:rsidR="00865B29" w:rsidRDefault="00865B29" w:rsidP="00DE3FC8">
      <w:pPr>
        <w:pStyle w:val="Body"/>
      </w:pPr>
    </w:p>
    <w:p w14:paraId="13957230" w14:textId="77777777" w:rsidR="00AB525E" w:rsidRDefault="00AB525E" w:rsidP="00AA3B9B">
      <w:pPr>
        <w:pStyle w:val="Body"/>
      </w:pPr>
    </w:p>
    <w:p w14:paraId="674A664A" w14:textId="77777777" w:rsidR="00AB525E" w:rsidRDefault="00AB525E" w:rsidP="00AA3B9B">
      <w:pPr>
        <w:pStyle w:val="Body"/>
      </w:pPr>
    </w:p>
    <w:p w14:paraId="2C431055" w14:textId="6612AFEA" w:rsidR="00CC7AA5" w:rsidRDefault="00CC7AA5">
      <w:pPr>
        <w:rPr>
          <w:lang w:eastAsia="de-DE"/>
        </w:rPr>
      </w:pPr>
      <w:r>
        <w:br w:type="page"/>
      </w:r>
    </w:p>
    <w:p w14:paraId="75F39825" w14:textId="77777777" w:rsidR="00A016B1" w:rsidRDefault="00A016B1" w:rsidP="00AA3B9B">
      <w:pPr>
        <w:pStyle w:val="Body"/>
        <w:sectPr w:rsidR="00A016B1" w:rsidSect="0002495E">
          <w:footnotePr>
            <w:numRestart w:val="eachPage"/>
          </w:footnotePr>
          <w:type w:val="continuous"/>
          <w:pgSz w:w="11907" w:h="16840" w:code="9"/>
          <w:pgMar w:top="1701" w:right="850" w:bottom="993" w:left="851" w:header="285" w:footer="371" w:gutter="0"/>
          <w:cols w:space="720"/>
          <w:formProt w:val="0"/>
          <w:docGrid w:linePitch="299"/>
        </w:sectPr>
      </w:pPr>
    </w:p>
    <w:p w14:paraId="6A0B61F4" w14:textId="44F6D401" w:rsidR="00CC7AA5" w:rsidRDefault="00CC7AA5" w:rsidP="00CC7AA5">
      <w:pPr>
        <w:pStyle w:val="Ttulo2"/>
      </w:pPr>
      <w:r>
        <w:lastRenderedPageBreak/>
        <w:t>Results</w:t>
      </w:r>
    </w:p>
    <w:p w14:paraId="23D6527D" w14:textId="752BABEE" w:rsidR="0002495E" w:rsidRDefault="00CC7AA5" w:rsidP="00CC7AA5">
      <w:pPr>
        <w:pStyle w:val="Ttulo3"/>
      </w:pPr>
      <w:r>
        <w:t>Data Results</w:t>
      </w:r>
    </w:p>
    <w:p w14:paraId="3D2D3038" w14:textId="58366637" w:rsidR="00B432BE" w:rsidRDefault="006E60C8" w:rsidP="00CC7AA5">
      <w:pPr>
        <w:pStyle w:val="Body"/>
      </w:pPr>
      <w:r>
        <w:t>For the models developed</w:t>
      </w:r>
      <w:r w:rsidR="007C5D09">
        <w:t>,</w:t>
      </w:r>
      <w:r>
        <w:t xml:space="preserve"> most obtained good results for the data acquired during the data acquisition process, with the highest accuracy obtained during validation of 7</w:t>
      </w:r>
      <w:r w:rsidR="00C60B50">
        <w:t>7,25</w:t>
      </w:r>
      <w:r>
        <w:t>%.</w:t>
      </w:r>
    </w:p>
    <w:p w14:paraId="71C0B357" w14:textId="0DFDD3EE" w:rsidR="00C60B50" w:rsidRDefault="00B432BE" w:rsidP="00CC7AA5">
      <w:pPr>
        <w:pStyle w:val="Body"/>
      </w:pPr>
      <w:r>
        <w:t xml:space="preserve">There is, however, a great difference between the capability of obtaining great results with virtual stored data and obtaining results with real world and real time captured data. The “virtual” </w:t>
      </w:r>
      <w:r w:rsidR="00C60B50">
        <w:t>results do not reflect the real-world applicability</w:t>
      </w:r>
      <w:r>
        <w:t>.</w:t>
      </w:r>
    </w:p>
    <w:p w14:paraId="56AB6A46" w14:textId="541F12E7" w:rsidR="004B50E7" w:rsidRPr="004B50E7" w:rsidRDefault="00B432BE" w:rsidP="00CC7AA5">
      <w:pPr>
        <w:pStyle w:val="Body"/>
        <w:rPr>
          <w:u w:val="single"/>
        </w:rPr>
      </w:pPr>
      <w:r>
        <w:t>There are a lot of factors that explain this difference such as poor conditions when acquiring data</w:t>
      </w:r>
      <w:r w:rsidR="004B50E7">
        <w:t>:  people walking behind the defined area and other sensors being used close by. Also, the constraint of not being able to obtain large amounts of data make it difficult to generalize to most cases.</w:t>
      </w:r>
    </w:p>
    <w:p w14:paraId="1AC93269" w14:textId="188F4B50" w:rsidR="00C60B50" w:rsidRDefault="00C60B50" w:rsidP="00CC7AA5">
      <w:pPr>
        <w:pStyle w:val="Body"/>
      </w:pPr>
    </w:p>
    <w:p w14:paraId="6BA8CC39" w14:textId="63A30963" w:rsidR="00C60B50" w:rsidRPr="00D37EF0" w:rsidRDefault="00C60B50" w:rsidP="00C60B50">
      <w:pPr>
        <w:pStyle w:val="Ttulo3"/>
      </w:pPr>
      <w:r>
        <w:t xml:space="preserve">Real World </w:t>
      </w:r>
      <w:r w:rsidR="006B53AC">
        <w:t>Applicability</w:t>
      </w:r>
    </w:p>
    <w:p w14:paraId="11115C99" w14:textId="44CDFFBE" w:rsidR="00CC7AA5" w:rsidRDefault="004B50E7" w:rsidP="00CC7AA5">
      <w:pPr>
        <w:pStyle w:val="Body"/>
      </w:pPr>
      <w:r>
        <w:t xml:space="preserve">Even with the constraints, the </w:t>
      </w:r>
      <w:r w:rsidR="006B53AC">
        <w:t xml:space="preserve">results show that a solution based on the work done during this hackathon is possible, since there were models capable of distinguishing </w:t>
      </w:r>
      <w:r w:rsidR="00D87148">
        <w:t xml:space="preserve">fairly well </w:t>
      </w:r>
      <w:r w:rsidR="006B53AC">
        <w:t xml:space="preserve">the number of </w:t>
      </w:r>
      <w:r w:rsidR="00D87148">
        <w:t>people.</w:t>
      </w:r>
    </w:p>
    <w:p w14:paraId="4B033584" w14:textId="602CEB20" w:rsidR="00CC7AA5" w:rsidRPr="00CC7AA5" w:rsidRDefault="00CC7AA5" w:rsidP="00CC7AA5">
      <w:pPr>
        <w:rPr>
          <w:lang w:eastAsia="de-DE"/>
        </w:rPr>
      </w:pPr>
      <w:r>
        <w:br w:type="page"/>
      </w:r>
    </w:p>
    <w:p w14:paraId="7027556E" w14:textId="77777777" w:rsidR="00C26F51" w:rsidRDefault="00C26F51" w:rsidP="00AA3B9B">
      <w:pPr>
        <w:pStyle w:val="HeadingPreface"/>
      </w:pPr>
      <w:bookmarkStart w:id="11" w:name="_Toc430947637"/>
      <w:bookmarkStart w:id="12" w:name="_Toc431284135"/>
      <w:bookmarkStart w:id="13" w:name="_Toc431374938"/>
      <w:bookmarkStart w:id="14" w:name="_Toc431889541"/>
      <w:bookmarkStart w:id="15" w:name="_Toc431980080"/>
      <w:bookmarkStart w:id="16" w:name="_Toc104475180"/>
      <w:r w:rsidRPr="00352CA1">
        <w:lastRenderedPageBreak/>
        <w:t>Revision</w:t>
      </w:r>
      <w:r w:rsidR="009D3234">
        <w:t xml:space="preserve"> h</w:t>
      </w:r>
      <w:r w:rsidRPr="00352CA1">
        <w:t>istory</w:t>
      </w:r>
      <w:bookmarkEnd w:id="11"/>
      <w:bookmarkEnd w:id="12"/>
      <w:bookmarkEnd w:id="13"/>
      <w:bookmarkEnd w:id="14"/>
      <w:bookmarkEnd w:id="15"/>
      <w:bookmarkEnd w:id="16"/>
    </w:p>
    <w:tbl>
      <w:tblPr>
        <w:tblW w:w="0" w:type="auto"/>
        <w:tblInd w:w="85" w:type="dxa"/>
        <w:tblBorders>
          <w:top w:val="single" w:sz="4" w:space="0" w:color="auto"/>
          <w:bottom w:val="single" w:sz="4" w:space="0" w:color="auto"/>
          <w:insideH w:val="single" w:sz="4" w:space="0" w:color="auto"/>
          <w:insideV w:val="single" w:sz="4" w:space="0" w:color="auto"/>
        </w:tblBorders>
        <w:tblCellMar>
          <w:left w:w="85" w:type="dxa"/>
          <w:right w:w="0" w:type="dxa"/>
        </w:tblCellMar>
        <w:tblLook w:val="05E0" w:firstRow="1" w:lastRow="1" w:firstColumn="1" w:lastColumn="1" w:noHBand="0" w:noVBand="1"/>
      </w:tblPr>
      <w:tblGrid>
        <w:gridCol w:w="1479"/>
        <w:gridCol w:w="1908"/>
        <w:gridCol w:w="6734"/>
      </w:tblGrid>
      <w:tr w:rsidR="008209D9" w:rsidRPr="000C4A1A" w14:paraId="19C40681" w14:textId="77777777" w:rsidTr="008209D9">
        <w:trPr>
          <w:tblHeader/>
        </w:trPr>
        <w:tc>
          <w:tcPr>
            <w:tcW w:w="1485" w:type="dxa"/>
            <w:shd w:val="clear" w:color="auto" w:fill="auto"/>
          </w:tcPr>
          <w:p w14:paraId="30055CDD" w14:textId="77777777" w:rsidR="008209D9" w:rsidRPr="00096093" w:rsidRDefault="008209D9" w:rsidP="00096093">
            <w:pPr>
              <w:pStyle w:val="TableHead-l"/>
            </w:pPr>
            <w:r>
              <w:t>Document version</w:t>
            </w:r>
          </w:p>
        </w:tc>
        <w:tc>
          <w:tcPr>
            <w:tcW w:w="1917" w:type="dxa"/>
            <w:shd w:val="clear" w:color="auto" w:fill="auto"/>
          </w:tcPr>
          <w:p w14:paraId="58C86685" w14:textId="77777777" w:rsidR="008209D9" w:rsidRPr="00096093" w:rsidRDefault="008209D9" w:rsidP="00096093">
            <w:pPr>
              <w:pStyle w:val="TableHead"/>
            </w:pPr>
            <w:r>
              <w:t>Date of release</w:t>
            </w:r>
          </w:p>
        </w:tc>
        <w:tc>
          <w:tcPr>
            <w:tcW w:w="6804" w:type="dxa"/>
          </w:tcPr>
          <w:p w14:paraId="1B11ED29" w14:textId="77777777" w:rsidR="008209D9" w:rsidRPr="000C4A1A" w:rsidRDefault="008209D9" w:rsidP="00096093">
            <w:pPr>
              <w:pStyle w:val="TableHead"/>
            </w:pPr>
            <w:r w:rsidRPr="000C4A1A">
              <w:t>Description of change</w:t>
            </w:r>
            <w:r>
              <w:t>s</w:t>
            </w:r>
          </w:p>
        </w:tc>
      </w:tr>
      <w:tr w:rsidR="008209D9" w:rsidRPr="000C4A1A" w14:paraId="0FF6D451" w14:textId="77777777" w:rsidTr="008209D9">
        <w:tc>
          <w:tcPr>
            <w:tcW w:w="1485" w:type="dxa"/>
            <w:shd w:val="clear" w:color="auto" w:fill="auto"/>
          </w:tcPr>
          <w:p w14:paraId="103A36B8" w14:textId="23C6FCCA" w:rsidR="008209D9" w:rsidRPr="000C4A1A" w:rsidRDefault="00A32097" w:rsidP="00096093">
            <w:pPr>
              <w:pStyle w:val="TableCell-l"/>
            </w:pPr>
            <w:r>
              <w:t>1.0</w:t>
            </w:r>
          </w:p>
        </w:tc>
        <w:tc>
          <w:tcPr>
            <w:tcW w:w="1917" w:type="dxa"/>
            <w:shd w:val="clear" w:color="auto" w:fill="auto"/>
          </w:tcPr>
          <w:p w14:paraId="2451D8A2" w14:textId="695818D9" w:rsidR="008209D9" w:rsidRPr="000C4A1A" w:rsidRDefault="00A32097" w:rsidP="00096093">
            <w:pPr>
              <w:pStyle w:val="TableCell"/>
            </w:pPr>
            <w:r>
              <w:t>26/05/2022</w:t>
            </w:r>
          </w:p>
        </w:tc>
        <w:tc>
          <w:tcPr>
            <w:tcW w:w="6804" w:type="dxa"/>
          </w:tcPr>
          <w:p w14:paraId="72F083A2" w14:textId="3204B0F8" w:rsidR="008209D9" w:rsidRPr="000C4A1A" w:rsidRDefault="00A32097" w:rsidP="00096093">
            <w:pPr>
              <w:pStyle w:val="TableCell"/>
            </w:pPr>
            <w:r>
              <w:t>Added Solution and Project Chapters</w:t>
            </w:r>
          </w:p>
        </w:tc>
      </w:tr>
      <w:tr w:rsidR="008209D9" w:rsidRPr="000C4A1A" w14:paraId="3A962C5D" w14:textId="77777777" w:rsidTr="008209D9">
        <w:tc>
          <w:tcPr>
            <w:tcW w:w="1485" w:type="dxa"/>
            <w:shd w:val="clear" w:color="auto" w:fill="auto"/>
          </w:tcPr>
          <w:p w14:paraId="0B3BE1A6" w14:textId="77777777" w:rsidR="008209D9" w:rsidRPr="000C4A1A" w:rsidRDefault="008209D9" w:rsidP="00096093">
            <w:pPr>
              <w:pStyle w:val="TableCell-l"/>
            </w:pPr>
          </w:p>
        </w:tc>
        <w:tc>
          <w:tcPr>
            <w:tcW w:w="1917" w:type="dxa"/>
            <w:shd w:val="clear" w:color="auto" w:fill="auto"/>
          </w:tcPr>
          <w:p w14:paraId="134C55F4" w14:textId="77777777" w:rsidR="008209D9" w:rsidRPr="000C4A1A" w:rsidRDefault="008209D9" w:rsidP="00096093">
            <w:pPr>
              <w:pStyle w:val="TableCell"/>
            </w:pPr>
          </w:p>
        </w:tc>
        <w:tc>
          <w:tcPr>
            <w:tcW w:w="6804" w:type="dxa"/>
          </w:tcPr>
          <w:p w14:paraId="728A3167" w14:textId="77777777" w:rsidR="008209D9" w:rsidRPr="000C4A1A" w:rsidRDefault="008209D9" w:rsidP="00096093">
            <w:pPr>
              <w:pStyle w:val="TableCell"/>
            </w:pPr>
          </w:p>
        </w:tc>
      </w:tr>
      <w:tr w:rsidR="008209D9" w:rsidRPr="000C4A1A" w14:paraId="1B01D6D8" w14:textId="77777777" w:rsidTr="008209D9">
        <w:tc>
          <w:tcPr>
            <w:tcW w:w="1485" w:type="dxa"/>
            <w:shd w:val="clear" w:color="auto" w:fill="auto"/>
          </w:tcPr>
          <w:p w14:paraId="2E30ADA6" w14:textId="77777777" w:rsidR="008209D9" w:rsidRPr="000C4A1A" w:rsidRDefault="008209D9" w:rsidP="00096093">
            <w:pPr>
              <w:pStyle w:val="TableCell-l"/>
            </w:pPr>
          </w:p>
        </w:tc>
        <w:tc>
          <w:tcPr>
            <w:tcW w:w="1917" w:type="dxa"/>
            <w:shd w:val="clear" w:color="auto" w:fill="auto"/>
          </w:tcPr>
          <w:p w14:paraId="1C82862F" w14:textId="77777777" w:rsidR="008209D9" w:rsidRPr="000C4A1A" w:rsidRDefault="008209D9" w:rsidP="00096093">
            <w:pPr>
              <w:pStyle w:val="TableCell"/>
            </w:pPr>
          </w:p>
        </w:tc>
        <w:tc>
          <w:tcPr>
            <w:tcW w:w="6804" w:type="dxa"/>
          </w:tcPr>
          <w:p w14:paraId="56627A7C" w14:textId="77777777" w:rsidR="008209D9" w:rsidRPr="000C4A1A" w:rsidRDefault="008209D9" w:rsidP="00096093">
            <w:pPr>
              <w:pStyle w:val="TableCell"/>
            </w:pPr>
          </w:p>
        </w:tc>
      </w:tr>
    </w:tbl>
    <w:p w14:paraId="309BD03F" w14:textId="77777777" w:rsidR="000F4BF9" w:rsidRPr="00AF2E6F" w:rsidRDefault="000F4BF9" w:rsidP="007C5D09">
      <w:pPr>
        <w:pStyle w:val="FigureTitle"/>
        <w:numPr>
          <w:ilvl w:val="0"/>
          <w:numId w:val="0"/>
        </w:numPr>
        <w:ind w:left="1418"/>
        <w:sectPr w:rsidR="000F4BF9" w:rsidRPr="00AF2E6F" w:rsidSect="006B5FCF">
          <w:headerReference w:type="default" r:id="rId16"/>
          <w:footnotePr>
            <w:numRestart w:val="eachPage"/>
          </w:footnotePr>
          <w:type w:val="continuous"/>
          <w:pgSz w:w="11907" w:h="16840" w:code="9"/>
          <w:pgMar w:top="1953" w:right="850" w:bottom="851" w:left="851" w:header="285" w:footer="373" w:gutter="0"/>
          <w:cols w:space="720"/>
          <w:formProt w:val="0"/>
          <w:docGrid w:linePitch="299"/>
        </w:sectPr>
      </w:pPr>
    </w:p>
    <w:p w14:paraId="6490C811" w14:textId="4B265084" w:rsidR="004168FE" w:rsidRPr="00096093" w:rsidRDefault="004168FE" w:rsidP="00AA3B9B">
      <w:pPr>
        <w:pStyle w:val="Body"/>
        <w:sectPr w:rsidR="004168FE" w:rsidRPr="00096093" w:rsidSect="00BC5C0E">
          <w:headerReference w:type="even" r:id="rId17"/>
          <w:headerReference w:type="default" r:id="rId18"/>
          <w:footerReference w:type="default" r:id="rId19"/>
          <w:footnotePr>
            <w:numRestart w:val="eachPage"/>
          </w:footnotePr>
          <w:pgSz w:w="11907" w:h="16840" w:code="9"/>
          <w:pgMar w:top="-4327" w:right="964" w:bottom="4962" w:left="851" w:header="0" w:footer="6576" w:gutter="0"/>
          <w:cols w:space="720"/>
          <w:formProt w:val="0"/>
          <w:vAlign w:val="bottom"/>
        </w:sectPr>
      </w:pPr>
    </w:p>
    <w:p w14:paraId="21582372" w14:textId="77777777" w:rsidR="004168FE" w:rsidRPr="000C4A1A" w:rsidRDefault="004168FE" w:rsidP="00B64495">
      <w:pPr>
        <w:pStyle w:val="LegalHeading"/>
        <w:rPr>
          <w:noProof/>
        </w:rPr>
      </w:pPr>
    </w:p>
    <w:sectPr w:rsidR="004168FE" w:rsidRPr="000C4A1A" w:rsidSect="00BC5C0E">
      <w:footnotePr>
        <w:numRestart w:val="eachPage"/>
      </w:footnotePr>
      <w:type w:val="continuous"/>
      <w:pgSz w:w="11907" w:h="16840" w:code="9"/>
      <w:pgMar w:top="-4326" w:right="964" w:bottom="6095" w:left="851" w:header="0" w:footer="6576" w:gutter="0"/>
      <w:cols w:space="720"/>
      <w:formProt w:val="0"/>
      <w:vAlign w:val="bottom"/>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BBC1" w14:textId="77777777" w:rsidR="00BF570B" w:rsidRDefault="00BF570B">
      <w:r>
        <w:separator/>
      </w:r>
    </w:p>
  </w:endnote>
  <w:endnote w:type="continuationSeparator" w:id="0">
    <w:p w14:paraId="0319D4CD" w14:textId="77777777" w:rsidR="00BF570B" w:rsidRDefault="00BF5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ZapfDingbats">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Sans Pro SemiBold">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06E4" w14:textId="77777777" w:rsidR="007A0758" w:rsidRDefault="00BF570B" w:rsidP="004D6C7B">
    <w:pPr>
      <w:pStyle w:val="Rodap"/>
    </w:pPr>
    <w:r>
      <w:fldChar w:fldCharType="begin"/>
    </w:r>
    <w:r>
      <w:instrText xml:space="preserve"> DOCPROPERTY  Doc_Type  \* MERGEFORMAT </w:instrText>
    </w:r>
    <w:r>
      <w:fldChar w:fldCharType="separate"/>
    </w:r>
    <w:r w:rsidR="000A5839">
      <w:t>Application Note</w:t>
    </w:r>
    <w:r>
      <w:fldChar w:fldCharType="end"/>
    </w:r>
    <w:r w:rsidR="007A0758" w:rsidRPr="00BF5F1A">
      <w:tab/>
    </w:r>
    <w:r w:rsidR="007A0758" w:rsidRPr="00BF5F1A">
      <w:fldChar w:fldCharType="begin"/>
    </w:r>
    <w:r w:rsidR="007A0758" w:rsidRPr="00BF5F1A">
      <w:instrText xml:space="preserve"> PAGE </w:instrText>
    </w:r>
    <w:r w:rsidR="007A0758" w:rsidRPr="00BF5F1A">
      <w:fldChar w:fldCharType="separate"/>
    </w:r>
    <w:r w:rsidR="003E4588">
      <w:rPr>
        <w:noProof/>
      </w:rPr>
      <w:t>2</w:t>
    </w:r>
    <w:r w:rsidR="007A0758" w:rsidRPr="00BF5F1A">
      <w:fldChar w:fldCharType="end"/>
    </w:r>
    <w:r w:rsidR="009A011B">
      <w:t xml:space="preserve"> of </w:t>
    </w:r>
    <w:fldSimple w:instr=" NUMPAGES  \* Arabic  \* MERGEFORMAT ">
      <w:r w:rsidR="003E4588">
        <w:rPr>
          <w:noProof/>
        </w:rPr>
        <w:t>5</w:t>
      </w:r>
    </w:fldSimple>
    <w:r w:rsidR="007A0758" w:rsidRPr="00BF5F1A">
      <w:tab/>
    </w:r>
    <w:r>
      <w:fldChar w:fldCharType="begin"/>
    </w:r>
    <w:r>
      <w:instrText xml:space="preserve"> DOCPROPERTY  Doc_State  \* MERGEFORMAT </w:instrText>
    </w:r>
    <w:r>
      <w:fldChar w:fldCharType="separate"/>
    </w:r>
    <w:r w:rsidR="000A5839">
      <w:t>V X.Y</w:t>
    </w:r>
    <w:r>
      <w:fldChar w:fldCharType="end"/>
    </w:r>
    <w:r w:rsidR="007A0758" w:rsidRPr="006C7017">
      <w:t xml:space="preserve"> </w:t>
    </w:r>
  </w:p>
  <w:p w14:paraId="50112927" w14:textId="068FD3EB" w:rsidR="007A0758" w:rsidRPr="00BF5F1A" w:rsidRDefault="007A0758" w:rsidP="004D6C7B">
    <w:pPr>
      <w:pStyle w:val="Rodap"/>
    </w:pPr>
    <w:r>
      <w:tab/>
    </w:r>
    <w:r>
      <w:tab/>
    </w:r>
    <w:fldSimple w:instr=" DOCPROPERTY  Doc_IssueDate  \* MERGEFORMAT ">
      <w:r w:rsidR="00A32097">
        <w:t>2022</w:t>
      </w:r>
      <w:r w:rsidR="000A5839">
        <w:t>-</w:t>
      </w:r>
      <w:r w:rsidR="00A32097">
        <w:t>05</w:t>
      </w:r>
      <w:r w:rsidR="000A5839">
        <w:t>-</w:t>
      </w:r>
      <w:r w:rsidR="00A32097">
        <w:t>26</w:t>
      </w:r>
    </w:fldSimple>
    <w:r w:rsidRPr="006C7017">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A171" w14:textId="70E36198" w:rsidR="007A0758" w:rsidRDefault="00BF570B" w:rsidP="008C37B0">
    <w:pPr>
      <w:pStyle w:val="Rodap"/>
    </w:pPr>
    <w:r>
      <w:fldChar w:fldCharType="begin"/>
    </w:r>
    <w:r>
      <w:instrText xml:space="preserve"> DOCPROPERTY  Doc_Type  \* MERGEFORMAT </w:instrText>
    </w:r>
    <w:r>
      <w:fldChar w:fldCharType="separate"/>
    </w:r>
    <w:r w:rsidR="000A5839">
      <w:t>Application Note</w:t>
    </w:r>
    <w:r>
      <w:fldChar w:fldCharType="end"/>
    </w:r>
    <w:r w:rsidR="00A32097">
      <w:t>s</w:t>
    </w:r>
    <w:r w:rsidR="007A0758" w:rsidRPr="006C7017">
      <w:tab/>
    </w:r>
    <w:hyperlink w:anchor="ImportantNotice" w:history="1">
      <w:r w:rsidR="00B07BDC" w:rsidRPr="008C37B0">
        <w:rPr>
          <w:rStyle w:val="LegalCoverReadMe"/>
        </w:rPr>
        <w:t>Please read the Important Notice and Warnings at the end of this document</w:t>
      </w:r>
    </w:hyperlink>
    <w:r w:rsidR="007A0758" w:rsidRPr="00FC66B0">
      <w:tab/>
    </w:r>
  </w:p>
  <w:p w14:paraId="0EFC4033" w14:textId="2273B4E7" w:rsidR="007A0758" w:rsidRPr="006C7017" w:rsidRDefault="00327C94" w:rsidP="004D6C7B">
    <w:pPr>
      <w:pStyle w:val="Rodap"/>
    </w:pPr>
    <w:r w:rsidRPr="00D774B2">
      <w:rPr>
        <w:rStyle w:val="Hypertext"/>
      </w:rPr>
      <w:fldChar w:fldCharType="begin"/>
    </w:r>
    <w:r w:rsidRPr="00D774B2">
      <w:rPr>
        <w:rStyle w:val="Hypertext"/>
      </w:rPr>
      <w:instrText xml:space="preserve"> DOCPROPERTY URL  \* MERGEFORMAT </w:instrText>
    </w:r>
    <w:r w:rsidRPr="00D774B2">
      <w:rPr>
        <w:rStyle w:val="Hypertext"/>
      </w:rPr>
      <w:fldChar w:fldCharType="separate"/>
    </w:r>
    <w:r w:rsidR="000A5839">
      <w:rPr>
        <w:rStyle w:val="Hypertext"/>
      </w:rPr>
      <w:t>www.infineon.com</w:t>
    </w:r>
    <w:r w:rsidRPr="00D774B2">
      <w:rPr>
        <w:rStyle w:val="Hypertext"/>
      </w:rPr>
      <w:fldChar w:fldCharType="end"/>
    </w:r>
    <w:r w:rsidR="007A0758" w:rsidRPr="006C7017">
      <w:tab/>
    </w:r>
    <w:r w:rsidR="00D774B2">
      <w:t xml:space="preserve">page </w:t>
    </w:r>
    <w:r w:rsidR="00865248" w:rsidRPr="00BF5F1A">
      <w:fldChar w:fldCharType="begin"/>
    </w:r>
    <w:r w:rsidR="00865248" w:rsidRPr="00BF5F1A">
      <w:instrText xml:space="preserve"> PAGE </w:instrText>
    </w:r>
    <w:r w:rsidR="00865248" w:rsidRPr="00BF5F1A">
      <w:fldChar w:fldCharType="separate"/>
    </w:r>
    <w:r w:rsidR="003E4588">
      <w:rPr>
        <w:noProof/>
      </w:rPr>
      <w:t>1</w:t>
    </w:r>
    <w:r w:rsidR="00865248" w:rsidRPr="00BF5F1A">
      <w:fldChar w:fldCharType="end"/>
    </w:r>
    <w:r w:rsidR="00865248">
      <w:t xml:space="preserve"> of </w:t>
    </w:r>
    <w:r w:rsidR="00BF570B">
      <w:fldChar w:fldCharType="begin"/>
    </w:r>
    <w:r w:rsidR="00BF570B">
      <w:instrText xml:space="preserve"> NUMPAGES  \* Arabic  \* MERGEFORMAT </w:instrText>
    </w:r>
    <w:r w:rsidR="00BF570B">
      <w:fldChar w:fldCharType="separate"/>
    </w:r>
    <w:r w:rsidR="003E4588">
      <w:rPr>
        <w:noProof/>
      </w:rPr>
      <w:t>5</w:t>
    </w:r>
    <w:r w:rsidR="00BF570B">
      <w:rPr>
        <w:noProof/>
      </w:rPr>
      <w:fldChar w:fldCharType="end"/>
    </w:r>
    <w:r w:rsidR="007A0758">
      <w:tab/>
    </w:r>
    <w:fldSimple w:instr=" DOCPROPERTY  Doc_IssueDate  \* MERGEFORMAT ">
      <w:r w:rsidR="00B16411">
        <w:t>2022</w:t>
      </w:r>
      <w:r w:rsidR="000A5839">
        <w:t>-</w:t>
      </w:r>
      <w:r w:rsidR="00B16411">
        <w:t>05</w:t>
      </w:r>
      <w:r w:rsidR="000A5839">
        <w:t>-</w:t>
      </w:r>
      <w:r w:rsidR="00B16411">
        <w:t>26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DE5" w14:textId="77777777" w:rsidR="007A0758" w:rsidRDefault="00A379A9" w:rsidP="004D6C7B">
    <w:pPr>
      <w:pStyle w:val="Rodap"/>
    </w:pPr>
    <w:r w:rsidRPr="00096093">
      <w:rPr>
        <w:noProof/>
        <w:lang w:eastAsia="en-US"/>
      </w:rPr>
      <mc:AlternateContent>
        <mc:Choice Requires="wps">
          <w:drawing>
            <wp:anchor distT="0" distB="0" distL="114300" distR="114300" simplePos="0" relativeHeight="251654144" behindDoc="0" locked="1" layoutInCell="1" allowOverlap="1" wp14:anchorId="59A93D22" wp14:editId="4C9B14AC">
              <wp:simplePos x="0" y="0"/>
              <wp:positionH relativeFrom="page">
                <wp:posOffset>514350</wp:posOffset>
              </wp:positionH>
              <wp:positionV relativeFrom="page">
                <wp:posOffset>7458075</wp:posOffset>
              </wp:positionV>
              <wp:extent cx="1752600" cy="2219325"/>
              <wp:effectExtent l="0" t="0" r="0" b="9525"/>
              <wp:wrapNone/>
              <wp:docPr id="8"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A692821" w14:textId="3456CF5D" w:rsidR="00F33F8F" w:rsidRPr="00096093" w:rsidRDefault="00A379A9" w:rsidP="00A379A9">
                          <w:pPr>
                            <w:pStyle w:val="LegalHeading"/>
                          </w:pPr>
                          <w:r w:rsidRPr="00096093">
                            <w:t xml:space="preserve">Edition </w:t>
                          </w:r>
                          <w:fldSimple w:instr=" DOCPROPERTY  Doc_IssueDate  \* MERGEFORMAT ">
                            <w:r w:rsidR="00A32097">
                              <w:t>2022</w:t>
                            </w:r>
                            <w:r w:rsidR="000A5839">
                              <w:t>-</w:t>
                            </w:r>
                            <w:r w:rsidR="00A32097">
                              <w:t>05</w:t>
                            </w:r>
                            <w:r w:rsidR="000A5839">
                              <w:t>-</w:t>
                            </w:r>
                            <w:r w:rsidR="00A32097">
                              <w:t>26</w:t>
                            </w:r>
                          </w:fldSimple>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r w:rsidR="000A5839">
                                  <w:t>AppNote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93D22" id="_x0000_t202" coordsize="21600,21600" o:spt="202" path="m,l,21600r21600,l21600,xe">
              <v:stroke joinstyle="miter"/>
              <v:path gradientshapeok="t" o:connecttype="rect"/>
            </v:shapetype>
            <v:shape id="Text Box 401" o:spid="_x0000_s1037" type="#_x0000_t202" style="position:absolute;margin-left:40.5pt;margin-top:587.25pt;width:138pt;height:174.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" filled="f" stroked="f" strokeweight="0">
              <v:textbox inset="0,0,0,0">
                <w:txbxContent>
                  <w:p w14:paraId="0A692821" w14:textId="3456CF5D" w:rsidR="00F33F8F" w:rsidRPr="00096093" w:rsidRDefault="00A379A9" w:rsidP="00A379A9">
                    <w:pPr>
                      <w:pStyle w:val="LegalHeading"/>
                    </w:pPr>
                    <w:r w:rsidRPr="00096093">
                      <w:t xml:space="preserve">Edition </w:t>
                    </w:r>
                    <w:fldSimple w:instr=" DOCPROPERTY  Doc_IssueDate  \* MERGEFORMAT ">
                      <w:r w:rsidR="00A32097">
                        <w:t>2022</w:t>
                      </w:r>
                      <w:r w:rsidR="000A5839">
                        <w:t>-</w:t>
                      </w:r>
                      <w:r w:rsidR="00A32097">
                        <w:t>05</w:t>
                      </w:r>
                      <w:r w:rsidR="000A5839">
                        <w:t>-</w:t>
                      </w:r>
                      <w:r w:rsidR="00A32097">
                        <w:t>26</w:t>
                      </w:r>
                    </w:fldSimple>
                  </w:p>
                  <w:tbl>
                    <w:tblPr>
                      <w:tblW w:w="10314" w:type="dxa"/>
                      <w:tblLook w:val="01E0" w:firstRow="1" w:lastRow="1" w:firstColumn="1" w:lastColumn="1" w:noHBand="0" w:noVBand="0"/>
                    </w:tblPr>
                    <w:tblGrid>
                      <w:gridCol w:w="2943"/>
                      <w:gridCol w:w="3544"/>
                      <w:gridCol w:w="3827"/>
                    </w:tblGrid>
                    <w:tr w:rsidR="00A379A9" w:rsidRPr="006B63E0" w14:paraId="10871182" w14:textId="77777777" w:rsidTr="00B64495">
                      <w:trPr>
                        <w:trHeight w:val="3256"/>
                      </w:trPr>
                      <w:tc>
                        <w:tcPr>
                          <w:tcW w:w="2943" w:type="dxa"/>
                          <w:shd w:val="clear" w:color="auto" w:fill="auto"/>
                        </w:tcPr>
                        <w:p w14:paraId="7F352598" w14:textId="77777777" w:rsidR="00A379A9" w:rsidRPr="00096093" w:rsidRDefault="00C32B51" w:rsidP="00096093">
                          <w:pPr>
                            <w:pStyle w:val="LegalHeading"/>
                          </w:pP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Pr="00096093">
                            <w:br/>
                          </w:r>
                          <w:r w:rsidR="009E7BA4" w:rsidRPr="00096093">
                            <w:br/>
                          </w:r>
                          <w:r w:rsidR="00F33F8F" w:rsidRPr="00096093">
                            <w:br/>
                          </w:r>
                          <w:r w:rsidR="00A379A9" w:rsidRPr="00096093">
                            <w:fldChar w:fldCharType="begin"/>
                          </w:r>
                          <w:r w:rsidR="00F0556A" w:rsidRPr="00096093">
                            <w:instrText xml:space="preserve"> DOCPROPERTY  Doc_Number</w:instrText>
                          </w:r>
                          <w:r w:rsidR="00A379A9" w:rsidRPr="00096093">
                            <w:instrText xml:space="preserve">  \* MERGEFORMAT </w:instrText>
                          </w:r>
                          <w:r w:rsidR="00A379A9" w:rsidRPr="00096093">
                            <w:fldChar w:fldCharType="separate"/>
                          </w:r>
                          <w:r w:rsidR="000A5839">
                            <w:t>AppNote Number</w:t>
                          </w:r>
                          <w:r w:rsidR="00A379A9" w:rsidRPr="00096093">
                            <w:fldChar w:fldCharType="end"/>
                          </w:r>
                        </w:p>
                      </w:tc>
                      <w:tc>
                        <w:tcPr>
                          <w:tcW w:w="3544" w:type="dxa"/>
                          <w:shd w:val="clear" w:color="auto" w:fill="auto"/>
                        </w:tcPr>
                        <w:p w14:paraId="34F02D7C" w14:textId="77777777" w:rsidR="00A379A9" w:rsidRPr="00096093" w:rsidRDefault="00A379A9" w:rsidP="00096093">
                          <w:pPr>
                            <w:pStyle w:val="LegalText"/>
                          </w:pPr>
                        </w:p>
                      </w:tc>
                      <w:tc>
                        <w:tcPr>
                          <w:tcW w:w="3827" w:type="dxa"/>
                          <w:shd w:val="clear" w:color="auto" w:fill="auto"/>
                        </w:tcPr>
                        <w:p w14:paraId="7D0DABDC" w14:textId="77777777" w:rsidR="00A379A9" w:rsidRPr="00096093" w:rsidRDefault="00A379A9" w:rsidP="00096093">
                          <w:pPr>
                            <w:pStyle w:val="LegalText"/>
                          </w:pPr>
                        </w:p>
                      </w:tc>
                    </w:tr>
                    <w:tr w:rsidR="00A379A9" w:rsidRPr="006B63E0" w14:paraId="7BCCF725" w14:textId="77777777" w:rsidTr="00B64495">
                      <w:trPr>
                        <w:trHeight w:val="80"/>
                      </w:trPr>
                      <w:tc>
                        <w:tcPr>
                          <w:tcW w:w="2943" w:type="dxa"/>
                          <w:shd w:val="clear" w:color="auto" w:fill="auto"/>
                        </w:tcPr>
                        <w:p w14:paraId="28B761FF" w14:textId="77777777" w:rsidR="00A379A9" w:rsidRDefault="00A379A9" w:rsidP="00096093">
                          <w:pPr>
                            <w:pStyle w:val="LegalText"/>
                          </w:pPr>
                        </w:p>
                      </w:tc>
                      <w:tc>
                        <w:tcPr>
                          <w:tcW w:w="3544" w:type="dxa"/>
                          <w:shd w:val="clear" w:color="auto" w:fill="auto"/>
                        </w:tcPr>
                        <w:p w14:paraId="1E374F34" w14:textId="77777777" w:rsidR="00A379A9" w:rsidRDefault="00A379A9" w:rsidP="00096093">
                          <w:pPr>
                            <w:pStyle w:val="LegalText"/>
                          </w:pPr>
                        </w:p>
                      </w:tc>
                      <w:tc>
                        <w:tcPr>
                          <w:tcW w:w="3827" w:type="dxa"/>
                          <w:shd w:val="clear" w:color="auto" w:fill="auto"/>
                        </w:tcPr>
                        <w:p w14:paraId="4AE63004" w14:textId="77777777" w:rsidR="00A379A9" w:rsidRDefault="00A379A9" w:rsidP="00096093">
                          <w:pPr>
                            <w:pStyle w:val="LegalText"/>
                          </w:pPr>
                        </w:p>
                      </w:tc>
                    </w:tr>
                  </w:tbl>
                  <w:p w14:paraId="013243A7" w14:textId="77777777" w:rsidR="00A379A9" w:rsidRPr="00096093" w:rsidRDefault="00A379A9" w:rsidP="00A379A9">
                    <w:pPr>
                      <w:pStyle w:val="LegalText"/>
                    </w:pPr>
                  </w:p>
                </w:txbxContent>
              </v:textbox>
              <w10:wrap anchorx="page" anchory="page"/>
              <w10:anchorlock/>
            </v:shape>
          </w:pict>
        </mc:Fallback>
      </mc:AlternateContent>
    </w:r>
  </w:p>
  <w:p w14:paraId="56243F45" w14:textId="77777777" w:rsidR="007A0758" w:rsidRDefault="009A011B">
    <w:r w:rsidRPr="00096093">
      <w:rPr>
        <w:noProof/>
      </w:rPr>
      <mc:AlternateContent>
        <mc:Choice Requires="wps">
          <w:drawing>
            <wp:anchor distT="0" distB="0" distL="114300" distR="114300" simplePos="0" relativeHeight="251645952" behindDoc="0" locked="0" layoutInCell="1" allowOverlap="1" wp14:anchorId="7474E3B9" wp14:editId="435116DC">
              <wp:simplePos x="0" y="0"/>
              <wp:positionH relativeFrom="column">
                <wp:posOffset>2540</wp:posOffset>
              </wp:positionH>
              <wp:positionV relativeFrom="paragraph">
                <wp:posOffset>316230</wp:posOffset>
              </wp:positionV>
              <wp:extent cx="6491605" cy="355600"/>
              <wp:effectExtent l="0" t="0" r="444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160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74E3B9" id="Text Box 2" o:spid="_x0000_s1038" type="#_x0000_t202" style="position:absolute;margin-left:.2pt;margin-top:24.9pt;width:511.15pt;height: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" filled="f" stroked="f">
              <v:textbox inset="0,0,0,0">
                <w:txbxContent>
                  <w:p w14:paraId="179329AC" w14:textId="77777777" w:rsidR="007A0758" w:rsidRPr="00096093" w:rsidRDefault="007A0758" w:rsidP="002E5A3A">
                    <w:pPr>
                      <w:pStyle w:val="LegalHeading"/>
                    </w:pPr>
                    <w:r w:rsidRPr="00096093">
                      <w:t xml:space="preserve">Trademarks </w:t>
                    </w:r>
                  </w:p>
                  <w:p w14:paraId="03B2721B" w14:textId="77777777" w:rsidR="009A011B" w:rsidRDefault="009A011B" w:rsidP="009A011B">
                    <w:pPr>
                      <w:pStyle w:val="LegalText"/>
                      <w:rPr>
                        <w:lang w:val="en"/>
                      </w:rPr>
                    </w:pPr>
                    <w:r>
                      <w:rPr>
                        <w:lang w:val="en"/>
                      </w:rPr>
                      <w:t>All referenced product or service names and trademarks are the property of their respective owners.</w:t>
                    </w:r>
                  </w:p>
                  <w:p w14:paraId="6FD02FE0" w14:textId="77777777" w:rsidR="00F33F8F" w:rsidRDefault="009A011B" w:rsidP="009A011B">
                    <w:pPr>
                      <w:pStyle w:val="LegalText"/>
                      <w:rPr>
                        <w:lang w:val="en"/>
                      </w:rPr>
                    </w:pPr>
                    <w:r>
                      <w:br/>
                    </w:r>
                  </w:p>
                  <w:p w14:paraId="20C99BD0" w14:textId="77777777" w:rsidR="009A011B" w:rsidRPr="009A011B" w:rsidRDefault="009A011B" w:rsidP="009A011B">
                    <w:pPr>
                      <w:pStyle w:val="LegalText"/>
                      <w:rPr>
                        <w:lang w:val="en"/>
                      </w:rPr>
                    </w:pPr>
                  </w:p>
                </w:txbxContent>
              </v:textbox>
            </v:shape>
          </w:pict>
        </mc:Fallback>
      </mc:AlternateContent>
    </w:r>
    <w:r w:rsidR="00BF570B">
      <w:object w:dxaOrig="1440" w:dyaOrig="1440" w14:anchorId="18E6CA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5.75pt;margin-top:62.5pt;width:602.45pt;height:287.2pt;z-index:-251644928;mso-position-horizontal-relative:text;mso-position-vertical-relative:text">
          <v:imagedata r:id="rId1" o:title=""/>
        </v:shape>
        <o:OLEObject Type="Embed" ProgID="Visio.Drawing.15" ShapeID="_x0000_s1027" DrawAspect="Content" ObjectID="_1715092046" r:id="rId2"/>
      </w:object>
    </w:r>
    <w:r w:rsidR="009E7BA4" w:rsidRPr="00096093">
      <w:rPr>
        <w:noProof/>
      </w:rPr>
      <mc:AlternateContent>
        <mc:Choice Requires="wps">
          <w:drawing>
            <wp:anchor distT="0" distB="0" distL="114300" distR="114300" simplePos="0" relativeHeight="251657216" behindDoc="0" locked="1" layoutInCell="1" allowOverlap="1" wp14:anchorId="68E2C757" wp14:editId="72165F0E">
              <wp:simplePos x="0" y="0"/>
              <wp:positionH relativeFrom="margin">
                <wp:align>right</wp:align>
              </wp:positionH>
              <wp:positionV relativeFrom="page">
                <wp:posOffset>7320280</wp:posOffset>
              </wp:positionV>
              <wp:extent cx="6495415" cy="3162300"/>
              <wp:effectExtent l="0" t="0" r="635" b="0"/>
              <wp:wrapNone/>
              <wp:docPr id="2"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3A528C7C"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A61DE8">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3"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17" w:name="ImportantNotice"/>
                                <w:bookmarkEnd w:id="17"/>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4"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C757" id="Text Box 210" o:spid="_x0000_s1039" type="#_x0000_t202" style="position:absolute;margin-left:460.25pt;margin-top:576.4pt;width:511.45pt;height:249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" filled="f" stroked="f" strokeweight="0">
              <v:textbox inset="0,0,0,0">
                <w:txbxContent>
                  <w:tbl>
                    <w:tblPr>
                      <w:tblW w:w="10375" w:type="dxa"/>
                      <w:tblLayout w:type="fixed"/>
                      <w:tblLook w:val="01E0" w:firstRow="1" w:lastRow="1" w:firstColumn="1" w:lastColumn="1" w:noHBand="0" w:noVBand="0"/>
                    </w:tblPr>
                    <w:tblGrid>
                      <w:gridCol w:w="3005"/>
                      <w:gridCol w:w="3685"/>
                      <w:gridCol w:w="3685"/>
                    </w:tblGrid>
                    <w:tr w:rsidR="009E7BA4" w:rsidRPr="006B63E0" w14:paraId="24BB8583" w14:textId="77777777" w:rsidTr="00A42000">
                      <w:trPr>
                        <w:trHeight w:val="1191"/>
                      </w:trPr>
                      <w:tc>
                        <w:tcPr>
                          <w:tcW w:w="3005" w:type="dxa"/>
                          <w:shd w:val="clear" w:color="auto" w:fill="auto"/>
                        </w:tcPr>
                        <w:p w14:paraId="3AEB639D" w14:textId="77777777" w:rsidR="009E7BA4" w:rsidRPr="00096093" w:rsidRDefault="009E7BA4" w:rsidP="00096093">
                          <w:pPr>
                            <w:pStyle w:val="AnchorLine"/>
                          </w:pPr>
                        </w:p>
                        <w:p w14:paraId="73593EB2" w14:textId="77777777" w:rsidR="009E7BA4" w:rsidRPr="00096093" w:rsidRDefault="009E7BA4" w:rsidP="00096093">
                          <w:pPr>
                            <w:pStyle w:val="LegalHeading"/>
                          </w:pPr>
                        </w:p>
                        <w:p w14:paraId="41C72980" w14:textId="77777777" w:rsidR="009E7BA4" w:rsidRPr="00096093" w:rsidRDefault="009E7BA4" w:rsidP="00096093">
                          <w:pPr>
                            <w:pStyle w:val="LegalHeading"/>
                          </w:pPr>
                          <w:r w:rsidRPr="00096093">
                            <w:t>Published by</w:t>
                          </w:r>
                        </w:p>
                        <w:p w14:paraId="108FF0A4" w14:textId="77777777" w:rsidR="009E7BA4" w:rsidRPr="00096093" w:rsidRDefault="009E7BA4" w:rsidP="00096093">
                          <w:pPr>
                            <w:pStyle w:val="LegalHeading"/>
                          </w:pPr>
                          <w:r w:rsidRPr="00096093">
                            <w:t>Infineon Technologies AG</w:t>
                          </w:r>
                        </w:p>
                        <w:p w14:paraId="7D0F6E95" w14:textId="77777777" w:rsidR="009E7BA4" w:rsidRPr="00096093" w:rsidRDefault="009E7BA4" w:rsidP="00096093">
                          <w:pPr>
                            <w:pStyle w:val="LegalHeading"/>
                          </w:pPr>
                          <w:r w:rsidRPr="00096093">
                            <w:t>81726 Munich, Germany</w:t>
                          </w:r>
                        </w:p>
                        <w:p w14:paraId="5412545F" w14:textId="77777777" w:rsidR="009E7BA4" w:rsidRPr="00096093" w:rsidRDefault="009E7BA4" w:rsidP="00096093">
                          <w:pPr>
                            <w:pStyle w:val="LegalHeading"/>
                          </w:pPr>
                        </w:p>
                        <w:p w14:paraId="5E3B9F4B" w14:textId="3A528C7C" w:rsidR="009E7BA4" w:rsidRPr="00096093" w:rsidRDefault="009E7BA4" w:rsidP="00096093">
                          <w:pPr>
                            <w:pStyle w:val="LegalHeading"/>
                          </w:pPr>
                          <w:r w:rsidRPr="00096093">
                            <w:t xml:space="preserve">© </w:t>
                          </w:r>
                          <w:r w:rsidRPr="00096093">
                            <w:fldChar w:fldCharType="begin"/>
                          </w:r>
                          <w:r w:rsidRPr="00096093">
                            <w:instrText xml:space="preserve"> DATE  \@ "yyyy"  \* MERGEFORMAT </w:instrText>
                          </w:r>
                          <w:r w:rsidRPr="00096093">
                            <w:fldChar w:fldCharType="separate"/>
                          </w:r>
                          <w:r w:rsidR="00A61DE8">
                            <w:rPr>
                              <w:noProof/>
                            </w:rPr>
                            <w:t>2022</w:t>
                          </w:r>
                          <w:r w:rsidRPr="00096093">
                            <w:fldChar w:fldCharType="end"/>
                          </w:r>
                          <w:r w:rsidRPr="00096093">
                            <w:t xml:space="preserve"> Infineon Technologies AG.</w:t>
                          </w:r>
                          <w:r w:rsidRPr="00096093">
                            <w:br/>
                            <w:t>All Rights Reserved.</w:t>
                          </w:r>
                        </w:p>
                        <w:p w14:paraId="305AF7D5" w14:textId="77777777" w:rsidR="009E7BA4" w:rsidRPr="00096093" w:rsidRDefault="009E7BA4" w:rsidP="00096093">
                          <w:pPr>
                            <w:pStyle w:val="LegalText"/>
                          </w:pPr>
                        </w:p>
                        <w:p w14:paraId="2CE27C53" w14:textId="77777777" w:rsidR="009E7BA4" w:rsidRPr="00096093" w:rsidRDefault="009E7BA4" w:rsidP="00096093">
                          <w:pPr>
                            <w:pStyle w:val="LegalHeading"/>
                          </w:pPr>
                          <w:r w:rsidRPr="00096093">
                            <w:t>Do you have a question about this document?</w:t>
                          </w:r>
                        </w:p>
                        <w:p w14:paraId="07C83CBF" w14:textId="77777777" w:rsidR="009E7BA4" w:rsidRPr="00096093" w:rsidRDefault="009E7BA4" w:rsidP="00096093">
                          <w:pPr>
                            <w:pStyle w:val="LegalHeading"/>
                          </w:pPr>
                          <w:r w:rsidRPr="004E02FF">
                            <w:t xml:space="preserve">Email: </w:t>
                          </w:r>
                          <w:hyperlink r:id="rId5" w:history="1">
                            <w:r w:rsidRPr="00096093">
                              <w:rPr>
                                <w:rStyle w:val="Hypertext"/>
                              </w:rPr>
                              <w:t>erratum@infineon.com</w:t>
                            </w:r>
                          </w:hyperlink>
                        </w:p>
                        <w:p w14:paraId="27CF0E88" w14:textId="77777777" w:rsidR="009E7BA4" w:rsidRPr="00096093" w:rsidRDefault="009E7BA4" w:rsidP="00096093">
                          <w:pPr>
                            <w:pStyle w:val="LegalHeading"/>
                          </w:pPr>
                          <w:r w:rsidRPr="00096093">
                            <w:br/>
                            <w:t xml:space="preserve">Document reference </w:t>
                          </w:r>
                        </w:p>
                      </w:tc>
                      <w:tc>
                        <w:tcPr>
                          <w:tcW w:w="3685" w:type="dxa"/>
                          <w:shd w:val="clear" w:color="auto" w:fill="auto"/>
                        </w:tcPr>
                        <w:p w14:paraId="4D6D3226" w14:textId="77777777" w:rsidR="009E7BA4" w:rsidRPr="00096093" w:rsidRDefault="009E7BA4" w:rsidP="00096093">
                          <w:pPr>
                            <w:pStyle w:val="LegalHeading"/>
                          </w:pPr>
                          <w:r w:rsidRPr="00096093">
                            <w:t>IMPORTANT NOTICE</w:t>
                          </w:r>
                          <w:bookmarkStart w:id="18" w:name="ImportantNotice"/>
                          <w:bookmarkEnd w:id="18"/>
                        </w:p>
                        <w:p w14:paraId="7129C53A" w14:textId="77777777" w:rsidR="00873FD1" w:rsidRPr="00096093" w:rsidRDefault="00873FD1" w:rsidP="00096093">
                          <w:pPr>
                            <w:pStyle w:val="LegalText"/>
                          </w:pPr>
                          <w:r w:rsidRPr="00873FD1">
                            <w:t xml:space="preserve">The information contained in this application note is given as a hint for the implementation of the product only and shall in no event be regarded as a description or warranty of a certain functionality, condition or quality of the product. Before implementation of the product, the recipient of this application note must verify any function and other technical information given herein in the real application. Infineon Technologies hereby disclaims any and all warranties and liabilities of any kind (including without limitation warranties of non-infringement of intellectual property rights of any third party) with respect to any and all information given in this application note. </w:t>
                          </w:r>
                        </w:p>
                        <w:p w14:paraId="6A8031B6" w14:textId="77777777" w:rsidR="009E7BA4" w:rsidRDefault="009E7BA4" w:rsidP="00096093">
                          <w:pPr>
                            <w:pStyle w:val="LegalText"/>
                          </w:pPr>
                        </w:p>
                        <w:p w14:paraId="530005D5" w14:textId="77777777" w:rsidR="009E7BA4" w:rsidRPr="00096093" w:rsidRDefault="009E7BA4" w:rsidP="00096093">
                          <w:pPr>
                            <w:pStyle w:val="LegalText"/>
                          </w:pPr>
                          <w:r>
                            <w:t xml:space="preserve">The data contained in this document is exclusively intended for technically trained staff. It is the responsibility of customer’s technical departments to evaluate the suitability of the product for the intended application and the completeness of the product information given in this document with respect to such application.  </w:t>
                          </w:r>
                          <w:r w:rsidRPr="00096093">
                            <w:t xml:space="preserve">  </w:t>
                          </w:r>
                        </w:p>
                        <w:p w14:paraId="42EC99BD" w14:textId="77777777" w:rsidR="009E7BA4" w:rsidRPr="00096093" w:rsidRDefault="009E7BA4" w:rsidP="00096093">
                          <w:pPr>
                            <w:pStyle w:val="LegalText"/>
                          </w:pPr>
                        </w:p>
                      </w:tc>
                      <w:tc>
                        <w:tcPr>
                          <w:tcW w:w="3685" w:type="dxa"/>
                          <w:shd w:val="clear" w:color="auto" w:fill="auto"/>
                        </w:tcPr>
                        <w:p w14:paraId="09D2CDF1" w14:textId="77777777" w:rsidR="009E7BA4" w:rsidRPr="00096093" w:rsidRDefault="009E7BA4" w:rsidP="00096093">
                          <w:pPr>
                            <w:pStyle w:val="LegalHeading"/>
                          </w:pPr>
                        </w:p>
                        <w:p w14:paraId="773347B3" w14:textId="77777777" w:rsidR="009E7BA4" w:rsidRPr="00096093" w:rsidRDefault="009E7BA4" w:rsidP="00096093">
                          <w:pPr>
                            <w:pStyle w:val="LegalText"/>
                          </w:pPr>
                          <w:r w:rsidRPr="00096093">
                            <w:t>For further information on the product, technology, delivery terms and conditions and prices please contact your nearest Infineon Technologies office (</w:t>
                          </w:r>
                          <w:hyperlink r:id="rId6" w:history="1">
                            <w:r w:rsidRPr="00096093">
                              <w:rPr>
                                <w:rStyle w:val="Hypertext"/>
                              </w:rPr>
                              <w:t>www.infineon.com</w:t>
                            </w:r>
                          </w:hyperlink>
                          <w:r w:rsidRPr="00096093">
                            <w:t>).</w:t>
                          </w:r>
                        </w:p>
                        <w:p w14:paraId="0552A43A" w14:textId="77777777" w:rsidR="009E7BA4" w:rsidRPr="00096093" w:rsidRDefault="009E7BA4" w:rsidP="00096093">
                          <w:pPr>
                            <w:pStyle w:val="LegalHeading"/>
                          </w:pPr>
                        </w:p>
                        <w:p w14:paraId="4E7304D5" w14:textId="77777777" w:rsidR="009E7BA4" w:rsidRPr="00096093" w:rsidRDefault="009E7BA4" w:rsidP="00096093">
                          <w:pPr>
                            <w:pStyle w:val="LegalHeading"/>
                          </w:pPr>
                          <w:r w:rsidRPr="00096093">
                            <w:t>WARNINGS</w:t>
                          </w:r>
                        </w:p>
                        <w:p w14:paraId="2D8D4F53" w14:textId="77777777" w:rsidR="009E7BA4" w:rsidRPr="00096093" w:rsidRDefault="009E7BA4" w:rsidP="00096093">
                          <w:pPr>
                            <w:pStyle w:val="LegalText"/>
                          </w:pPr>
                          <w:r w:rsidRPr="00096093">
                            <w:t>Due to technical requirements products may contain dangerous substances. For information on the types in question please contact your nearest Infineon Technologies office.</w:t>
                          </w:r>
                        </w:p>
                        <w:p w14:paraId="2128E4DE" w14:textId="77777777" w:rsidR="009E7BA4" w:rsidRPr="00096093" w:rsidRDefault="009E7BA4" w:rsidP="00096093">
                          <w:pPr>
                            <w:pStyle w:val="LegalText"/>
                          </w:pPr>
                        </w:p>
                        <w:p w14:paraId="38E0D797" w14:textId="77777777" w:rsidR="009E7BA4" w:rsidRPr="00096093" w:rsidRDefault="009E7BA4" w:rsidP="00096093">
                          <w:pPr>
                            <w:pStyle w:val="LegalText"/>
                          </w:pPr>
                          <w:r w:rsidRPr="00096093">
                            <w:t>Except as otherwise explicitly approved by Infineon Technologies in a written document signed by authorized representatives of Infineon Technologies, Infineon Technologies’ products may not be used in any applications where a failure of the product or any consequences of the use thereof can reasonably be expected to result in personal injury.</w:t>
                          </w:r>
                        </w:p>
                      </w:tc>
                    </w:tr>
                    <w:tr w:rsidR="009E7BA4" w:rsidRPr="006B63E0" w14:paraId="3E3E6B51" w14:textId="77777777" w:rsidTr="00A42000">
                      <w:trPr>
                        <w:trHeight w:val="80"/>
                      </w:trPr>
                      <w:tc>
                        <w:tcPr>
                          <w:tcW w:w="3005" w:type="dxa"/>
                          <w:shd w:val="clear" w:color="auto" w:fill="auto"/>
                        </w:tcPr>
                        <w:p w14:paraId="48FDBB45" w14:textId="77777777" w:rsidR="009E7BA4" w:rsidRDefault="009E7BA4" w:rsidP="00096093">
                          <w:pPr>
                            <w:pStyle w:val="LegalText"/>
                          </w:pPr>
                        </w:p>
                      </w:tc>
                      <w:tc>
                        <w:tcPr>
                          <w:tcW w:w="3685" w:type="dxa"/>
                          <w:shd w:val="clear" w:color="auto" w:fill="auto"/>
                        </w:tcPr>
                        <w:p w14:paraId="49062740" w14:textId="77777777" w:rsidR="009E7BA4" w:rsidRDefault="009E7BA4" w:rsidP="00096093">
                          <w:pPr>
                            <w:pStyle w:val="LegalText"/>
                          </w:pPr>
                        </w:p>
                      </w:tc>
                      <w:tc>
                        <w:tcPr>
                          <w:tcW w:w="3685" w:type="dxa"/>
                          <w:shd w:val="clear" w:color="auto" w:fill="auto"/>
                        </w:tcPr>
                        <w:p w14:paraId="0C1C8C48" w14:textId="77777777" w:rsidR="009E7BA4" w:rsidRDefault="009E7BA4" w:rsidP="00096093">
                          <w:pPr>
                            <w:pStyle w:val="LegalText"/>
                          </w:pPr>
                        </w:p>
                      </w:tc>
                    </w:tr>
                  </w:tbl>
                  <w:p w14:paraId="7BA7CF00" w14:textId="77777777" w:rsidR="009E7BA4" w:rsidRPr="00096093" w:rsidRDefault="009E7BA4" w:rsidP="009E7BA4">
                    <w:pPr>
                      <w:pStyle w:val="LegalText"/>
                    </w:pP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F46C2" w14:textId="77777777" w:rsidR="00BF570B" w:rsidRDefault="00BF570B">
      <w:r>
        <w:separator/>
      </w:r>
    </w:p>
  </w:footnote>
  <w:footnote w:type="continuationSeparator" w:id="0">
    <w:p w14:paraId="386A5735" w14:textId="77777777" w:rsidR="00BF570B" w:rsidRDefault="00BF5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4961" w14:textId="77777777" w:rsidR="00993E97" w:rsidRPr="00096093" w:rsidRDefault="00993E97" w:rsidP="00993E97">
    <w:pPr>
      <w:pStyle w:val="AnchorLine"/>
    </w:pPr>
    <w:r w:rsidRPr="00096093">
      <w:rPr>
        <w:noProof/>
        <w:lang w:eastAsia="en-US"/>
      </w:rPr>
      <w:drawing>
        <wp:anchor distT="0" distB="0" distL="114300" distR="114300" simplePos="0" relativeHeight="251663360" behindDoc="1" locked="0" layoutInCell="1" allowOverlap="1" wp14:anchorId="7ED77E2B" wp14:editId="2C103294">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4384" behindDoc="0" locked="1" layoutInCell="1" allowOverlap="1" wp14:anchorId="04713475" wp14:editId="05F61412">
              <wp:simplePos x="0" y="0"/>
              <wp:positionH relativeFrom="margin">
                <wp:posOffset>8255</wp:posOffset>
              </wp:positionH>
              <wp:positionV relativeFrom="page">
                <wp:posOffset>150495</wp:posOffset>
              </wp:positionV>
              <wp:extent cx="5394325" cy="174625"/>
              <wp:effectExtent l="0" t="0" r="15875" b="158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6CBA3A5" w14:textId="77777777" w:rsidR="00993E97" w:rsidRPr="00096093" w:rsidRDefault="00A0296B" w:rsidP="00096093">
                          <w:pPr>
                            <w:pStyle w:val="Breadcrumb"/>
                          </w:pPr>
                          <w:fldSimple w:instr=" DOCPROPERTY  Doc_ConfidentialStatus  \* MERGEFORMAT ">
                            <w:r w:rsidR="000A5839">
                              <w:rPr>
                                <w:b w:val="0"/>
                                <w:bCs/>
                              </w:rPr>
                              <w:t>Error! Unknown document property name.</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13475" id="_x0000_t202" coordsize="21600,21600" o:spt="202" path="m,l,21600r21600,l21600,xe">
              <v:stroke joinstyle="miter"/>
              <v:path gradientshapeok="t" o:connecttype="rect"/>
            </v:shapetype>
            <v:shape id="Text Box 71" o:spid="_x0000_s1026" type="#_x0000_t202" style="position:absolute;margin-left:.65pt;margin-top:11.85pt;width:424.75pt;height:13.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" filled="f" stroked="f" strokeweight="0">
              <v:textbox inset="0,0,0,0">
                <w:txbxContent>
                  <w:p w14:paraId="26CBA3A5" w14:textId="77777777" w:rsidR="00993E97" w:rsidRPr="00096093" w:rsidRDefault="00A0296B" w:rsidP="00096093">
                    <w:pPr>
                      <w:pStyle w:val="Breadcrumb"/>
                    </w:pPr>
                    <w:fldSimple w:instr=" DOCPROPERTY  Doc_ConfidentialStatus  \* MERGEFORMAT ">
                      <w:r w:rsidR="000A5839">
                        <w:rPr>
                          <w:b w:val="0"/>
                          <w:bCs/>
                        </w:rPr>
                        <w:t>Error! Unknown document property name.</w:t>
                      </w:r>
                    </w:fldSimple>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2336" behindDoc="0" locked="1" layoutInCell="1" allowOverlap="1" wp14:anchorId="4C6CA66B" wp14:editId="7F393354">
              <wp:simplePos x="0" y="0"/>
              <wp:positionH relativeFrom="page">
                <wp:posOffset>543560</wp:posOffset>
              </wp:positionH>
              <wp:positionV relativeFrom="page">
                <wp:posOffset>772795</wp:posOffset>
              </wp:positionV>
              <wp:extent cx="5394325" cy="356870"/>
              <wp:effectExtent l="0" t="0" r="15875" b="508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2DACEFC" w14:textId="77777777" w:rsidR="00993E97" w:rsidRPr="0002495E" w:rsidRDefault="00630F2C" w:rsidP="00993E97">
                          <w:pPr>
                            <w:pStyle w:val="Breadcrumb"/>
                          </w:pPr>
                          <w:fldSimple w:instr=" STYLEREF  &quot;Heading1,Heading1&quot;  \* MERGEFORMAT ">
                            <w:r w:rsidR="000A5839">
                              <w:t>Heading 1</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CA66B" id="Text Box 72" o:spid="_x0000_s1027" type="#_x0000_t202" style="position:absolute;margin-left:42.8pt;margin-top:60.85pt;width:424.75pt;height:2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" filled="f" stroked="f" strokeweight="0">
              <v:textbox inset="0,0,0,0">
                <w:txbxContent>
                  <w:p w14:paraId="72DACEFC" w14:textId="77777777" w:rsidR="00993E97" w:rsidRPr="0002495E" w:rsidRDefault="00630F2C" w:rsidP="00993E97">
                    <w:pPr>
                      <w:pStyle w:val="Breadcrumb"/>
                    </w:pPr>
                    <w:fldSimple w:instr=" STYLEREF  &quot;Heading1,Heading1&quot;  \* MERGEFORMAT ">
                      <w:r w:rsidR="000A5839">
                        <w:t>Heading 1</w:t>
                      </w:r>
                    </w:fldSimple>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1312" behindDoc="0" locked="1" layoutInCell="1" allowOverlap="1" wp14:anchorId="50732343" wp14:editId="6C1CA405">
              <wp:simplePos x="0" y="0"/>
              <wp:positionH relativeFrom="page">
                <wp:posOffset>546735</wp:posOffset>
              </wp:positionH>
              <wp:positionV relativeFrom="page">
                <wp:posOffset>303530</wp:posOffset>
              </wp:positionV>
              <wp:extent cx="5387340" cy="438150"/>
              <wp:effectExtent l="0"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fldSimple w:instr=" DOCPROPERTY  Title_continued  \* MERGEFORMAT ">
                            <w:r w:rsidR="000A5839">
                              <w:t>Title_continued</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32343" id="Text Box 73" o:spid="_x0000_s1028" type="#_x0000_t202" style="position:absolute;margin-left:43.05pt;margin-top:23.9pt;width:424.2pt;height: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" filled="f" stroked="f" strokeweight="0">
              <v:textbox inset="0,0,0,0">
                <w:txbxContent>
                  <w:p w14:paraId="6E2C3AFB" w14:textId="77777777" w:rsidR="00993E97" w:rsidRDefault="00993E97" w:rsidP="00993E97">
                    <w:pPr>
                      <w:pStyle w:val="PageTitle"/>
                    </w:pPr>
                    <w:r w:rsidRPr="00CF50B7">
                      <w:fldChar w:fldCharType="begin"/>
                    </w:r>
                    <w:r w:rsidRPr="00CF50B7">
                      <w:instrText xml:space="preserve"> DOCPROPERTY  </w:instrText>
                    </w:r>
                    <w:r>
                      <w:instrText>Title</w:instrText>
                    </w:r>
                    <w:r w:rsidRPr="00CF50B7">
                      <w:instrText xml:space="preserve">  \* MERGEFORMAT </w:instrText>
                    </w:r>
                    <w:r w:rsidRPr="00CF50B7">
                      <w:fldChar w:fldCharType="separate"/>
                    </w:r>
                    <w:r w:rsidR="000A5839">
                      <w:t>Title</w:t>
                    </w:r>
                    <w:r w:rsidRPr="00CF50B7">
                      <w:fldChar w:fldCharType="end"/>
                    </w:r>
                  </w:p>
                  <w:p w14:paraId="31DF90BE" w14:textId="77777777" w:rsidR="00993E97" w:rsidRPr="000E1520" w:rsidRDefault="00993E97" w:rsidP="00993E97">
                    <w:pPr>
                      <w:pStyle w:val="PageTitleContinued"/>
                    </w:pPr>
                    <w:fldSimple w:instr=" DOCPROPERTY  Title_continued  \* MERGEFORMAT ">
                      <w:r w:rsidR="000A5839">
                        <w:t>Title_continued</w:t>
                      </w:r>
                    </w:fldSimple>
                  </w:p>
                </w:txbxContent>
              </v:textbox>
              <w10:wrap anchorx="page" anchory="page"/>
              <w10:anchorlock/>
            </v:shape>
          </w:pict>
        </mc:Fallback>
      </mc:AlternateContent>
    </w:r>
    <w:r w:rsidRPr="00096093">
      <w:rPr>
        <w:noProof/>
        <w:lang w:eastAsia="en-US"/>
      </w:rPr>
      <w:drawing>
        <wp:anchor distT="0" distB="0" distL="114300" distR="114300" simplePos="0" relativeHeight="251659264" behindDoc="1" locked="1" layoutInCell="0" allowOverlap="1" wp14:anchorId="21CD3620" wp14:editId="58A22917">
          <wp:simplePos x="0" y="0"/>
          <wp:positionH relativeFrom="page">
            <wp:posOffset>648335</wp:posOffset>
          </wp:positionH>
          <wp:positionV relativeFrom="page">
            <wp:posOffset>504190</wp:posOffset>
          </wp:positionV>
          <wp:extent cx="1676400" cy="723265"/>
          <wp:effectExtent l="0" t="0" r="0" b="635"/>
          <wp:wrapNone/>
          <wp:docPr id="28" name="Picture 21"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0288" behindDoc="0" locked="1" layoutInCell="0" allowOverlap="1" wp14:anchorId="600F2B6C" wp14:editId="4101C6CB">
              <wp:simplePos x="0" y="0"/>
              <wp:positionH relativeFrom="page">
                <wp:posOffset>543560</wp:posOffset>
              </wp:positionH>
              <wp:positionV relativeFrom="page">
                <wp:posOffset>755015</wp:posOffset>
              </wp:positionV>
              <wp:extent cx="5394325" cy="1905"/>
              <wp:effectExtent l="0" t="0" r="15875" b="36195"/>
              <wp:wrapNone/>
              <wp:docPr id="7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F3F9B" id="Line 214" o:spid="_x0000_s1026" alt="TopLineNormalPageNearCompanyLogo"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3F1FD4D3" w14:textId="77777777" w:rsidR="007A0758" w:rsidRPr="00993E97" w:rsidRDefault="007A0758" w:rsidP="00993E9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40C05" w14:textId="77777777" w:rsidR="007A0758" w:rsidRDefault="00230D87" w:rsidP="00AA3B9B">
    <w:pPr>
      <w:pStyle w:val="AnchorLine"/>
    </w:pPr>
    <w:r w:rsidRPr="00096093">
      <w:rPr>
        <w:noProof/>
        <w:lang w:eastAsia="en-US"/>
      </w:rPr>
      <w:drawing>
        <wp:anchor distT="0" distB="0" distL="114300" distR="114300" simplePos="0" relativeHeight="251658240" behindDoc="1" locked="0" layoutInCell="1" allowOverlap="1" wp14:anchorId="7C343D8C" wp14:editId="7B2A21F6">
          <wp:simplePos x="0" y="0"/>
          <wp:positionH relativeFrom="column">
            <wp:posOffset>-540385</wp:posOffset>
          </wp:positionH>
          <wp:positionV relativeFrom="paragraph">
            <wp:posOffset>-180340</wp:posOffset>
          </wp:positionV>
          <wp:extent cx="5965825" cy="836930"/>
          <wp:effectExtent l="0" t="0" r="0" b="1270"/>
          <wp:wrapThrough wrapText="bothSides">
            <wp:wrapPolygon edited="0">
              <wp:start x="0" y="0"/>
              <wp:lineTo x="0" y="21141"/>
              <wp:lineTo x="1104" y="21141"/>
              <wp:lineTo x="8208" y="20649"/>
              <wp:lineTo x="21244" y="17700"/>
              <wp:lineTo x="21175" y="15733"/>
              <wp:lineTo x="21520" y="0"/>
              <wp:lineTo x="0" y="0"/>
            </wp:wrapPolygon>
          </wp:wrapThrough>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_doc_cover_neweemf.emf"/>
                  <pic:cNvPicPr/>
                </pic:nvPicPr>
                <pic:blipFill>
                  <a:blip r:embed="rId1">
                    <a:extLst>
                      <a:ext uri="{28A0092B-C50C-407E-A947-70E740481C1C}">
                        <a14:useLocalDpi xmlns:a14="http://schemas.microsoft.com/office/drawing/2010/main" val="0"/>
                      </a:ext>
                    </a:extLst>
                  </a:blip>
                  <a:stretch>
                    <a:fillRect/>
                  </a:stretch>
                </pic:blipFill>
                <pic:spPr>
                  <a:xfrm>
                    <a:off x="0" y="0"/>
                    <a:ext cx="5965825" cy="836930"/>
                  </a:xfrm>
                  <a:prstGeom prst="rect">
                    <a:avLst/>
                  </a:prstGeom>
                </pic:spPr>
              </pic:pic>
            </a:graphicData>
          </a:graphic>
          <wp14:sizeRelH relativeFrom="page">
            <wp14:pctWidth>0</wp14:pctWidth>
          </wp14:sizeRelH>
          <wp14:sizeRelV relativeFrom="page">
            <wp14:pctHeight>0</wp14:pctHeight>
          </wp14:sizeRelV>
        </wp:anchor>
      </w:drawing>
    </w:r>
    <w:r w:rsidR="00A379A9" w:rsidRPr="00096093">
      <w:rPr>
        <w:noProof/>
        <w:lang w:eastAsia="en-US"/>
      </w:rPr>
      <mc:AlternateContent>
        <mc:Choice Requires="wps">
          <w:drawing>
            <wp:anchor distT="0" distB="0" distL="114300" distR="114300" simplePos="0" relativeHeight="251653120" behindDoc="0" locked="1" layoutInCell="1" allowOverlap="1" wp14:anchorId="1A65CF2F" wp14:editId="4EC9F871">
              <wp:simplePos x="0" y="0"/>
              <wp:positionH relativeFrom="page">
                <wp:posOffset>165100</wp:posOffset>
              </wp:positionH>
              <wp:positionV relativeFrom="page">
                <wp:posOffset>292100</wp:posOffset>
              </wp:positionV>
              <wp:extent cx="5600065" cy="620395"/>
              <wp:effectExtent l="0" t="0" r="635" b="825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06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r w:rsidR="000A5839">
                            <w:t>AppNote Number</w:t>
                          </w:r>
                          <w:r w:rsidRPr="00CF50B7">
                            <w:fldChar w:fldCharType="end"/>
                          </w:r>
                        </w:p>
                        <w:p w14:paraId="5ACAB162" w14:textId="77777777" w:rsidR="006B5FCF" w:rsidRPr="006B5FCF" w:rsidRDefault="006B5FCF" w:rsidP="006B5FCF">
                          <w:pPr>
                            <w:pStyle w:val="CoverDocTop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65CF2F" id="_x0000_t202" coordsize="21600,21600" o:spt="202" path="m,l,21600r21600,l21600,xe">
              <v:stroke joinstyle="miter"/>
              <v:path gradientshapeok="t" o:connecttype="rect"/>
            </v:shapetype>
            <v:shape id="Text Box 20" o:spid="_x0000_s1029" type="#_x0000_t202" style="position:absolute;margin-left:13pt;margin-top:23pt;width:440.95pt;height:48.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" filled="f" stroked="f" strokeweight="0">
              <v:textbox inset="0,0,0,0">
                <w:txbxContent>
                  <w:p w14:paraId="3E54EB11" w14:textId="77777777" w:rsidR="00A379A9" w:rsidRDefault="00A379A9" w:rsidP="00A379A9">
                    <w:pPr>
                      <w:pStyle w:val="CoverDocTop1"/>
                    </w:pPr>
                    <w:r w:rsidRPr="00CF50B7">
                      <w:fldChar w:fldCharType="begin"/>
                    </w:r>
                    <w:r>
                      <w:instrText xml:space="preserve"> DOCPROPERTY  Doc_Number</w:instrText>
                    </w:r>
                    <w:r w:rsidRPr="00CF50B7">
                      <w:instrText xml:space="preserve">  \* MERGEFORMAT </w:instrText>
                    </w:r>
                    <w:r w:rsidRPr="00CF50B7">
                      <w:fldChar w:fldCharType="separate"/>
                    </w:r>
                    <w:r w:rsidR="000A5839">
                      <w:t>AppNote Number</w:t>
                    </w:r>
                    <w:r w:rsidRPr="00CF50B7">
                      <w:fldChar w:fldCharType="end"/>
                    </w:r>
                  </w:p>
                  <w:p w14:paraId="5ACAB162" w14:textId="77777777" w:rsidR="006B5FCF" w:rsidRPr="006B5FCF" w:rsidRDefault="006B5FCF" w:rsidP="006B5FCF">
                    <w:pPr>
                      <w:pStyle w:val="CoverDocTop1"/>
                    </w:pPr>
                  </w:p>
                </w:txbxContent>
              </v:textbox>
              <w10:wrap anchorx="page" anchory="page"/>
              <w10:anchorlock/>
            </v:shape>
          </w:pict>
        </mc:Fallback>
      </mc:AlternateContent>
    </w:r>
    <w:r w:rsidR="004C3861" w:rsidRPr="00096093">
      <w:rPr>
        <w:noProof/>
        <w:lang w:eastAsia="en-US"/>
      </w:rPr>
      <mc:AlternateContent>
        <mc:Choice Requires="wps">
          <w:drawing>
            <wp:anchor distT="0" distB="0" distL="114300" distR="114300" simplePos="0" relativeHeight="251655168" behindDoc="0" locked="1" layoutInCell="1" allowOverlap="1" wp14:anchorId="354CF3FF" wp14:editId="64395B85">
              <wp:simplePos x="0" y="0"/>
              <wp:positionH relativeFrom="page">
                <wp:posOffset>179705</wp:posOffset>
              </wp:positionH>
              <wp:positionV relativeFrom="page">
                <wp:posOffset>147955</wp:posOffset>
              </wp:positionV>
              <wp:extent cx="4752975" cy="179705"/>
              <wp:effectExtent l="0" t="0" r="9525" b="1079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F3FF" id="Text Box 68" o:spid="_x0000_s1030" type="#_x0000_t202" style="position:absolute;margin-left:14.15pt;margin-top:11.65pt;width:374.25pt;height:14.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" filled="f" stroked="f" strokeweight="0">
              <v:textbox inset="0,0,0,0">
                <w:txbxContent>
                  <w:p w14:paraId="0868D1AA" w14:textId="77777777" w:rsidR="004C3861" w:rsidRPr="00096093" w:rsidRDefault="00DC28DD" w:rsidP="00096093">
                    <w:pPr>
                      <w:pStyle w:val="CoverConfidential"/>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t>RESTRICTED</w:t>
                    </w:r>
                    <w:r>
                      <w:fldChar w:fldCharType="end"/>
                    </w:r>
                  </w:p>
                </w:txbxContent>
              </v:textbox>
              <w10:wrap anchorx="page" anchory="page"/>
              <w10:anchorlock/>
            </v:shape>
          </w:pict>
        </mc:Fallback>
      </mc:AlternateContent>
    </w:r>
    <w:r w:rsidR="007A0758" w:rsidRPr="00096093">
      <w:rPr>
        <w:noProof/>
        <w:lang w:eastAsia="en-US"/>
      </w:rPr>
      <w:drawing>
        <wp:anchor distT="0" distB="0" distL="114300" distR="114300" simplePos="0" relativeHeight="251651072" behindDoc="1" locked="0" layoutInCell="1" allowOverlap="1" wp14:anchorId="0778EE03" wp14:editId="454FA3C2">
          <wp:simplePos x="0" y="0"/>
          <wp:positionH relativeFrom="column">
            <wp:posOffset>5547995</wp:posOffset>
          </wp:positionH>
          <wp:positionV relativeFrom="paragraph">
            <wp:posOffset>1905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2">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3904" behindDoc="1" locked="1" layoutInCell="0" allowOverlap="1" wp14:anchorId="1B4A2BEF" wp14:editId="07843D3B">
          <wp:simplePos x="0" y="0"/>
          <wp:positionH relativeFrom="page">
            <wp:posOffset>0</wp:posOffset>
          </wp:positionH>
          <wp:positionV relativeFrom="page">
            <wp:posOffset>0</wp:posOffset>
          </wp:positionV>
          <wp:extent cx="7560310" cy="7923530"/>
          <wp:effectExtent l="0" t="0" r="2540" b="1270"/>
          <wp:wrapNone/>
          <wp:docPr id="31" name="Picture 26" descr="ComneonCover"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omneonCover" hidden="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560310" cy="7923530"/>
                  </a:xfrm>
                  <a:prstGeom prst="rect">
                    <a:avLst/>
                  </a:prstGeom>
                  <a:noFill/>
                </pic:spPr>
              </pic:pic>
            </a:graphicData>
          </a:graphic>
          <wp14:sizeRelH relativeFrom="page">
            <wp14:pctWidth>0</wp14:pctWidth>
          </wp14:sizeRelH>
          <wp14:sizeRelV relativeFrom="page">
            <wp14:pctHeight>0</wp14:pctHeight>
          </wp14:sizeRelV>
        </wp:anchor>
      </w:drawing>
    </w:r>
    <w:r w:rsidR="007A0758" w:rsidRPr="00096093">
      <w:rPr>
        <w:noProof/>
        <w:lang w:eastAsia="en-US"/>
      </w:rPr>
      <w:drawing>
        <wp:anchor distT="0" distB="0" distL="114300" distR="114300" simplePos="0" relativeHeight="251644928" behindDoc="1" locked="1" layoutInCell="0" allowOverlap="1" wp14:anchorId="772DA5E5" wp14:editId="2D423B80">
          <wp:simplePos x="0" y="0"/>
          <wp:positionH relativeFrom="page">
            <wp:posOffset>5508625</wp:posOffset>
          </wp:positionH>
          <wp:positionV relativeFrom="page">
            <wp:posOffset>306070</wp:posOffset>
          </wp:positionV>
          <wp:extent cx="1727835" cy="745490"/>
          <wp:effectExtent l="0" t="0" r="5715" b="0"/>
          <wp:wrapNone/>
          <wp:docPr id="32" name="COMNEON Logo"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NEON Logo" descr="ComneonLogo" hidden="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27835" cy="7454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55133" w14:textId="77777777" w:rsidR="007A0758" w:rsidRPr="00096093" w:rsidRDefault="007A0758" w:rsidP="00AA3B9B">
    <w:pPr>
      <w:pStyle w:val="AnchorLine"/>
    </w:pPr>
    <w:r w:rsidRPr="00096093">
      <w:rPr>
        <w:noProof/>
        <w:lang w:eastAsia="en-US"/>
      </w:rPr>
      <w:drawing>
        <wp:anchor distT="0" distB="0" distL="114300" distR="114300" simplePos="0" relativeHeight="251652096" behindDoc="1" locked="0" layoutInCell="1" allowOverlap="1" wp14:anchorId="60F17A56" wp14:editId="2AEF111B">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00623B39" w:rsidRPr="00096093">
      <w:rPr>
        <w:noProof/>
        <w:lang w:eastAsia="en-US"/>
      </w:rPr>
      <mc:AlternateContent>
        <mc:Choice Requires="wps">
          <w:drawing>
            <wp:anchor distT="0" distB="0" distL="114300" distR="114300" simplePos="0" relativeHeight="251656192" behindDoc="0" locked="1" layoutInCell="1" allowOverlap="1" wp14:anchorId="307006CF" wp14:editId="54C21069">
              <wp:simplePos x="0" y="0"/>
              <wp:positionH relativeFrom="margin">
                <wp:posOffset>8255</wp:posOffset>
              </wp:positionH>
              <wp:positionV relativeFrom="page">
                <wp:posOffset>150495</wp:posOffset>
              </wp:positionV>
              <wp:extent cx="5394325" cy="174625"/>
              <wp:effectExtent l="0" t="0" r="15875" b="158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7006CF" id="_x0000_t202" coordsize="21600,21600" o:spt="202" path="m,l,21600r21600,l21600,xe">
              <v:stroke joinstyle="miter"/>
              <v:path gradientshapeok="t" o:connecttype="rect"/>
            </v:shapetype>
            <v:shape id="Text Box 14" o:spid="_x0000_s1031" type="#_x0000_t202" style="position:absolute;margin-left:.65pt;margin-top:11.85pt;width:424.75pt;height:1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" filled="f" stroked="f" strokeweight="0">
              <v:textbox inset="0,0,0,0">
                <w:txbxContent>
                  <w:p w14:paraId="0F07584A" w14:textId="77777777" w:rsidR="00623B39" w:rsidRPr="00096093" w:rsidRDefault="00A0296B" w:rsidP="00096093">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50048" behindDoc="0" locked="1" layoutInCell="1" allowOverlap="1" wp14:anchorId="33FC647C" wp14:editId="74A7C8CD">
              <wp:simplePos x="0" y="0"/>
              <wp:positionH relativeFrom="page">
                <wp:posOffset>543560</wp:posOffset>
              </wp:positionH>
              <wp:positionV relativeFrom="page">
                <wp:posOffset>772795</wp:posOffset>
              </wp:positionV>
              <wp:extent cx="5394325" cy="356870"/>
              <wp:effectExtent l="0" t="0" r="15875" b="508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D8ADD2B" w14:textId="36DE9A6C"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0018776E">
                            <w:fldChar w:fldCharType="separate"/>
                          </w:r>
                          <w:r w:rsidR="00D87148">
                            <w:t>Project</w:t>
                          </w:r>
                          <w:r w:rsidRPr="0002495E">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C647C" id="Text Box 65" o:spid="_x0000_s1032" type="#_x0000_t202" style="position:absolute;margin-left:42.8pt;margin-top:60.85pt;width:424.75pt;height:28.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" filled="f" stroked="f" strokeweight="0">
              <v:textbox inset="0,0,0,0">
                <w:txbxContent>
                  <w:p w14:paraId="5D8ADD2B" w14:textId="36DE9A6C" w:rsidR="007A0758" w:rsidRPr="0002495E" w:rsidRDefault="00D0513B" w:rsidP="0002495E">
                    <w:pPr>
                      <w:pStyle w:val="Breadcrumb"/>
                    </w:pPr>
                    <w:r w:rsidRPr="0002495E">
                      <w:fldChar w:fldCharType="begin"/>
                    </w:r>
                    <w:r w:rsidR="0002495E" w:rsidRPr="0002495E">
                      <w:instrText xml:space="preserve"> STYLEREF  "Heading1,Heading1</w:instrText>
                    </w:r>
                    <w:r w:rsidRPr="0002495E">
                      <w:instrText xml:space="preserve">"  \* MERGEFORMAT </w:instrText>
                    </w:r>
                    <w:r w:rsidR="0018776E">
                      <w:fldChar w:fldCharType="separate"/>
                    </w:r>
                    <w:r w:rsidR="00D87148">
                      <w:t>Project</w:t>
                    </w:r>
                    <w:r w:rsidRPr="0002495E">
                      <w:fldChar w:fldCharType="end"/>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49024" behindDoc="0" locked="1" layoutInCell="1" allowOverlap="1" wp14:anchorId="63CF65EB" wp14:editId="2685D58B">
              <wp:simplePos x="0" y="0"/>
              <wp:positionH relativeFrom="page">
                <wp:posOffset>546735</wp:posOffset>
              </wp:positionH>
              <wp:positionV relativeFrom="page">
                <wp:posOffset>303530</wp:posOffset>
              </wp:positionV>
              <wp:extent cx="5387340" cy="438150"/>
              <wp:effectExtent l="0" t="0" r="381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1CDCE9" w14:textId="4F0246F4" w:rsidR="007A0758" w:rsidRDefault="004C064E" w:rsidP="00256C2B">
                          <w:pPr>
                            <w:pStyle w:val="PageTitle"/>
                          </w:pPr>
                          <w:r>
                            <w:t>Application Notes</w:t>
                          </w:r>
                        </w:p>
                        <w:p w14:paraId="5353A312" w14:textId="46E3BD1F" w:rsidR="007A0758" w:rsidRPr="004C064E" w:rsidRDefault="004C064E" w:rsidP="00256C2B">
                          <w:pPr>
                            <w:pStyle w:val="PageTitleContinued"/>
                            <w:rPr>
                              <w:u w:val="single"/>
                            </w:rPr>
                          </w:pPr>
                          <w:r>
                            <w:t>EZTech - EESTech Challenge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CF65EB" id="Text Box 64" o:spid="_x0000_s1033" type="#_x0000_t202" style="position:absolute;margin-left:43.05pt;margin-top:23.9pt;width:424.2pt;height:3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" filled="f" stroked="f" strokeweight="0">
              <v:textbox inset="0,0,0,0">
                <w:txbxContent>
                  <w:p w14:paraId="291CDCE9" w14:textId="4F0246F4" w:rsidR="007A0758" w:rsidRDefault="004C064E" w:rsidP="00256C2B">
                    <w:pPr>
                      <w:pStyle w:val="PageTitle"/>
                    </w:pPr>
                    <w:r>
                      <w:t>Application Notes</w:t>
                    </w:r>
                  </w:p>
                  <w:p w14:paraId="5353A312" w14:textId="46E3BD1F" w:rsidR="007A0758" w:rsidRPr="004C064E" w:rsidRDefault="004C064E" w:rsidP="00256C2B">
                    <w:pPr>
                      <w:pStyle w:val="PageTitleContinued"/>
                      <w:rPr>
                        <w:u w:val="single"/>
                      </w:rPr>
                    </w:pPr>
                    <w:r>
                      <w:t>EZTech - EESTech Challenge</w:t>
                    </w:r>
                  </w:p>
                </w:txbxContent>
              </v:textbox>
              <w10:wrap anchorx="page" anchory="page"/>
              <w10:anchorlock/>
            </v:shape>
          </w:pict>
        </mc:Fallback>
      </mc:AlternateContent>
    </w:r>
    <w:r w:rsidRPr="00096093">
      <w:rPr>
        <w:noProof/>
        <w:lang w:eastAsia="en-US"/>
      </w:rPr>
      <w:drawing>
        <wp:anchor distT="0" distB="0" distL="114300" distR="114300" simplePos="0" relativeHeight="251646976" behindDoc="1" locked="1" layoutInCell="0" allowOverlap="1" wp14:anchorId="775E01EB" wp14:editId="6C7C9F10">
          <wp:simplePos x="0" y="0"/>
          <wp:positionH relativeFrom="page">
            <wp:posOffset>648335</wp:posOffset>
          </wp:positionH>
          <wp:positionV relativeFrom="page">
            <wp:posOffset>504190</wp:posOffset>
          </wp:positionV>
          <wp:extent cx="1676400" cy="723265"/>
          <wp:effectExtent l="0" t="0" r="0" b="635"/>
          <wp:wrapNone/>
          <wp:docPr id="34" name="Picture 5"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48000" behindDoc="0" locked="1" layoutInCell="0" allowOverlap="1" wp14:anchorId="03EF0B0C" wp14:editId="048783EF">
              <wp:simplePos x="0" y="0"/>
              <wp:positionH relativeFrom="page">
                <wp:posOffset>543560</wp:posOffset>
              </wp:positionH>
              <wp:positionV relativeFrom="page">
                <wp:posOffset>755015</wp:posOffset>
              </wp:positionV>
              <wp:extent cx="5394325" cy="1905"/>
              <wp:effectExtent l="0" t="0" r="15875" b="36195"/>
              <wp:wrapNone/>
              <wp:docPr id="4"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8F554" id="Line 214" o:spid="_x0000_s1026" alt="TopLineNormalPageNearCompanyLogo" style="position:absolute;flip:y;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" o:allowincell="f" strokeweight=".3pt">
              <v:stroke startarrowwidth="narrow" startarrowlength="short" endarrowwidth="narrow" endarrowlength="short"/>
              <w10:wrap anchorx="page" anchory="page"/>
              <w10:anchorlock/>
            </v:line>
          </w:pict>
        </mc:Fallback>
      </mc:AlternateContent>
    </w:r>
    <w:r w:rsidRPr="00096093">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09AA" w14:textId="77777777" w:rsidR="009D09C8" w:rsidRPr="00096093" w:rsidRDefault="009D09C8" w:rsidP="009D09C8">
    <w:pPr>
      <w:pStyle w:val="AnchorLine"/>
    </w:pPr>
    <w:r w:rsidRPr="00096093">
      <w:rPr>
        <w:noProof/>
        <w:lang w:eastAsia="en-US"/>
      </w:rPr>
      <w:drawing>
        <wp:anchor distT="0" distB="0" distL="114300" distR="114300" simplePos="0" relativeHeight="251669504" behindDoc="1" locked="0" layoutInCell="1" allowOverlap="1" wp14:anchorId="5DDD209E" wp14:editId="07394177">
          <wp:simplePos x="0" y="0"/>
          <wp:positionH relativeFrom="column">
            <wp:posOffset>5541010</wp:posOffset>
          </wp:positionH>
          <wp:positionV relativeFrom="paragraph">
            <wp:posOffset>635</wp:posOffset>
          </wp:positionV>
          <wp:extent cx="1304290" cy="575945"/>
          <wp:effectExtent l="0" t="0" r="0" b="0"/>
          <wp:wrapThrough wrapText="bothSides">
            <wp:wrapPolygon edited="0">
              <wp:start x="6310" y="0"/>
              <wp:lineTo x="0" y="1429"/>
              <wp:lineTo x="0" y="17861"/>
              <wp:lineTo x="5994" y="20719"/>
              <wp:lineTo x="15143" y="20719"/>
              <wp:lineTo x="20822" y="17861"/>
              <wp:lineTo x="21137" y="13574"/>
              <wp:lineTo x="19560" y="11431"/>
              <wp:lineTo x="19875" y="8573"/>
              <wp:lineTo x="17982" y="5001"/>
              <wp:lineTo x="11357" y="0"/>
              <wp:lineTo x="631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WM.emf"/>
                  <pic:cNvPicPr/>
                </pic:nvPicPr>
                <pic:blipFill>
                  <a:blip r:embed="rId1">
                    <a:extLst>
                      <a:ext uri="{28A0092B-C50C-407E-A947-70E740481C1C}">
                        <a14:useLocalDpi xmlns:a14="http://schemas.microsoft.com/office/drawing/2010/main" val="0"/>
                      </a:ext>
                    </a:extLst>
                  </a:blip>
                  <a:stretch>
                    <a:fillRect/>
                  </a:stretch>
                </pic:blipFill>
                <pic:spPr>
                  <a:xfrm>
                    <a:off x="0" y="0"/>
                    <a:ext cx="1304290" cy="575945"/>
                  </a:xfrm>
                  <a:prstGeom prst="rect">
                    <a:avLst/>
                  </a:prstGeom>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70528" behindDoc="0" locked="1" layoutInCell="1" allowOverlap="1" wp14:anchorId="3A913392" wp14:editId="6F742A7F">
              <wp:simplePos x="0" y="0"/>
              <wp:positionH relativeFrom="margin">
                <wp:posOffset>8255</wp:posOffset>
              </wp:positionH>
              <wp:positionV relativeFrom="page">
                <wp:posOffset>150495</wp:posOffset>
              </wp:positionV>
              <wp:extent cx="5394325" cy="174625"/>
              <wp:effectExtent l="0" t="0" r="15875" b="158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913392" id="_x0000_t202" coordsize="21600,21600" o:spt="202" path="m,l,21600r21600,l21600,xe">
              <v:stroke joinstyle="miter"/>
              <v:path gradientshapeok="t" o:connecttype="rect"/>
            </v:shapetype>
            <v:shape id="Text Box 6" o:spid="_x0000_s1034" type="#_x0000_t202" style="position:absolute;margin-left:.65pt;margin-top:11.85pt;width:424.75pt;height:1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" filled="f" stroked="f" strokeweight="0">
              <v:textbox inset="0,0,0,0">
                <w:txbxContent>
                  <w:p w14:paraId="091D9FCF" w14:textId="77777777" w:rsidR="009D09C8" w:rsidRPr="00096093" w:rsidRDefault="00A0296B" w:rsidP="00E63D12">
                    <w:pPr>
                      <w:pStyle w:val="Confidentiality"/>
                    </w:pPr>
                    <w:r>
                      <w:fldChar w:fldCharType="begin"/>
                    </w:r>
                    <w:r>
                      <w:instrText xml:space="preserve"> DOCPROPERTY  </w:instrText>
                    </w:r>
                    <w:r w:rsidR="003E4588">
                      <w:rPr>
                        <w:color w:val="1F497D"/>
                      </w:rPr>
                      <w:instrText>ConfidentialityMarking</w:instrText>
                    </w:r>
                    <w:r>
                      <w:instrText xml:space="preserve">  \* MERGEFORMAT </w:instrText>
                    </w:r>
                    <w:r>
                      <w:fldChar w:fldCharType="separate"/>
                    </w:r>
                    <w:r w:rsidR="000A5839" w:rsidRPr="000A5839">
                      <w:rPr>
                        <w:b/>
                        <w:bCs/>
                      </w:rPr>
                      <w:t>RESTRICTED</w:t>
                    </w:r>
                    <w:r>
                      <w:fldChar w:fldCharType="end"/>
                    </w:r>
                  </w:p>
                </w:txbxContent>
              </v:textbox>
              <w10:wrap anchorx="margin" anchory="page"/>
              <w10:anchorlock/>
            </v:shape>
          </w:pict>
        </mc:Fallback>
      </mc:AlternateContent>
    </w:r>
    <w:r w:rsidRPr="00096093">
      <w:rPr>
        <w:noProof/>
        <w:lang w:eastAsia="en-US"/>
      </w:rPr>
      <mc:AlternateContent>
        <mc:Choice Requires="wps">
          <w:drawing>
            <wp:anchor distT="0" distB="0" distL="114300" distR="114300" simplePos="0" relativeHeight="251668480" behindDoc="0" locked="1" layoutInCell="1" allowOverlap="1" wp14:anchorId="568F4EC2" wp14:editId="52CD55CC">
              <wp:simplePos x="0" y="0"/>
              <wp:positionH relativeFrom="page">
                <wp:posOffset>543560</wp:posOffset>
              </wp:positionH>
              <wp:positionV relativeFrom="page">
                <wp:posOffset>772795</wp:posOffset>
              </wp:positionV>
              <wp:extent cx="5394325" cy="356870"/>
              <wp:effectExtent l="0" t="0" r="15875"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32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EB2B0E2" w14:textId="049BD90C" w:rsidR="009D09C8" w:rsidRPr="0002495E" w:rsidRDefault="00B16411" w:rsidP="009D09C8">
                          <w:pPr>
                            <w:pStyle w:val="Breadcrumb"/>
                          </w:pPr>
                          <w: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F4EC2" id="Text Box 10" o:spid="_x0000_s1035" type="#_x0000_t202" style="position:absolute;margin-left:42.8pt;margin-top:60.85pt;width:424.75pt;height:28.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" filled="f" stroked="f" strokeweight="0">
              <v:textbox inset="0,0,0,0">
                <w:txbxContent>
                  <w:p w14:paraId="1EB2B0E2" w14:textId="049BD90C" w:rsidR="009D09C8" w:rsidRPr="0002495E" w:rsidRDefault="00B16411" w:rsidP="009D09C8">
                    <w:pPr>
                      <w:pStyle w:val="Breadcrumb"/>
                    </w:pPr>
                    <w:r>
                      <w:t>Project</w:t>
                    </w:r>
                  </w:p>
                </w:txbxContent>
              </v:textbox>
              <w10:wrap anchorx="page" anchory="page"/>
              <w10:anchorlock/>
            </v:shape>
          </w:pict>
        </mc:Fallback>
      </mc:AlternateContent>
    </w:r>
    <w:r w:rsidRPr="00096093">
      <w:rPr>
        <w:noProof/>
        <w:lang w:eastAsia="en-US"/>
      </w:rPr>
      <mc:AlternateContent>
        <mc:Choice Requires="wps">
          <w:drawing>
            <wp:anchor distT="0" distB="0" distL="114300" distR="114300" simplePos="0" relativeHeight="251667456" behindDoc="0" locked="1" layoutInCell="1" allowOverlap="1" wp14:anchorId="2A614D79" wp14:editId="71E5F70B">
              <wp:simplePos x="0" y="0"/>
              <wp:positionH relativeFrom="page">
                <wp:posOffset>546735</wp:posOffset>
              </wp:positionH>
              <wp:positionV relativeFrom="page">
                <wp:posOffset>303530</wp:posOffset>
              </wp:positionV>
              <wp:extent cx="5387340" cy="438150"/>
              <wp:effectExtent l="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F4DA8B5" w14:textId="5F4F8520" w:rsidR="009D09C8" w:rsidRDefault="00B16411" w:rsidP="009D09C8">
                          <w:pPr>
                            <w:pStyle w:val="PageTitle"/>
                          </w:pPr>
                          <w:r>
                            <w:t>Application Notes</w:t>
                          </w:r>
                        </w:p>
                        <w:p w14:paraId="214E0258" w14:textId="60B3B282" w:rsidR="009D09C8" w:rsidRPr="00B16411" w:rsidRDefault="00B16411" w:rsidP="009D09C8">
                          <w:pPr>
                            <w:pStyle w:val="PageTitleContinued"/>
                            <w:rPr>
                              <w:u w:val="single"/>
                            </w:rPr>
                          </w:pPr>
                          <w:r>
                            <w:t>EZTech – EESTech Challenge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14D79" id="Text Box 15" o:spid="_x0000_s1036" type="#_x0000_t202" style="position:absolute;margin-left:43.05pt;margin-top:23.9pt;width:424.2pt;height: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" filled="f" stroked="f" strokeweight="0">
              <v:textbox inset="0,0,0,0">
                <w:txbxContent>
                  <w:p w14:paraId="3F4DA8B5" w14:textId="5F4F8520" w:rsidR="009D09C8" w:rsidRDefault="00B16411" w:rsidP="009D09C8">
                    <w:pPr>
                      <w:pStyle w:val="PageTitle"/>
                    </w:pPr>
                    <w:r>
                      <w:t>Application Notes</w:t>
                    </w:r>
                  </w:p>
                  <w:p w14:paraId="214E0258" w14:textId="60B3B282" w:rsidR="009D09C8" w:rsidRPr="00B16411" w:rsidRDefault="00B16411" w:rsidP="009D09C8">
                    <w:pPr>
                      <w:pStyle w:val="PageTitleContinued"/>
                      <w:rPr>
                        <w:u w:val="single"/>
                      </w:rPr>
                    </w:pPr>
                    <w:r>
                      <w:t>EZTech – EESTech Challenge</w:t>
                    </w:r>
                  </w:p>
                </w:txbxContent>
              </v:textbox>
              <w10:wrap anchorx="page" anchory="page"/>
              <w10:anchorlock/>
            </v:shape>
          </w:pict>
        </mc:Fallback>
      </mc:AlternateContent>
    </w:r>
    <w:r w:rsidRPr="00096093">
      <w:rPr>
        <w:noProof/>
        <w:lang w:eastAsia="en-US"/>
      </w:rPr>
      <w:drawing>
        <wp:anchor distT="0" distB="0" distL="114300" distR="114300" simplePos="0" relativeHeight="251665408" behindDoc="1" locked="1" layoutInCell="0" allowOverlap="1" wp14:anchorId="1E4343E7" wp14:editId="1590C5C5">
          <wp:simplePos x="0" y="0"/>
          <wp:positionH relativeFrom="page">
            <wp:posOffset>648335</wp:posOffset>
          </wp:positionH>
          <wp:positionV relativeFrom="page">
            <wp:posOffset>504190</wp:posOffset>
          </wp:positionV>
          <wp:extent cx="1676400" cy="723265"/>
          <wp:effectExtent l="0" t="0" r="0" b="635"/>
          <wp:wrapNone/>
          <wp:docPr id="18" name="Picture 18" descr="ComneonLogo"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mneonLogo"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723265"/>
                  </a:xfrm>
                  <a:prstGeom prst="rect">
                    <a:avLst/>
                  </a:prstGeom>
                  <a:noFill/>
                </pic:spPr>
              </pic:pic>
            </a:graphicData>
          </a:graphic>
          <wp14:sizeRelH relativeFrom="page">
            <wp14:pctWidth>0</wp14:pctWidth>
          </wp14:sizeRelH>
          <wp14:sizeRelV relativeFrom="page">
            <wp14:pctHeight>0</wp14:pctHeight>
          </wp14:sizeRelV>
        </wp:anchor>
      </w:drawing>
    </w:r>
    <w:r w:rsidRPr="00096093">
      <w:rPr>
        <w:noProof/>
        <w:lang w:eastAsia="en-US"/>
      </w:rPr>
      <mc:AlternateContent>
        <mc:Choice Requires="wps">
          <w:drawing>
            <wp:anchor distT="0" distB="0" distL="114300" distR="114300" simplePos="0" relativeHeight="251666432" behindDoc="0" locked="1" layoutInCell="0" allowOverlap="1" wp14:anchorId="6DFFC9AA" wp14:editId="08E87A51">
              <wp:simplePos x="0" y="0"/>
              <wp:positionH relativeFrom="page">
                <wp:posOffset>543560</wp:posOffset>
              </wp:positionH>
              <wp:positionV relativeFrom="page">
                <wp:posOffset>755015</wp:posOffset>
              </wp:positionV>
              <wp:extent cx="5394325" cy="1905"/>
              <wp:effectExtent l="0" t="0" r="15875" b="36195"/>
              <wp:wrapNone/>
              <wp:docPr id="16" name="Line 214" descr="TopLineNormalPageNearCompanyLo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94325" cy="1905"/>
                      </a:xfrm>
                      <a:prstGeom prst="line">
                        <a:avLst/>
                      </a:prstGeom>
                      <a:noFill/>
                      <a:ln w="381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34FD2" id="Line 214" o:spid="_x0000_s1026" alt="TopLineNormalPageNearCompanyLogo"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pt,59.45pt" to="467.5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" o:allowincell="f" strokeweight=".3pt">
              <v:stroke startarrowwidth="narrow" startarrowlength="short" endarrowwidth="narrow" endarrowlength="short"/>
              <w10:wrap anchorx="page" anchory="page"/>
              <w10:anchorlock/>
            </v:line>
          </w:pict>
        </mc:Fallback>
      </mc:AlternateContent>
    </w:r>
    <w:r w:rsidRPr="00096093">
      <w:t xml:space="preserve"> </w:t>
    </w:r>
  </w:p>
  <w:p w14:paraId="551EA615" w14:textId="77777777" w:rsidR="004C3861" w:rsidRPr="009D09C8" w:rsidRDefault="004C3861" w:rsidP="009D09C8">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A632" w14:textId="77777777" w:rsidR="007A0758" w:rsidRDefault="007A07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313B" w14:textId="77777777" w:rsidR="007A0758" w:rsidRPr="00096093" w:rsidRDefault="007A0758" w:rsidP="00096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4C488C"/>
    <w:lvl w:ilvl="0">
      <w:start w:val="1"/>
      <w:numFmt w:val="decimal"/>
      <w:pStyle w:val="Ttulo1"/>
      <w:lvlText w:val="%1"/>
      <w:lvlJc w:val="left"/>
      <w:pPr>
        <w:tabs>
          <w:tab w:val="num" w:pos="1337"/>
        </w:tabs>
        <w:ind w:left="1337" w:hanging="1195"/>
      </w:pPr>
      <w:rPr>
        <w:rFonts w:ascii="Source Sans Pro" w:hAnsi="Source Sans Pro" w:hint="default"/>
        <w:b/>
        <w:i w:val="0"/>
        <w:sz w:val="32"/>
        <w:szCs w:val="32"/>
      </w:rPr>
    </w:lvl>
    <w:lvl w:ilvl="1">
      <w:start w:val="1"/>
      <w:numFmt w:val="decimal"/>
      <w:pStyle w:val="Ttulo2"/>
      <w:lvlText w:val="%1.%2"/>
      <w:lvlJc w:val="left"/>
      <w:pPr>
        <w:tabs>
          <w:tab w:val="num" w:pos="1337"/>
        </w:tabs>
        <w:ind w:left="1337" w:hanging="1195"/>
      </w:pPr>
      <w:rPr>
        <w:rFonts w:ascii="Source Sans Pro" w:hAnsi="Source Sans Pro" w:hint="default"/>
        <w:b/>
        <w:i w:val="0"/>
        <w:sz w:val="28"/>
        <w:szCs w:val="28"/>
      </w:rPr>
    </w:lvl>
    <w:lvl w:ilvl="2">
      <w:start w:val="1"/>
      <w:numFmt w:val="decimal"/>
      <w:pStyle w:val="Ttulo3"/>
      <w:lvlText w:val="%1.%2.%3"/>
      <w:lvlJc w:val="left"/>
      <w:pPr>
        <w:tabs>
          <w:tab w:val="num" w:pos="1337"/>
        </w:tabs>
        <w:ind w:left="1337" w:hanging="1195"/>
      </w:pPr>
      <w:rPr>
        <w:rFonts w:ascii="Source Sans Pro" w:hAnsi="Source Sans Pro" w:hint="default"/>
        <w:b/>
        <w:i w:val="0"/>
        <w:sz w:val="28"/>
        <w:szCs w:val="28"/>
      </w:rPr>
    </w:lvl>
    <w:lvl w:ilvl="3">
      <w:start w:val="1"/>
      <w:numFmt w:val="decimal"/>
      <w:pStyle w:val="Ttulo4"/>
      <w:lvlText w:val="%1.%2.%3.%4"/>
      <w:lvlJc w:val="left"/>
      <w:pPr>
        <w:tabs>
          <w:tab w:val="num" w:pos="1337"/>
        </w:tabs>
        <w:ind w:left="1337" w:hanging="1195"/>
      </w:pPr>
      <w:rPr>
        <w:rFonts w:ascii="Source Sans Pro" w:hAnsi="Source Sans Pro" w:hint="default"/>
        <w:b/>
        <w:i w:val="0"/>
        <w:sz w:val="28"/>
        <w:szCs w:val="28"/>
      </w:rPr>
    </w:lvl>
    <w:lvl w:ilvl="4">
      <w:start w:val="1"/>
      <w:numFmt w:val="decimal"/>
      <w:pStyle w:val="Ttulo5"/>
      <w:lvlText w:val="%1.%2.%3.%4.%5"/>
      <w:lvlJc w:val="left"/>
      <w:pPr>
        <w:tabs>
          <w:tab w:val="num" w:pos="1338"/>
        </w:tabs>
        <w:ind w:left="1338" w:hanging="1196"/>
      </w:pPr>
      <w:rPr>
        <w:rFonts w:ascii="Arial" w:hAnsi="Arial" w:hint="default"/>
        <w:b/>
        <w:i w:val="0"/>
        <w:sz w:val="24"/>
      </w:rPr>
    </w:lvl>
    <w:lvl w:ilvl="5">
      <w:start w:val="1"/>
      <w:numFmt w:val="decimal"/>
      <w:lvlText w:val="%1.%2.%3.%4.%5.%6"/>
      <w:lvlJc w:val="left"/>
      <w:pPr>
        <w:tabs>
          <w:tab w:val="num" w:pos="142"/>
        </w:tabs>
        <w:ind w:left="142" w:firstLine="0"/>
      </w:pPr>
      <w:rPr>
        <w:rFonts w:hint="default"/>
      </w:rPr>
    </w:lvl>
    <w:lvl w:ilvl="6">
      <w:start w:val="1"/>
      <w:numFmt w:val="decimal"/>
      <w:lvlText w:val="%1.%2.%3.%4.%5.%6.%7"/>
      <w:lvlJc w:val="left"/>
      <w:pPr>
        <w:tabs>
          <w:tab w:val="num" w:pos="142"/>
        </w:tabs>
        <w:ind w:left="142" w:firstLine="0"/>
      </w:pPr>
      <w:rPr>
        <w:rFonts w:hint="default"/>
      </w:rPr>
    </w:lvl>
    <w:lvl w:ilvl="7">
      <w:start w:val="1"/>
      <w:numFmt w:val="decimal"/>
      <w:lvlText w:val="%1.%2.%3.%4.%5.%6.%7.%8"/>
      <w:lvlJc w:val="left"/>
      <w:pPr>
        <w:tabs>
          <w:tab w:val="num" w:pos="142"/>
        </w:tabs>
        <w:ind w:left="142" w:firstLine="0"/>
      </w:pPr>
      <w:rPr>
        <w:rFonts w:hint="default"/>
      </w:rPr>
    </w:lvl>
    <w:lvl w:ilvl="8">
      <w:start w:val="1"/>
      <w:numFmt w:val="decimal"/>
      <w:lvlText w:val="%1.%2.%3.%4.%5.%6.%7.%8.%9"/>
      <w:lvlJc w:val="left"/>
      <w:pPr>
        <w:tabs>
          <w:tab w:val="num" w:pos="142"/>
        </w:tabs>
        <w:ind w:left="142" w:firstLine="0"/>
      </w:pPr>
      <w:rPr>
        <w:rFonts w:hint="default"/>
      </w:rPr>
    </w:lvl>
  </w:abstractNum>
  <w:abstractNum w:abstractNumId="1" w15:restartNumberingAfterBreak="0">
    <w:nsid w:val="025517C0"/>
    <w:multiLevelType w:val="multilevel"/>
    <w:tmpl w:val="6D025A9A"/>
    <w:styleLink w:val="IFXDashIndentedList"/>
    <w:lvl w:ilvl="0">
      <w:start w:val="1"/>
      <w:numFmt w:val="bullet"/>
      <w:pStyle w:val="DashIndented"/>
      <w:lvlText w:val="−"/>
      <w:lvlJc w:val="left"/>
      <w:pPr>
        <w:tabs>
          <w:tab w:val="num" w:pos="539"/>
        </w:tabs>
        <w:ind w:left="539" w:hanging="227"/>
      </w:pPr>
      <w:rPr>
        <w:rFonts w:ascii="Arial" w:hAnsi="Aria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02CCC"/>
    <w:multiLevelType w:val="multilevel"/>
    <w:tmpl w:val="512A4A84"/>
    <w:styleLink w:val="IFXFigureTitleList"/>
    <w:lvl w:ilvl="0">
      <w:start w:val="1"/>
      <w:numFmt w:val="decimal"/>
      <w:pStyle w:val="FigureTitle"/>
      <w:lvlText w:val="Figure %1"/>
      <w:lvlJc w:val="left"/>
      <w:pPr>
        <w:tabs>
          <w:tab w:val="num" w:pos="1134"/>
        </w:tabs>
        <w:ind w:left="1134" w:hanging="113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64B0F98"/>
    <w:multiLevelType w:val="multilevel"/>
    <w:tmpl w:val="40F69204"/>
    <w:styleLink w:val="IFXAlphaList"/>
    <w:lvl w:ilvl="0">
      <w:start w:val="1"/>
      <w:numFmt w:val="lowerLetter"/>
      <w:pStyle w:val="AlphaContd"/>
      <w:lvlText w:val="%1)"/>
      <w:lvlJc w:val="left"/>
      <w:pPr>
        <w:tabs>
          <w:tab w:val="num" w:pos="539"/>
        </w:tabs>
        <w:ind w:left="539" w:hanging="227"/>
      </w:pPr>
      <w:rPr>
        <w:rFonts w:ascii="Arial" w:hAnsi="Arial" w:cs="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DB44581"/>
    <w:multiLevelType w:val="multilevel"/>
    <w:tmpl w:val="FB28EBCA"/>
    <w:styleLink w:val="IFXNoteList"/>
    <w:lvl w:ilvl="0">
      <w:start w:val="1"/>
      <w:numFmt w:val="none"/>
      <w:pStyle w:val="Note"/>
      <w:lvlText w:val="Note:"/>
      <w:lvlJc w:val="left"/>
      <w:pPr>
        <w:tabs>
          <w:tab w:val="num" w:pos="510"/>
        </w:tabs>
        <w:ind w:left="510" w:hanging="510"/>
      </w:pPr>
      <w:rPr>
        <w:rFonts w:ascii="Arial" w:hAnsi="Arial" w:hint="default"/>
        <w:b w:val="0"/>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309A47D7"/>
    <w:multiLevelType w:val="multilevel"/>
    <w:tmpl w:val="4DF645E8"/>
    <w:styleLink w:val="IFXAttentionList"/>
    <w:lvl w:ilvl="0">
      <w:start w:val="1"/>
      <w:numFmt w:val="none"/>
      <w:pStyle w:val="Attention"/>
      <w:lvlText w:val="Attention:"/>
      <w:lvlJc w:val="left"/>
      <w:pPr>
        <w:tabs>
          <w:tab w:val="num" w:pos="992"/>
        </w:tabs>
        <w:ind w:left="992" w:hanging="992"/>
      </w:pPr>
      <w:rPr>
        <w:rFonts w:ascii="Arial" w:hAnsi="Arial" w:hint="default"/>
        <w:b/>
        <w:i/>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32273695"/>
    <w:multiLevelType w:val="multilevel"/>
    <w:tmpl w:val="9DFA0F50"/>
    <w:styleLink w:val="IFXBulletList"/>
    <w:lvl w:ilvl="0">
      <w:start w:val="1"/>
      <w:numFmt w:val="bullet"/>
      <w:pStyle w:val="Bullet"/>
      <w:lvlText w:val=""/>
      <w:lvlJc w:val="left"/>
      <w:pPr>
        <w:tabs>
          <w:tab w:val="num" w:pos="312"/>
        </w:tabs>
        <w:ind w:left="312" w:hanging="312"/>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0B507A"/>
    <w:multiLevelType w:val="multilevel"/>
    <w:tmpl w:val="7C60D5BC"/>
    <w:styleLink w:val="IFXMessageTitleList"/>
    <w:lvl w:ilvl="0">
      <w:start w:val="1"/>
      <w:numFmt w:val="decimal"/>
      <w:pStyle w:val="MessageTitle"/>
      <w:lvlText w:val="Message %1"/>
      <w:lvlJc w:val="left"/>
      <w:pPr>
        <w:tabs>
          <w:tab w:val="num" w:pos="1247"/>
        </w:tabs>
        <w:ind w:left="1332" w:hanging="1417"/>
      </w:pPr>
      <w:rPr>
        <w:rFonts w:ascii="Arial" w:hAnsi="Arial" w:hint="default"/>
        <w:b/>
        <w:i w:val="0"/>
        <w:sz w:val="20"/>
        <w:szCs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778452C"/>
    <w:multiLevelType w:val="multilevel"/>
    <w:tmpl w:val="C5B402DA"/>
    <w:styleLink w:val="IFXNoteNumList"/>
    <w:lvl w:ilvl="0">
      <w:start w:val="1"/>
      <w:numFmt w:val="decimal"/>
      <w:pStyle w:val="NoteNumContd"/>
      <w:lvlText w:val="%1."/>
      <w:lvlJc w:val="left"/>
      <w:pPr>
        <w:tabs>
          <w:tab w:val="num" w:pos="312"/>
        </w:tabs>
        <w:ind w:left="312" w:hanging="312"/>
      </w:pPr>
      <w:rPr>
        <w:rFonts w:ascii="Arial" w:hAnsi="Arial" w:hint="default"/>
        <w:b w:val="0"/>
        <w:i/>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9791F92"/>
    <w:multiLevelType w:val="multilevel"/>
    <w:tmpl w:val="B69AA504"/>
    <w:styleLink w:val="IFXReferenceList"/>
    <w:lvl w:ilvl="0">
      <w:start w:val="1"/>
      <w:numFmt w:val="decimal"/>
      <w:pStyle w:val="Reference"/>
      <w:lvlText w:val="[%1]"/>
      <w:lvlJc w:val="left"/>
      <w:pPr>
        <w:tabs>
          <w:tab w:val="num" w:pos="454"/>
        </w:tabs>
        <w:ind w:left="454" w:hanging="454"/>
      </w:pPr>
      <w:rPr>
        <w:rFonts w:ascii="Arial" w:hAnsi="Arial" w:hint="default"/>
        <w:b w:val="0"/>
        <w:i w:val="0"/>
        <w:strike w:val="0"/>
        <w:dstrike w:val="0"/>
        <w:sz w:val="20"/>
        <w:vertAlign w:val="baseline"/>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A7D06A0"/>
    <w:multiLevelType w:val="multilevel"/>
    <w:tmpl w:val="6ED4558C"/>
    <w:styleLink w:val="IFXNumberedList"/>
    <w:lvl w:ilvl="0">
      <w:start w:val="1"/>
      <w:numFmt w:val="decimal"/>
      <w:pStyle w:val="NumberedContd"/>
      <w:lvlText w:val="%1."/>
      <w:lvlJc w:val="left"/>
      <w:pPr>
        <w:tabs>
          <w:tab w:val="num" w:pos="312"/>
        </w:tabs>
        <w:ind w:left="312" w:hanging="312"/>
      </w:pPr>
      <w:rPr>
        <w:rFonts w:ascii="Arial" w:hAnsi="Arial" w:hint="default"/>
        <w:b w:val="0"/>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40361AD5"/>
    <w:multiLevelType w:val="multilevel"/>
    <w:tmpl w:val="118A28DC"/>
    <w:styleLink w:val="IFXTableTitleList"/>
    <w:lvl w:ilvl="0">
      <w:start w:val="1"/>
      <w:numFmt w:val="decimal"/>
      <w:pStyle w:val="TableTitle"/>
      <w:lvlText w:val="Table %1"/>
      <w:lvlJc w:val="left"/>
      <w:pPr>
        <w:tabs>
          <w:tab w:val="num" w:pos="1134"/>
        </w:tabs>
        <w:ind w:left="1219" w:hanging="1304"/>
      </w:pPr>
      <w:rPr>
        <w:rFonts w:ascii="Arial" w:hAnsi="Arial" w:hint="default"/>
        <w:b/>
        <w:i w:val="0"/>
        <w:sz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5B97DBF"/>
    <w:multiLevelType w:val="multilevel"/>
    <w:tmpl w:val="16D0A81E"/>
    <w:lvl w:ilvl="0">
      <w:start w:val="1"/>
      <mc:AlternateContent>
        <mc:Choice Requires="w14">
          <w:numFmt w:val="custom" w:format="001, 002, 003, ..."/>
        </mc:Choice>
        <mc:Fallback>
          <w:numFmt w:val="decimal"/>
        </mc:Fallback>
      </mc:AlternateContent>
      <w:pStyle w:val="CodeInCodeTable"/>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65C8738A"/>
    <w:multiLevelType w:val="multilevel"/>
    <w:tmpl w:val="0B701C44"/>
    <w:styleLink w:val="CodeListTemplate"/>
    <w:lvl w:ilvl="0">
      <w:start w:val="1"/>
      <w:numFmt w:val="decimalZero"/>
      <w:lvlRestart w:val="0"/>
      <w:lvlText w:val="0%1:"/>
      <w:lvlJc w:val="left"/>
      <w:pPr>
        <w:tabs>
          <w:tab w:val="num" w:pos="-31680"/>
        </w:tabs>
        <w:ind w:left="850" w:hanging="850"/>
      </w:pPr>
      <w:rPr>
        <w:rFonts w:ascii="Courier" w:hAnsi="Courier" w:hint="default"/>
        <w:b w:val="0"/>
        <w:i w:val="0"/>
        <w:sz w:val="24"/>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65CA3A68"/>
    <w:multiLevelType w:val="hybridMultilevel"/>
    <w:tmpl w:val="68AC02BA"/>
    <w:lvl w:ilvl="0" w:tplc="14E4D406">
      <w:start w:val="1"/>
      <w:numFmt w:val="decimal"/>
      <w:pStyle w:val="CodeTableTitle"/>
      <w:lvlText w:val="Code Listing %1"/>
      <w:lvlJc w:val="left"/>
      <w:pPr>
        <w:tabs>
          <w:tab w:val="num" w:pos="1701"/>
        </w:tabs>
        <w:ind w:left="1701" w:hanging="1701"/>
      </w:pPr>
      <w:rPr>
        <w:rFonts w:ascii="Source Sans Pro" w:hAnsi="Source Sans Pro" w:hint="default"/>
        <w:b/>
        <w:i w:val="0"/>
        <w:color w:val="FF0000"/>
        <w:sz w:val="22"/>
        <w:szCs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6C7877EE"/>
    <w:multiLevelType w:val="singleLevel"/>
    <w:tmpl w:val="922AD0B8"/>
    <w:lvl w:ilvl="0">
      <w:start w:val="1"/>
      <w:numFmt w:val="decimal"/>
      <w:lvlText w:val="%1."/>
      <w:lvlJc w:val="left"/>
      <w:pPr>
        <w:tabs>
          <w:tab w:val="num" w:pos="312"/>
        </w:tabs>
        <w:ind w:left="312" w:hanging="312"/>
      </w:pPr>
      <w:rPr>
        <w:i w:val="0"/>
      </w:rPr>
    </w:lvl>
  </w:abstractNum>
  <w:num w:numId="1" w16cid:durableId="522860463">
    <w:abstractNumId w:val="0"/>
  </w:num>
  <w:num w:numId="2" w16cid:durableId="14638">
    <w:abstractNumId w:val="10"/>
  </w:num>
  <w:num w:numId="3" w16cid:durableId="1685472690">
    <w:abstractNumId w:val="3"/>
  </w:num>
  <w:num w:numId="4" w16cid:durableId="35930438">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5" w16cid:durableId="1515875573">
    <w:abstractNumId w:val="6"/>
  </w:num>
  <w:num w:numId="6" w16cid:durableId="2109226813">
    <w:abstractNumId w:val="1"/>
  </w:num>
  <w:num w:numId="7" w16cid:durableId="357126346">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8" w16cid:durableId="420957332">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9" w16cid:durableId="1857647944">
    <w:abstractNumId w:val="8"/>
  </w:num>
  <w:num w:numId="10" w16cid:durableId="1932272780">
    <w:abstractNumId w:val="9"/>
    <w:lvlOverride w:ilvl="0">
      <w:lvl w:ilvl="0">
        <w:start w:val="1"/>
        <w:numFmt w:val="decimal"/>
        <w:pStyle w:val="Reference"/>
        <w:lvlText w:val="[%1]"/>
        <w:lvlJc w:val="left"/>
        <w:pPr>
          <w:tabs>
            <w:tab w:val="num" w:pos="454"/>
          </w:tabs>
          <w:ind w:left="454" w:hanging="454"/>
        </w:pPr>
        <w:rPr>
          <w:rFonts w:ascii="Source Sans Pro" w:hAnsi="Source Sans Pro" w:hint="default"/>
          <w:b w:val="0"/>
          <w:i w:val="0"/>
          <w:strike w:val="0"/>
          <w:dstrike w:val="0"/>
          <w:sz w:val="22"/>
          <w:szCs w:val="22"/>
          <w:vertAlign w:val="baseline"/>
        </w:rPr>
      </w:lvl>
    </w:lvlOverride>
  </w:num>
  <w:num w:numId="11" w16cid:durableId="379137887">
    <w:abstractNumId w:val="11"/>
    <w:lvlOverride w:ilvl="0">
      <w:lvl w:ilvl="0">
        <w:start w:val="1"/>
        <w:numFmt w:val="decimal"/>
        <w:pStyle w:val="TableTitle"/>
        <w:lvlText w:val="Table %1"/>
        <w:lvlJc w:val="left"/>
        <w:pPr>
          <w:tabs>
            <w:tab w:val="num" w:pos="1219"/>
          </w:tabs>
          <w:ind w:left="1304" w:hanging="1304"/>
        </w:pPr>
        <w:rPr>
          <w:rFonts w:ascii="Source Sans Pro" w:hAnsi="Source Sans Pro" w:hint="default"/>
          <w:b/>
          <w:i w:val="0"/>
          <w:sz w:val="22"/>
          <w:szCs w:val="22"/>
        </w:rPr>
      </w:lvl>
    </w:lvlOverride>
  </w:num>
  <w:num w:numId="12" w16cid:durableId="876968523">
    <w:abstractNumId w:val="7"/>
  </w:num>
  <w:num w:numId="13" w16cid:durableId="270209251">
    <w:abstractNumId w:val="10"/>
    <w:lvlOverride w:ilvl="0">
      <w:lvl w:ilvl="0">
        <w:start w:val="1"/>
        <w:numFmt w:val="decimal"/>
        <w:pStyle w:val="NumberedContd"/>
        <w:lvlText w:val="%1."/>
        <w:lvlJc w:val="left"/>
        <w:pPr>
          <w:tabs>
            <w:tab w:val="num" w:pos="312"/>
          </w:tabs>
          <w:ind w:left="312" w:hanging="312"/>
        </w:pPr>
        <w:rPr>
          <w:rFonts w:ascii="Source Sans Pro" w:hAnsi="Source Sans Pro" w:hint="default"/>
          <w:b w:val="0"/>
          <w:i w:val="0"/>
          <w:sz w:val="22"/>
          <w:szCs w:val="22"/>
        </w:rPr>
      </w:lvl>
    </w:lvlOverride>
  </w:num>
  <w:num w:numId="14" w16cid:durableId="1845195389">
    <w:abstractNumId w:val="3"/>
    <w:lvlOverride w:ilvl="0">
      <w:lvl w:ilvl="0">
        <w:start w:val="1"/>
        <w:numFmt w:val="lowerLetter"/>
        <w:pStyle w:val="AlphaContd"/>
        <w:lvlText w:val="%1)"/>
        <w:lvlJc w:val="left"/>
        <w:pPr>
          <w:tabs>
            <w:tab w:val="num" w:pos="539"/>
          </w:tabs>
          <w:ind w:left="539" w:hanging="227"/>
        </w:pPr>
        <w:rPr>
          <w:rFonts w:ascii="Source Sans Pro" w:hAnsi="Source Sans Pro" w:cs="Arial" w:hint="default"/>
          <w:b w:val="0"/>
          <w:i w:val="0"/>
          <w:sz w:val="22"/>
          <w:szCs w:val="22"/>
        </w:rPr>
      </w:lvl>
    </w:lvlOverride>
  </w:num>
  <w:num w:numId="15" w16cid:durableId="824128427">
    <w:abstractNumId w:val="8"/>
    <w:lvlOverride w:ilvl="0">
      <w:lvl w:ilvl="0">
        <w:start w:val="1"/>
        <w:numFmt w:val="decimal"/>
        <w:pStyle w:val="NoteNumContd"/>
        <w:lvlText w:val="%1."/>
        <w:lvlJc w:val="left"/>
        <w:pPr>
          <w:tabs>
            <w:tab w:val="num" w:pos="312"/>
          </w:tabs>
          <w:ind w:left="312" w:hanging="312"/>
        </w:pPr>
        <w:rPr>
          <w:rFonts w:ascii="Source Sans Pro" w:hAnsi="Source Sans Pro" w:hint="default"/>
          <w:b w:val="0"/>
          <w:i/>
          <w:caps w:val="0"/>
          <w:smallCaps w:val="0"/>
          <w:strike w:val="0"/>
          <w:dstrike w:val="0"/>
          <w:outline w:val="0"/>
          <w:shadow w:val="0"/>
          <w:emboss w:val="0"/>
          <w:imprint w:val="0"/>
          <w:vanish w:val="0"/>
          <w:sz w:val="22"/>
          <w:szCs w:val="22"/>
          <w:vertAlign w:val="baseline"/>
        </w:rPr>
      </w:lvl>
    </w:lvlOverride>
  </w:num>
  <w:num w:numId="16" w16cid:durableId="760688638">
    <w:abstractNumId w:val="2"/>
    <w:lvlOverride w:ilvl="0">
      <w:lvl w:ilvl="0">
        <w:start w:val="1"/>
        <w:numFmt w:val="decimal"/>
        <w:pStyle w:val="FigureTitle"/>
        <w:lvlText w:val="Figure %1"/>
        <w:lvlJc w:val="left"/>
        <w:pPr>
          <w:tabs>
            <w:tab w:val="num" w:pos="1134"/>
          </w:tabs>
          <w:ind w:left="1134" w:hanging="1134"/>
        </w:pPr>
        <w:rPr>
          <w:rFonts w:ascii="Source Sans Pro" w:hAnsi="Source Sans Pro" w:hint="default"/>
          <w:b/>
          <w:i w:val="0"/>
          <w:sz w:val="22"/>
          <w:szCs w:val="22"/>
        </w:rPr>
      </w:lvl>
    </w:lvlOverride>
  </w:num>
  <w:num w:numId="17" w16cid:durableId="1372222057">
    <w:abstractNumId w:val="4"/>
    <w:lvlOverride w:ilvl="0">
      <w:lvl w:ilvl="0">
        <w:start w:val="1"/>
        <w:numFmt w:val="none"/>
        <w:pStyle w:val="Note"/>
        <w:lvlText w:val="Note:"/>
        <w:lvlJc w:val="left"/>
        <w:pPr>
          <w:tabs>
            <w:tab w:val="num" w:pos="510"/>
          </w:tabs>
          <w:ind w:left="510" w:hanging="510"/>
        </w:pPr>
        <w:rPr>
          <w:rFonts w:ascii="Source Sans Pro" w:hAnsi="Source Sans Pro" w:hint="default"/>
          <w:b w:val="0"/>
          <w:i/>
          <w:sz w:val="22"/>
          <w:szCs w:val="22"/>
        </w:rPr>
      </w:lvl>
    </w:lvlOverride>
  </w:num>
  <w:num w:numId="18" w16cid:durableId="1905725385">
    <w:abstractNumId w:val="5"/>
    <w:lvlOverride w:ilvl="0">
      <w:lvl w:ilvl="0">
        <w:start w:val="1"/>
        <w:numFmt w:val="none"/>
        <w:pStyle w:val="Attention"/>
        <w:lvlText w:val="Attention:"/>
        <w:lvlJc w:val="left"/>
        <w:pPr>
          <w:tabs>
            <w:tab w:val="num" w:pos="992"/>
          </w:tabs>
          <w:ind w:left="992" w:hanging="992"/>
        </w:pPr>
        <w:rPr>
          <w:rFonts w:ascii="Source Sans Pro" w:hAnsi="Source Sans Pro" w:hint="default"/>
          <w:b/>
          <w:i/>
          <w:sz w:val="22"/>
          <w:szCs w:val="22"/>
        </w:rPr>
      </w:lvl>
    </w:lvlOverride>
  </w:num>
  <w:num w:numId="19" w16cid:durableId="671223068">
    <w:abstractNumId w:val="9"/>
  </w:num>
  <w:num w:numId="20" w16cid:durableId="1731533309">
    <w:abstractNumId w:val="11"/>
    <w:lvlOverride w:ilvl="0">
      <w:lvl w:ilvl="0">
        <w:start w:val="1"/>
        <w:numFmt w:val="decimal"/>
        <w:pStyle w:val="TableTitle"/>
        <w:lvlText w:val="Table %1"/>
        <w:lvlJc w:val="left"/>
        <w:pPr>
          <w:tabs>
            <w:tab w:val="num" w:pos="1134"/>
          </w:tabs>
          <w:ind w:left="1219" w:hanging="1304"/>
        </w:pPr>
        <w:rPr>
          <w:rFonts w:ascii="Source Sans Pro" w:hAnsi="Source Sans Pro" w:hint="default"/>
          <w:b/>
          <w:i w:val="0"/>
          <w:sz w:val="22"/>
          <w:szCs w:val="22"/>
        </w:rPr>
      </w:lvl>
    </w:lvlOverride>
  </w:num>
  <w:num w:numId="21" w16cid:durableId="1922178111">
    <w:abstractNumId w:val="11"/>
    <w:lvlOverride w:ilvl="0">
      <w:lvl w:ilvl="0">
        <w:start w:val="1"/>
        <w:numFmt w:val="decimal"/>
        <w:pStyle w:val="TableTitle"/>
        <w:lvlText w:val="Table %1"/>
        <w:lvlJc w:val="left"/>
        <w:pPr>
          <w:tabs>
            <w:tab w:val="num" w:pos="1503"/>
          </w:tabs>
          <w:ind w:left="1588" w:hanging="1304"/>
        </w:pPr>
        <w:rPr>
          <w:rFonts w:ascii="Source Sans Pro" w:hAnsi="Source Sans Pro" w:hint="default"/>
          <w:b/>
          <w:i w:val="0"/>
          <w:sz w:val="22"/>
          <w:szCs w:val="22"/>
        </w:rPr>
      </w:lvl>
    </w:lvlOverride>
  </w:num>
  <w:num w:numId="22" w16cid:durableId="2094815086">
    <w:abstractNumId w:val="15"/>
  </w:num>
  <w:num w:numId="23" w16cid:durableId="1099641754">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4" w16cid:durableId="874660754">
    <w:abstractNumId w:val="13"/>
  </w:num>
  <w:num w:numId="25" w16cid:durableId="97140448">
    <w:abstractNumId w:val="14"/>
  </w:num>
  <w:num w:numId="26" w16cid:durableId="829712225">
    <w:abstractNumId w:val="13"/>
    <w:lvlOverride w:ilvl="0">
      <w:lvl w:ilvl="0">
        <w:start w:val="1"/>
        <w:numFmt w:val="decimalZero"/>
        <w:lvlRestart w:val="0"/>
        <w:lvlText w:val="0%1:"/>
        <w:lvlJc w:val="left"/>
        <w:pPr>
          <w:tabs>
            <w:tab w:val="num" w:pos="-31680"/>
          </w:tabs>
          <w:ind w:left="850" w:hanging="850"/>
        </w:pPr>
        <w:rPr>
          <w:rFonts w:ascii="Courier" w:hAnsi="Courier" w:hint="default"/>
          <w:b w:val="0"/>
          <w:i w:val="0"/>
          <w:sz w:val="20"/>
          <w:szCs w:val="20"/>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7" w16cid:durableId="1006664177">
    <w:abstractNumId w:val="13"/>
  </w:num>
  <w:num w:numId="28" w16cid:durableId="1067343061">
    <w:abstractNumId w:val="14"/>
  </w:num>
  <w:num w:numId="29" w16cid:durableId="1836872177">
    <w:abstractNumId w:val="11"/>
  </w:num>
  <w:num w:numId="30" w16cid:durableId="1365595067">
    <w:abstractNumId w:val="2"/>
  </w:num>
  <w:num w:numId="31" w16cid:durableId="1763260142">
    <w:abstractNumId w:val="4"/>
  </w:num>
  <w:num w:numId="32" w16cid:durableId="573781828">
    <w:abstractNumId w:val="5"/>
  </w:num>
  <w:num w:numId="33" w16cid:durableId="1137065558">
    <w:abstractNumId w:val="12"/>
  </w:num>
  <w:num w:numId="34" w16cid:durableId="19692363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319346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autoFormatOverride/>
  <w:styleLockTheme/>
  <w:styleLockQFSet/>
  <w:defaultTabStop w:val="709"/>
  <w:hyphenationZone w:val="425"/>
  <w:drawingGridHorizontalSpacing w:val="284"/>
  <w:drawingGridVerticalSpacing w:val="284"/>
  <w:doNotUseMarginsForDrawingGridOrigin/>
  <w:drawingGridVerticalOrigin w:val="1985"/>
  <w:noPunctuationKerning/>
  <w:characterSpacingControl w:val="doNotCompress"/>
  <w:hdrShapeDefaults>
    <o:shapedefaults v:ext="edit" spidmax="2050" fillcolor="white" stroke="f">
      <v:fill color="white" color2="#aaa" type="gradient"/>
      <v:stroke on="f"/>
      <v:shadow on="t" color="#4d4d4d" opacity="52429f" offset=",3pt"/>
      <o:colormru v:ext="edit" colors="#c8d8e6,#00214a,#b2b2b2,#eaeaea,#d4dfeb,#d8e3ec,#dfe7ef"/>
    </o:shapedefaults>
    <o:shapelayout v:ext="edit">
      <o:idmap v:ext="edit" data="1"/>
    </o:shapelayout>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2MjMyMDExNzc2NrVU0lEKTi0uzszPAykwrAUAZPN+2CwAAAA="/>
  </w:docVars>
  <w:rsids>
    <w:rsidRoot w:val="000A5839"/>
    <w:rsid w:val="00000F5A"/>
    <w:rsid w:val="00000FE5"/>
    <w:rsid w:val="00001CE2"/>
    <w:rsid w:val="00001D6D"/>
    <w:rsid w:val="00001ED5"/>
    <w:rsid w:val="00001F0A"/>
    <w:rsid w:val="00001FDD"/>
    <w:rsid w:val="000039CC"/>
    <w:rsid w:val="000044DF"/>
    <w:rsid w:val="000045B4"/>
    <w:rsid w:val="0000560B"/>
    <w:rsid w:val="00005783"/>
    <w:rsid w:val="000058F2"/>
    <w:rsid w:val="00006162"/>
    <w:rsid w:val="00007096"/>
    <w:rsid w:val="000071EE"/>
    <w:rsid w:val="00007361"/>
    <w:rsid w:val="00007577"/>
    <w:rsid w:val="00007B00"/>
    <w:rsid w:val="00007D5A"/>
    <w:rsid w:val="00007DF8"/>
    <w:rsid w:val="00010343"/>
    <w:rsid w:val="0001082D"/>
    <w:rsid w:val="00010B0F"/>
    <w:rsid w:val="00010B11"/>
    <w:rsid w:val="00010D06"/>
    <w:rsid w:val="00010FBD"/>
    <w:rsid w:val="000121EF"/>
    <w:rsid w:val="000123DC"/>
    <w:rsid w:val="00012C5D"/>
    <w:rsid w:val="00012EF9"/>
    <w:rsid w:val="00012F6B"/>
    <w:rsid w:val="00013F16"/>
    <w:rsid w:val="00016C5C"/>
    <w:rsid w:val="00016DC3"/>
    <w:rsid w:val="00017A3B"/>
    <w:rsid w:val="00017B28"/>
    <w:rsid w:val="000201B8"/>
    <w:rsid w:val="0002074C"/>
    <w:rsid w:val="00021077"/>
    <w:rsid w:val="000217CD"/>
    <w:rsid w:val="00021E3C"/>
    <w:rsid w:val="00022F11"/>
    <w:rsid w:val="000235BB"/>
    <w:rsid w:val="00024602"/>
    <w:rsid w:val="0002495E"/>
    <w:rsid w:val="00025E54"/>
    <w:rsid w:val="0002630B"/>
    <w:rsid w:val="00026641"/>
    <w:rsid w:val="0002753D"/>
    <w:rsid w:val="000300B7"/>
    <w:rsid w:val="0003033F"/>
    <w:rsid w:val="000307CF"/>
    <w:rsid w:val="000308B8"/>
    <w:rsid w:val="000311BE"/>
    <w:rsid w:val="0003128E"/>
    <w:rsid w:val="00031F93"/>
    <w:rsid w:val="00031FAA"/>
    <w:rsid w:val="000322CD"/>
    <w:rsid w:val="00032B1F"/>
    <w:rsid w:val="000331A7"/>
    <w:rsid w:val="00033351"/>
    <w:rsid w:val="00034431"/>
    <w:rsid w:val="000348D2"/>
    <w:rsid w:val="000354D7"/>
    <w:rsid w:val="00036E3D"/>
    <w:rsid w:val="00037295"/>
    <w:rsid w:val="00037D8F"/>
    <w:rsid w:val="00037E61"/>
    <w:rsid w:val="00037EED"/>
    <w:rsid w:val="00040106"/>
    <w:rsid w:val="0004034E"/>
    <w:rsid w:val="000407B4"/>
    <w:rsid w:val="00040FCA"/>
    <w:rsid w:val="000416CF"/>
    <w:rsid w:val="00041851"/>
    <w:rsid w:val="000422FA"/>
    <w:rsid w:val="000426AE"/>
    <w:rsid w:val="0004270E"/>
    <w:rsid w:val="000437B1"/>
    <w:rsid w:val="00043D0A"/>
    <w:rsid w:val="000446EC"/>
    <w:rsid w:val="000452D1"/>
    <w:rsid w:val="00046813"/>
    <w:rsid w:val="00046BFA"/>
    <w:rsid w:val="00046E06"/>
    <w:rsid w:val="00046F7B"/>
    <w:rsid w:val="0004755D"/>
    <w:rsid w:val="000478DC"/>
    <w:rsid w:val="00047967"/>
    <w:rsid w:val="00047B70"/>
    <w:rsid w:val="00050176"/>
    <w:rsid w:val="00050B7F"/>
    <w:rsid w:val="00050D05"/>
    <w:rsid w:val="00051522"/>
    <w:rsid w:val="000526D7"/>
    <w:rsid w:val="0005331B"/>
    <w:rsid w:val="00055300"/>
    <w:rsid w:val="0005551F"/>
    <w:rsid w:val="000556DE"/>
    <w:rsid w:val="00055D80"/>
    <w:rsid w:val="00055FB6"/>
    <w:rsid w:val="00056C74"/>
    <w:rsid w:val="00056D3C"/>
    <w:rsid w:val="00056FD6"/>
    <w:rsid w:val="000602F1"/>
    <w:rsid w:val="00060A47"/>
    <w:rsid w:val="0006101D"/>
    <w:rsid w:val="00061B09"/>
    <w:rsid w:val="00061F0F"/>
    <w:rsid w:val="0006267B"/>
    <w:rsid w:val="00063037"/>
    <w:rsid w:val="000636ED"/>
    <w:rsid w:val="00063834"/>
    <w:rsid w:val="00066B0B"/>
    <w:rsid w:val="000676FA"/>
    <w:rsid w:val="00070786"/>
    <w:rsid w:val="00070813"/>
    <w:rsid w:val="00070861"/>
    <w:rsid w:val="00070913"/>
    <w:rsid w:val="00070D49"/>
    <w:rsid w:val="00071BB3"/>
    <w:rsid w:val="00072619"/>
    <w:rsid w:val="0007290A"/>
    <w:rsid w:val="000731DD"/>
    <w:rsid w:val="000738B3"/>
    <w:rsid w:val="000744C6"/>
    <w:rsid w:val="00074868"/>
    <w:rsid w:val="00075E91"/>
    <w:rsid w:val="0007687E"/>
    <w:rsid w:val="00076F11"/>
    <w:rsid w:val="00081607"/>
    <w:rsid w:val="00081FE6"/>
    <w:rsid w:val="00082629"/>
    <w:rsid w:val="0008262D"/>
    <w:rsid w:val="00083517"/>
    <w:rsid w:val="0008369A"/>
    <w:rsid w:val="00084018"/>
    <w:rsid w:val="000842D6"/>
    <w:rsid w:val="00084C9A"/>
    <w:rsid w:val="0008593E"/>
    <w:rsid w:val="00086950"/>
    <w:rsid w:val="0008725B"/>
    <w:rsid w:val="000873A1"/>
    <w:rsid w:val="000875C0"/>
    <w:rsid w:val="00087B1F"/>
    <w:rsid w:val="00087B63"/>
    <w:rsid w:val="0009050F"/>
    <w:rsid w:val="00090D0F"/>
    <w:rsid w:val="00090F07"/>
    <w:rsid w:val="00091ABA"/>
    <w:rsid w:val="00091D9A"/>
    <w:rsid w:val="0009385A"/>
    <w:rsid w:val="000941F3"/>
    <w:rsid w:val="0009532C"/>
    <w:rsid w:val="00095F7A"/>
    <w:rsid w:val="00096093"/>
    <w:rsid w:val="000961E6"/>
    <w:rsid w:val="000964DB"/>
    <w:rsid w:val="000966A7"/>
    <w:rsid w:val="000969E5"/>
    <w:rsid w:val="00096A59"/>
    <w:rsid w:val="00096C64"/>
    <w:rsid w:val="000971E8"/>
    <w:rsid w:val="0009752A"/>
    <w:rsid w:val="0009753C"/>
    <w:rsid w:val="00097FC6"/>
    <w:rsid w:val="000A037F"/>
    <w:rsid w:val="000A039D"/>
    <w:rsid w:val="000A0836"/>
    <w:rsid w:val="000A0AD9"/>
    <w:rsid w:val="000A187B"/>
    <w:rsid w:val="000A19C2"/>
    <w:rsid w:val="000A1E7E"/>
    <w:rsid w:val="000A25CC"/>
    <w:rsid w:val="000A3026"/>
    <w:rsid w:val="000A3FAF"/>
    <w:rsid w:val="000A43D5"/>
    <w:rsid w:val="000A4D02"/>
    <w:rsid w:val="000A57EC"/>
    <w:rsid w:val="000A5839"/>
    <w:rsid w:val="000A5E42"/>
    <w:rsid w:val="000A6DBC"/>
    <w:rsid w:val="000A7067"/>
    <w:rsid w:val="000A74CD"/>
    <w:rsid w:val="000A7D50"/>
    <w:rsid w:val="000A7F8C"/>
    <w:rsid w:val="000B0603"/>
    <w:rsid w:val="000B0899"/>
    <w:rsid w:val="000B13DA"/>
    <w:rsid w:val="000B14FF"/>
    <w:rsid w:val="000B1E53"/>
    <w:rsid w:val="000B277B"/>
    <w:rsid w:val="000B2E03"/>
    <w:rsid w:val="000B357A"/>
    <w:rsid w:val="000B3818"/>
    <w:rsid w:val="000B39BE"/>
    <w:rsid w:val="000B3D79"/>
    <w:rsid w:val="000B47A6"/>
    <w:rsid w:val="000B4B4F"/>
    <w:rsid w:val="000B52B4"/>
    <w:rsid w:val="000B5496"/>
    <w:rsid w:val="000B5929"/>
    <w:rsid w:val="000B6486"/>
    <w:rsid w:val="000B6689"/>
    <w:rsid w:val="000B759C"/>
    <w:rsid w:val="000C0218"/>
    <w:rsid w:val="000C0607"/>
    <w:rsid w:val="000C2038"/>
    <w:rsid w:val="000C299A"/>
    <w:rsid w:val="000C2A8D"/>
    <w:rsid w:val="000C2E26"/>
    <w:rsid w:val="000C319E"/>
    <w:rsid w:val="000C39CB"/>
    <w:rsid w:val="000C4244"/>
    <w:rsid w:val="000C4505"/>
    <w:rsid w:val="000C4A1A"/>
    <w:rsid w:val="000C4CCA"/>
    <w:rsid w:val="000C4F0E"/>
    <w:rsid w:val="000C51E0"/>
    <w:rsid w:val="000C5918"/>
    <w:rsid w:val="000C5CEA"/>
    <w:rsid w:val="000C68B9"/>
    <w:rsid w:val="000C6B45"/>
    <w:rsid w:val="000C7B99"/>
    <w:rsid w:val="000D0482"/>
    <w:rsid w:val="000D09B0"/>
    <w:rsid w:val="000D295F"/>
    <w:rsid w:val="000D2FA9"/>
    <w:rsid w:val="000D36A3"/>
    <w:rsid w:val="000D3B18"/>
    <w:rsid w:val="000D59CD"/>
    <w:rsid w:val="000D61B5"/>
    <w:rsid w:val="000D7388"/>
    <w:rsid w:val="000E0876"/>
    <w:rsid w:val="000E13CC"/>
    <w:rsid w:val="000E1520"/>
    <w:rsid w:val="000E185E"/>
    <w:rsid w:val="000E1D0E"/>
    <w:rsid w:val="000E2304"/>
    <w:rsid w:val="000E25EF"/>
    <w:rsid w:val="000E3782"/>
    <w:rsid w:val="000E3B4D"/>
    <w:rsid w:val="000E3E2C"/>
    <w:rsid w:val="000E417B"/>
    <w:rsid w:val="000E5570"/>
    <w:rsid w:val="000E5CEF"/>
    <w:rsid w:val="000E62AC"/>
    <w:rsid w:val="000E6452"/>
    <w:rsid w:val="000E6687"/>
    <w:rsid w:val="000E67D4"/>
    <w:rsid w:val="000E6D8E"/>
    <w:rsid w:val="000E7521"/>
    <w:rsid w:val="000E764D"/>
    <w:rsid w:val="000E7984"/>
    <w:rsid w:val="000E798D"/>
    <w:rsid w:val="000F0A71"/>
    <w:rsid w:val="000F21AC"/>
    <w:rsid w:val="000F4192"/>
    <w:rsid w:val="000F450E"/>
    <w:rsid w:val="000F4A41"/>
    <w:rsid w:val="000F4BF9"/>
    <w:rsid w:val="000F52DD"/>
    <w:rsid w:val="000F5F38"/>
    <w:rsid w:val="000F755A"/>
    <w:rsid w:val="0010026D"/>
    <w:rsid w:val="00100BB8"/>
    <w:rsid w:val="00100E67"/>
    <w:rsid w:val="0010188F"/>
    <w:rsid w:val="00101A10"/>
    <w:rsid w:val="00102067"/>
    <w:rsid w:val="0010245B"/>
    <w:rsid w:val="00102688"/>
    <w:rsid w:val="00103745"/>
    <w:rsid w:val="00105B24"/>
    <w:rsid w:val="00105C25"/>
    <w:rsid w:val="00105D2C"/>
    <w:rsid w:val="00106989"/>
    <w:rsid w:val="0010702D"/>
    <w:rsid w:val="00107968"/>
    <w:rsid w:val="00110182"/>
    <w:rsid w:val="00110E00"/>
    <w:rsid w:val="00111209"/>
    <w:rsid w:val="001115AE"/>
    <w:rsid w:val="00111A86"/>
    <w:rsid w:val="00111C78"/>
    <w:rsid w:val="00113235"/>
    <w:rsid w:val="00113975"/>
    <w:rsid w:val="00113CE2"/>
    <w:rsid w:val="00114318"/>
    <w:rsid w:val="00114645"/>
    <w:rsid w:val="00115725"/>
    <w:rsid w:val="00115D10"/>
    <w:rsid w:val="00116003"/>
    <w:rsid w:val="001165C1"/>
    <w:rsid w:val="00116C0B"/>
    <w:rsid w:val="001173FD"/>
    <w:rsid w:val="00117B7D"/>
    <w:rsid w:val="001202AB"/>
    <w:rsid w:val="00120D8A"/>
    <w:rsid w:val="0012197C"/>
    <w:rsid w:val="00123BE8"/>
    <w:rsid w:val="00124D0B"/>
    <w:rsid w:val="00124DC3"/>
    <w:rsid w:val="0012517F"/>
    <w:rsid w:val="001257C3"/>
    <w:rsid w:val="0012585C"/>
    <w:rsid w:val="001258C7"/>
    <w:rsid w:val="00125BCC"/>
    <w:rsid w:val="00126723"/>
    <w:rsid w:val="00126D8B"/>
    <w:rsid w:val="00127873"/>
    <w:rsid w:val="00130263"/>
    <w:rsid w:val="00130293"/>
    <w:rsid w:val="001304FB"/>
    <w:rsid w:val="00130BC1"/>
    <w:rsid w:val="00130EF1"/>
    <w:rsid w:val="00131B70"/>
    <w:rsid w:val="00132256"/>
    <w:rsid w:val="001331BA"/>
    <w:rsid w:val="00133774"/>
    <w:rsid w:val="00136EE9"/>
    <w:rsid w:val="00136F59"/>
    <w:rsid w:val="00140BCE"/>
    <w:rsid w:val="00141801"/>
    <w:rsid w:val="00141D17"/>
    <w:rsid w:val="0014277C"/>
    <w:rsid w:val="00142A0B"/>
    <w:rsid w:val="00143878"/>
    <w:rsid w:val="00143E02"/>
    <w:rsid w:val="00144CF9"/>
    <w:rsid w:val="0014563A"/>
    <w:rsid w:val="00145D6D"/>
    <w:rsid w:val="00146496"/>
    <w:rsid w:val="00146BB9"/>
    <w:rsid w:val="00147169"/>
    <w:rsid w:val="001477DC"/>
    <w:rsid w:val="001501F6"/>
    <w:rsid w:val="00150324"/>
    <w:rsid w:val="00150BB4"/>
    <w:rsid w:val="00150CF4"/>
    <w:rsid w:val="00151141"/>
    <w:rsid w:val="00151474"/>
    <w:rsid w:val="00152167"/>
    <w:rsid w:val="001528DA"/>
    <w:rsid w:val="00152BE0"/>
    <w:rsid w:val="00152E29"/>
    <w:rsid w:val="00153205"/>
    <w:rsid w:val="001544BB"/>
    <w:rsid w:val="001554F8"/>
    <w:rsid w:val="00155B31"/>
    <w:rsid w:val="00155DC2"/>
    <w:rsid w:val="0015663E"/>
    <w:rsid w:val="001569BD"/>
    <w:rsid w:val="00157308"/>
    <w:rsid w:val="00157531"/>
    <w:rsid w:val="00160B49"/>
    <w:rsid w:val="00163238"/>
    <w:rsid w:val="00163590"/>
    <w:rsid w:val="00164750"/>
    <w:rsid w:val="00164FC9"/>
    <w:rsid w:val="001653A9"/>
    <w:rsid w:val="001653FC"/>
    <w:rsid w:val="00165607"/>
    <w:rsid w:val="00165BCC"/>
    <w:rsid w:val="00165F0D"/>
    <w:rsid w:val="00166437"/>
    <w:rsid w:val="001671BD"/>
    <w:rsid w:val="00167AE5"/>
    <w:rsid w:val="001702B9"/>
    <w:rsid w:val="001712C3"/>
    <w:rsid w:val="00171AC4"/>
    <w:rsid w:val="001734D1"/>
    <w:rsid w:val="0017397C"/>
    <w:rsid w:val="00174201"/>
    <w:rsid w:val="00177208"/>
    <w:rsid w:val="001774E0"/>
    <w:rsid w:val="00177C78"/>
    <w:rsid w:val="00177CBB"/>
    <w:rsid w:val="00177E07"/>
    <w:rsid w:val="00177E4C"/>
    <w:rsid w:val="00180C42"/>
    <w:rsid w:val="00180F12"/>
    <w:rsid w:val="0018148D"/>
    <w:rsid w:val="0018198C"/>
    <w:rsid w:val="001822BA"/>
    <w:rsid w:val="001825D7"/>
    <w:rsid w:val="001826F2"/>
    <w:rsid w:val="00182BDB"/>
    <w:rsid w:val="00182C2C"/>
    <w:rsid w:val="001831D8"/>
    <w:rsid w:val="00183747"/>
    <w:rsid w:val="00183F39"/>
    <w:rsid w:val="001841D6"/>
    <w:rsid w:val="00184DA3"/>
    <w:rsid w:val="00184F5F"/>
    <w:rsid w:val="001857F0"/>
    <w:rsid w:val="00185AED"/>
    <w:rsid w:val="00185B7C"/>
    <w:rsid w:val="00186723"/>
    <w:rsid w:val="001868D4"/>
    <w:rsid w:val="00186A8B"/>
    <w:rsid w:val="001870E7"/>
    <w:rsid w:val="0018776E"/>
    <w:rsid w:val="00187C3B"/>
    <w:rsid w:val="00187E83"/>
    <w:rsid w:val="001910A5"/>
    <w:rsid w:val="001914B8"/>
    <w:rsid w:val="001920A8"/>
    <w:rsid w:val="00192329"/>
    <w:rsid w:val="00192B07"/>
    <w:rsid w:val="00192C66"/>
    <w:rsid w:val="00193064"/>
    <w:rsid w:val="00193C34"/>
    <w:rsid w:val="00193CFE"/>
    <w:rsid w:val="001941E3"/>
    <w:rsid w:val="00194A46"/>
    <w:rsid w:val="00196099"/>
    <w:rsid w:val="0019619A"/>
    <w:rsid w:val="001968A8"/>
    <w:rsid w:val="001973A6"/>
    <w:rsid w:val="001A00B7"/>
    <w:rsid w:val="001A0162"/>
    <w:rsid w:val="001A027D"/>
    <w:rsid w:val="001A1A10"/>
    <w:rsid w:val="001A246F"/>
    <w:rsid w:val="001A2D08"/>
    <w:rsid w:val="001A31E5"/>
    <w:rsid w:val="001A37BC"/>
    <w:rsid w:val="001A3AE7"/>
    <w:rsid w:val="001A4102"/>
    <w:rsid w:val="001A4988"/>
    <w:rsid w:val="001A677D"/>
    <w:rsid w:val="001A6A30"/>
    <w:rsid w:val="001A7275"/>
    <w:rsid w:val="001A72A6"/>
    <w:rsid w:val="001A72CD"/>
    <w:rsid w:val="001A798A"/>
    <w:rsid w:val="001A7AB5"/>
    <w:rsid w:val="001B0323"/>
    <w:rsid w:val="001B09C1"/>
    <w:rsid w:val="001B129C"/>
    <w:rsid w:val="001B2341"/>
    <w:rsid w:val="001B421E"/>
    <w:rsid w:val="001B5E59"/>
    <w:rsid w:val="001B65E5"/>
    <w:rsid w:val="001B66CF"/>
    <w:rsid w:val="001B6EFC"/>
    <w:rsid w:val="001B7FE0"/>
    <w:rsid w:val="001C088D"/>
    <w:rsid w:val="001C0F72"/>
    <w:rsid w:val="001C115F"/>
    <w:rsid w:val="001C18EC"/>
    <w:rsid w:val="001C1CA1"/>
    <w:rsid w:val="001C1EF6"/>
    <w:rsid w:val="001C22AE"/>
    <w:rsid w:val="001C2A3A"/>
    <w:rsid w:val="001C2DEB"/>
    <w:rsid w:val="001C38EF"/>
    <w:rsid w:val="001C4361"/>
    <w:rsid w:val="001C5A65"/>
    <w:rsid w:val="001C619E"/>
    <w:rsid w:val="001C6365"/>
    <w:rsid w:val="001C6B3D"/>
    <w:rsid w:val="001C72D6"/>
    <w:rsid w:val="001C7D7E"/>
    <w:rsid w:val="001D0312"/>
    <w:rsid w:val="001D0807"/>
    <w:rsid w:val="001D1928"/>
    <w:rsid w:val="001D193B"/>
    <w:rsid w:val="001D19AF"/>
    <w:rsid w:val="001D23A2"/>
    <w:rsid w:val="001D33A9"/>
    <w:rsid w:val="001D37E3"/>
    <w:rsid w:val="001D3992"/>
    <w:rsid w:val="001D4F11"/>
    <w:rsid w:val="001D5FAB"/>
    <w:rsid w:val="001D7663"/>
    <w:rsid w:val="001D7DD8"/>
    <w:rsid w:val="001E085C"/>
    <w:rsid w:val="001E1048"/>
    <w:rsid w:val="001E1F2D"/>
    <w:rsid w:val="001E22E6"/>
    <w:rsid w:val="001E2F44"/>
    <w:rsid w:val="001E3177"/>
    <w:rsid w:val="001E4497"/>
    <w:rsid w:val="001E4842"/>
    <w:rsid w:val="001E49FF"/>
    <w:rsid w:val="001E4BA2"/>
    <w:rsid w:val="001E4DE3"/>
    <w:rsid w:val="001E59BA"/>
    <w:rsid w:val="001E6034"/>
    <w:rsid w:val="001E636B"/>
    <w:rsid w:val="001E6731"/>
    <w:rsid w:val="001E7BE6"/>
    <w:rsid w:val="001F17E1"/>
    <w:rsid w:val="001F1809"/>
    <w:rsid w:val="001F19DE"/>
    <w:rsid w:val="001F3D16"/>
    <w:rsid w:val="001F44BA"/>
    <w:rsid w:val="001F48A2"/>
    <w:rsid w:val="001F5D05"/>
    <w:rsid w:val="001F6591"/>
    <w:rsid w:val="001F65BB"/>
    <w:rsid w:val="001F7291"/>
    <w:rsid w:val="001F7999"/>
    <w:rsid w:val="00200072"/>
    <w:rsid w:val="002009A5"/>
    <w:rsid w:val="00201002"/>
    <w:rsid w:val="002014D3"/>
    <w:rsid w:val="00202DA5"/>
    <w:rsid w:val="00203AE6"/>
    <w:rsid w:val="00203F1A"/>
    <w:rsid w:val="002043A2"/>
    <w:rsid w:val="00205B5C"/>
    <w:rsid w:val="002060A1"/>
    <w:rsid w:val="00206286"/>
    <w:rsid w:val="00206D76"/>
    <w:rsid w:val="002073CE"/>
    <w:rsid w:val="002104E7"/>
    <w:rsid w:val="0021087A"/>
    <w:rsid w:val="00211054"/>
    <w:rsid w:val="0021117D"/>
    <w:rsid w:val="00211507"/>
    <w:rsid w:val="0021166B"/>
    <w:rsid w:val="002125AB"/>
    <w:rsid w:val="0021280E"/>
    <w:rsid w:val="00213235"/>
    <w:rsid w:val="0021515C"/>
    <w:rsid w:val="002155BC"/>
    <w:rsid w:val="00215CEF"/>
    <w:rsid w:val="002166AE"/>
    <w:rsid w:val="002173BF"/>
    <w:rsid w:val="00217B67"/>
    <w:rsid w:val="00220566"/>
    <w:rsid w:val="00220988"/>
    <w:rsid w:val="00221CAB"/>
    <w:rsid w:val="00222439"/>
    <w:rsid w:val="0022283B"/>
    <w:rsid w:val="00222902"/>
    <w:rsid w:val="0022369A"/>
    <w:rsid w:val="0022399B"/>
    <w:rsid w:val="00223D2C"/>
    <w:rsid w:val="00224670"/>
    <w:rsid w:val="00224896"/>
    <w:rsid w:val="002248B9"/>
    <w:rsid w:val="00224C08"/>
    <w:rsid w:val="00225391"/>
    <w:rsid w:val="002264C0"/>
    <w:rsid w:val="00226662"/>
    <w:rsid w:val="00226AD5"/>
    <w:rsid w:val="0022713B"/>
    <w:rsid w:val="00227A1B"/>
    <w:rsid w:val="00227BC7"/>
    <w:rsid w:val="00227CFD"/>
    <w:rsid w:val="00227E0D"/>
    <w:rsid w:val="00230B76"/>
    <w:rsid w:val="00230D87"/>
    <w:rsid w:val="002319F8"/>
    <w:rsid w:val="00232750"/>
    <w:rsid w:val="00232C10"/>
    <w:rsid w:val="00232D94"/>
    <w:rsid w:val="002330B7"/>
    <w:rsid w:val="002336BB"/>
    <w:rsid w:val="00233F58"/>
    <w:rsid w:val="00234187"/>
    <w:rsid w:val="00234471"/>
    <w:rsid w:val="0023498D"/>
    <w:rsid w:val="002361A0"/>
    <w:rsid w:val="002375B7"/>
    <w:rsid w:val="00237988"/>
    <w:rsid w:val="00240496"/>
    <w:rsid w:val="002439E2"/>
    <w:rsid w:val="00243A15"/>
    <w:rsid w:val="0024420D"/>
    <w:rsid w:val="00244C0B"/>
    <w:rsid w:val="00246235"/>
    <w:rsid w:val="00246AD9"/>
    <w:rsid w:val="00246E10"/>
    <w:rsid w:val="00247045"/>
    <w:rsid w:val="00247B71"/>
    <w:rsid w:val="00247EAD"/>
    <w:rsid w:val="00247F00"/>
    <w:rsid w:val="00250977"/>
    <w:rsid w:val="00250E1D"/>
    <w:rsid w:val="00250F3A"/>
    <w:rsid w:val="0025179F"/>
    <w:rsid w:val="00251827"/>
    <w:rsid w:val="00251E77"/>
    <w:rsid w:val="00251F84"/>
    <w:rsid w:val="00252479"/>
    <w:rsid w:val="00253065"/>
    <w:rsid w:val="0025389A"/>
    <w:rsid w:val="00253CA4"/>
    <w:rsid w:val="00254758"/>
    <w:rsid w:val="00254A09"/>
    <w:rsid w:val="00254C60"/>
    <w:rsid w:val="00255DC8"/>
    <w:rsid w:val="00255FCF"/>
    <w:rsid w:val="0025660B"/>
    <w:rsid w:val="00256776"/>
    <w:rsid w:val="00256A1B"/>
    <w:rsid w:val="00256C2B"/>
    <w:rsid w:val="00256DD8"/>
    <w:rsid w:val="00257290"/>
    <w:rsid w:val="002573CD"/>
    <w:rsid w:val="00257759"/>
    <w:rsid w:val="00257D1B"/>
    <w:rsid w:val="002605F4"/>
    <w:rsid w:val="00260621"/>
    <w:rsid w:val="00260A9D"/>
    <w:rsid w:val="0026228E"/>
    <w:rsid w:val="0026366D"/>
    <w:rsid w:val="00263B86"/>
    <w:rsid w:val="00264463"/>
    <w:rsid w:val="002664F6"/>
    <w:rsid w:val="00266F53"/>
    <w:rsid w:val="00266FC1"/>
    <w:rsid w:val="0026766A"/>
    <w:rsid w:val="00267803"/>
    <w:rsid w:val="002705E3"/>
    <w:rsid w:val="00270DE9"/>
    <w:rsid w:val="00270EFF"/>
    <w:rsid w:val="0027185E"/>
    <w:rsid w:val="00271973"/>
    <w:rsid w:val="00271D5B"/>
    <w:rsid w:val="002724E9"/>
    <w:rsid w:val="0027253B"/>
    <w:rsid w:val="00272691"/>
    <w:rsid w:val="00272ABB"/>
    <w:rsid w:val="00272ABC"/>
    <w:rsid w:val="00272E0A"/>
    <w:rsid w:val="002732B1"/>
    <w:rsid w:val="0027357C"/>
    <w:rsid w:val="00273EA5"/>
    <w:rsid w:val="00274410"/>
    <w:rsid w:val="00274B23"/>
    <w:rsid w:val="0027501D"/>
    <w:rsid w:val="002752AB"/>
    <w:rsid w:val="00276A4D"/>
    <w:rsid w:val="00277567"/>
    <w:rsid w:val="00277BE1"/>
    <w:rsid w:val="00277D6A"/>
    <w:rsid w:val="00280065"/>
    <w:rsid w:val="002804F3"/>
    <w:rsid w:val="00280D4D"/>
    <w:rsid w:val="00281B0C"/>
    <w:rsid w:val="00282E72"/>
    <w:rsid w:val="00283800"/>
    <w:rsid w:val="00283AAA"/>
    <w:rsid w:val="0028424B"/>
    <w:rsid w:val="00284E9F"/>
    <w:rsid w:val="00286BFC"/>
    <w:rsid w:val="00286E37"/>
    <w:rsid w:val="0028700F"/>
    <w:rsid w:val="00287C63"/>
    <w:rsid w:val="00287D00"/>
    <w:rsid w:val="00290E49"/>
    <w:rsid w:val="002914C7"/>
    <w:rsid w:val="00291E45"/>
    <w:rsid w:val="00292B1B"/>
    <w:rsid w:val="00292E4F"/>
    <w:rsid w:val="0029312D"/>
    <w:rsid w:val="00293969"/>
    <w:rsid w:val="00293AB2"/>
    <w:rsid w:val="00293D50"/>
    <w:rsid w:val="00294086"/>
    <w:rsid w:val="00294C71"/>
    <w:rsid w:val="00294F72"/>
    <w:rsid w:val="00295042"/>
    <w:rsid w:val="00295973"/>
    <w:rsid w:val="0029616A"/>
    <w:rsid w:val="002969FC"/>
    <w:rsid w:val="00296E78"/>
    <w:rsid w:val="00296EAE"/>
    <w:rsid w:val="00297215"/>
    <w:rsid w:val="00297D71"/>
    <w:rsid w:val="002A0730"/>
    <w:rsid w:val="002A13DE"/>
    <w:rsid w:val="002A15A0"/>
    <w:rsid w:val="002A1C44"/>
    <w:rsid w:val="002A23B1"/>
    <w:rsid w:val="002A252A"/>
    <w:rsid w:val="002A39F7"/>
    <w:rsid w:val="002A4CC8"/>
    <w:rsid w:val="002A4FE9"/>
    <w:rsid w:val="002A610C"/>
    <w:rsid w:val="002A6A60"/>
    <w:rsid w:val="002A77D5"/>
    <w:rsid w:val="002B27EA"/>
    <w:rsid w:val="002B2D20"/>
    <w:rsid w:val="002B2E5E"/>
    <w:rsid w:val="002B3CA2"/>
    <w:rsid w:val="002B4267"/>
    <w:rsid w:val="002B4853"/>
    <w:rsid w:val="002B48F1"/>
    <w:rsid w:val="002B5609"/>
    <w:rsid w:val="002B56EB"/>
    <w:rsid w:val="002B618C"/>
    <w:rsid w:val="002B6377"/>
    <w:rsid w:val="002B6B81"/>
    <w:rsid w:val="002B70C7"/>
    <w:rsid w:val="002B7129"/>
    <w:rsid w:val="002B7A87"/>
    <w:rsid w:val="002C0E70"/>
    <w:rsid w:val="002C21B7"/>
    <w:rsid w:val="002C22FB"/>
    <w:rsid w:val="002C2405"/>
    <w:rsid w:val="002C2714"/>
    <w:rsid w:val="002C2B9A"/>
    <w:rsid w:val="002C2FAB"/>
    <w:rsid w:val="002C329F"/>
    <w:rsid w:val="002C351C"/>
    <w:rsid w:val="002C4011"/>
    <w:rsid w:val="002C4469"/>
    <w:rsid w:val="002C49D7"/>
    <w:rsid w:val="002C4B64"/>
    <w:rsid w:val="002C5117"/>
    <w:rsid w:val="002C52A6"/>
    <w:rsid w:val="002C5BB0"/>
    <w:rsid w:val="002C7C97"/>
    <w:rsid w:val="002D0486"/>
    <w:rsid w:val="002D0793"/>
    <w:rsid w:val="002D1072"/>
    <w:rsid w:val="002D147D"/>
    <w:rsid w:val="002D1628"/>
    <w:rsid w:val="002D343F"/>
    <w:rsid w:val="002D3956"/>
    <w:rsid w:val="002D44FC"/>
    <w:rsid w:val="002D52AE"/>
    <w:rsid w:val="002D53CB"/>
    <w:rsid w:val="002D5589"/>
    <w:rsid w:val="002D57CA"/>
    <w:rsid w:val="002D5943"/>
    <w:rsid w:val="002D5DB5"/>
    <w:rsid w:val="002D624E"/>
    <w:rsid w:val="002D6A7C"/>
    <w:rsid w:val="002D6D83"/>
    <w:rsid w:val="002D79C1"/>
    <w:rsid w:val="002E0375"/>
    <w:rsid w:val="002E0450"/>
    <w:rsid w:val="002E06C0"/>
    <w:rsid w:val="002E20F5"/>
    <w:rsid w:val="002E2888"/>
    <w:rsid w:val="002E2D17"/>
    <w:rsid w:val="002E39E1"/>
    <w:rsid w:val="002E4533"/>
    <w:rsid w:val="002E5A3A"/>
    <w:rsid w:val="002E5C2C"/>
    <w:rsid w:val="002E60DD"/>
    <w:rsid w:val="002E65F6"/>
    <w:rsid w:val="002E698E"/>
    <w:rsid w:val="002E6C26"/>
    <w:rsid w:val="002E6CE5"/>
    <w:rsid w:val="002E6E5A"/>
    <w:rsid w:val="002E799E"/>
    <w:rsid w:val="002E7BBB"/>
    <w:rsid w:val="002F00C7"/>
    <w:rsid w:val="002F0B9B"/>
    <w:rsid w:val="002F1588"/>
    <w:rsid w:val="002F1ABC"/>
    <w:rsid w:val="002F1BED"/>
    <w:rsid w:val="002F2359"/>
    <w:rsid w:val="002F2E88"/>
    <w:rsid w:val="002F3756"/>
    <w:rsid w:val="002F3EC7"/>
    <w:rsid w:val="002F467C"/>
    <w:rsid w:val="002F4A1A"/>
    <w:rsid w:val="002F4A52"/>
    <w:rsid w:val="002F4D22"/>
    <w:rsid w:val="002F539F"/>
    <w:rsid w:val="002F5992"/>
    <w:rsid w:val="002F5CD0"/>
    <w:rsid w:val="002F697E"/>
    <w:rsid w:val="002F70B7"/>
    <w:rsid w:val="00300BEB"/>
    <w:rsid w:val="00301690"/>
    <w:rsid w:val="003019B3"/>
    <w:rsid w:val="00301BF2"/>
    <w:rsid w:val="00302324"/>
    <w:rsid w:val="00302A90"/>
    <w:rsid w:val="00302B83"/>
    <w:rsid w:val="00302ED0"/>
    <w:rsid w:val="00303144"/>
    <w:rsid w:val="0030316A"/>
    <w:rsid w:val="00303402"/>
    <w:rsid w:val="00303563"/>
    <w:rsid w:val="00303D79"/>
    <w:rsid w:val="003049D2"/>
    <w:rsid w:val="00305234"/>
    <w:rsid w:val="003053C5"/>
    <w:rsid w:val="00305432"/>
    <w:rsid w:val="003057D5"/>
    <w:rsid w:val="00305AC6"/>
    <w:rsid w:val="00306221"/>
    <w:rsid w:val="00306298"/>
    <w:rsid w:val="003106EA"/>
    <w:rsid w:val="00310C09"/>
    <w:rsid w:val="0031128E"/>
    <w:rsid w:val="0031157A"/>
    <w:rsid w:val="00311C27"/>
    <w:rsid w:val="003121DC"/>
    <w:rsid w:val="00312B55"/>
    <w:rsid w:val="00313277"/>
    <w:rsid w:val="0031376B"/>
    <w:rsid w:val="00313A5F"/>
    <w:rsid w:val="00313F5F"/>
    <w:rsid w:val="003141E6"/>
    <w:rsid w:val="0031424B"/>
    <w:rsid w:val="00314BC0"/>
    <w:rsid w:val="003155D8"/>
    <w:rsid w:val="00315A7B"/>
    <w:rsid w:val="003166C1"/>
    <w:rsid w:val="003168CC"/>
    <w:rsid w:val="00317042"/>
    <w:rsid w:val="00317901"/>
    <w:rsid w:val="00317A25"/>
    <w:rsid w:val="00317C4C"/>
    <w:rsid w:val="00320141"/>
    <w:rsid w:val="0032038F"/>
    <w:rsid w:val="0032045A"/>
    <w:rsid w:val="00320B6C"/>
    <w:rsid w:val="00320DE7"/>
    <w:rsid w:val="00320F50"/>
    <w:rsid w:val="0032113C"/>
    <w:rsid w:val="003220E3"/>
    <w:rsid w:val="00323750"/>
    <w:rsid w:val="00324722"/>
    <w:rsid w:val="0032479B"/>
    <w:rsid w:val="003247BC"/>
    <w:rsid w:val="0032494C"/>
    <w:rsid w:val="00324EF2"/>
    <w:rsid w:val="0032544A"/>
    <w:rsid w:val="003254E8"/>
    <w:rsid w:val="003258A3"/>
    <w:rsid w:val="00325ABB"/>
    <w:rsid w:val="00325BC1"/>
    <w:rsid w:val="00325CE1"/>
    <w:rsid w:val="0032637E"/>
    <w:rsid w:val="00326F10"/>
    <w:rsid w:val="003272C0"/>
    <w:rsid w:val="00327AD1"/>
    <w:rsid w:val="00327C94"/>
    <w:rsid w:val="0033010C"/>
    <w:rsid w:val="00330300"/>
    <w:rsid w:val="00330B7A"/>
    <w:rsid w:val="00330BF2"/>
    <w:rsid w:val="00330C3C"/>
    <w:rsid w:val="0033100D"/>
    <w:rsid w:val="003319D2"/>
    <w:rsid w:val="00331D3A"/>
    <w:rsid w:val="00331FFA"/>
    <w:rsid w:val="003320F1"/>
    <w:rsid w:val="00332355"/>
    <w:rsid w:val="00332461"/>
    <w:rsid w:val="0033277D"/>
    <w:rsid w:val="003333B1"/>
    <w:rsid w:val="003338A4"/>
    <w:rsid w:val="00333ED3"/>
    <w:rsid w:val="00333F20"/>
    <w:rsid w:val="00334011"/>
    <w:rsid w:val="0033419E"/>
    <w:rsid w:val="003344CD"/>
    <w:rsid w:val="00334BAA"/>
    <w:rsid w:val="0033523D"/>
    <w:rsid w:val="00337BBF"/>
    <w:rsid w:val="00340B9A"/>
    <w:rsid w:val="00340BDE"/>
    <w:rsid w:val="0034177A"/>
    <w:rsid w:val="00342E7E"/>
    <w:rsid w:val="003440D3"/>
    <w:rsid w:val="003449DC"/>
    <w:rsid w:val="00344C45"/>
    <w:rsid w:val="00345082"/>
    <w:rsid w:val="00345548"/>
    <w:rsid w:val="003458BB"/>
    <w:rsid w:val="00346067"/>
    <w:rsid w:val="0034644D"/>
    <w:rsid w:val="003466F7"/>
    <w:rsid w:val="00346A41"/>
    <w:rsid w:val="00346B5F"/>
    <w:rsid w:val="00346C53"/>
    <w:rsid w:val="0034743C"/>
    <w:rsid w:val="00347C00"/>
    <w:rsid w:val="003507AA"/>
    <w:rsid w:val="00350C5C"/>
    <w:rsid w:val="00350D9B"/>
    <w:rsid w:val="003512D7"/>
    <w:rsid w:val="00351A9E"/>
    <w:rsid w:val="00351B29"/>
    <w:rsid w:val="00351F2F"/>
    <w:rsid w:val="00352CA1"/>
    <w:rsid w:val="003541D2"/>
    <w:rsid w:val="00354378"/>
    <w:rsid w:val="00354DA7"/>
    <w:rsid w:val="0035573A"/>
    <w:rsid w:val="00355FEF"/>
    <w:rsid w:val="00356562"/>
    <w:rsid w:val="00357826"/>
    <w:rsid w:val="00357912"/>
    <w:rsid w:val="00357B9F"/>
    <w:rsid w:val="00357F8F"/>
    <w:rsid w:val="00360412"/>
    <w:rsid w:val="00363A7A"/>
    <w:rsid w:val="00363AF7"/>
    <w:rsid w:val="00363F42"/>
    <w:rsid w:val="00364940"/>
    <w:rsid w:val="00365A0E"/>
    <w:rsid w:val="0036633F"/>
    <w:rsid w:val="00367F08"/>
    <w:rsid w:val="00367F54"/>
    <w:rsid w:val="00370C4A"/>
    <w:rsid w:val="003715EF"/>
    <w:rsid w:val="00371D1F"/>
    <w:rsid w:val="0037219F"/>
    <w:rsid w:val="00372DD8"/>
    <w:rsid w:val="00373310"/>
    <w:rsid w:val="00373C03"/>
    <w:rsid w:val="00373EEC"/>
    <w:rsid w:val="003741BD"/>
    <w:rsid w:val="00375038"/>
    <w:rsid w:val="0037509C"/>
    <w:rsid w:val="00375381"/>
    <w:rsid w:val="00375653"/>
    <w:rsid w:val="003770D4"/>
    <w:rsid w:val="00380068"/>
    <w:rsid w:val="00380EFF"/>
    <w:rsid w:val="00381790"/>
    <w:rsid w:val="003820E5"/>
    <w:rsid w:val="00382287"/>
    <w:rsid w:val="003832A6"/>
    <w:rsid w:val="00383375"/>
    <w:rsid w:val="003835FE"/>
    <w:rsid w:val="00384662"/>
    <w:rsid w:val="00384FDA"/>
    <w:rsid w:val="00385417"/>
    <w:rsid w:val="00385EC6"/>
    <w:rsid w:val="003860DA"/>
    <w:rsid w:val="00386B3B"/>
    <w:rsid w:val="00387CB6"/>
    <w:rsid w:val="00390415"/>
    <w:rsid w:val="0039063A"/>
    <w:rsid w:val="003908E1"/>
    <w:rsid w:val="00390938"/>
    <w:rsid w:val="003909A2"/>
    <w:rsid w:val="00391599"/>
    <w:rsid w:val="003919AC"/>
    <w:rsid w:val="003945D5"/>
    <w:rsid w:val="00394FE7"/>
    <w:rsid w:val="003959BB"/>
    <w:rsid w:val="003969AF"/>
    <w:rsid w:val="0039734D"/>
    <w:rsid w:val="00397C1F"/>
    <w:rsid w:val="003A03D7"/>
    <w:rsid w:val="003A1A1D"/>
    <w:rsid w:val="003A227B"/>
    <w:rsid w:val="003A2CB6"/>
    <w:rsid w:val="003A346A"/>
    <w:rsid w:val="003A3F03"/>
    <w:rsid w:val="003A4E29"/>
    <w:rsid w:val="003A6069"/>
    <w:rsid w:val="003A6D52"/>
    <w:rsid w:val="003A7120"/>
    <w:rsid w:val="003B0C48"/>
    <w:rsid w:val="003B0E0B"/>
    <w:rsid w:val="003B0E9C"/>
    <w:rsid w:val="003B105B"/>
    <w:rsid w:val="003B111A"/>
    <w:rsid w:val="003B236C"/>
    <w:rsid w:val="003B25A3"/>
    <w:rsid w:val="003B2970"/>
    <w:rsid w:val="003B2AA6"/>
    <w:rsid w:val="003B2CAB"/>
    <w:rsid w:val="003B382C"/>
    <w:rsid w:val="003B39D8"/>
    <w:rsid w:val="003B416F"/>
    <w:rsid w:val="003B417A"/>
    <w:rsid w:val="003B4410"/>
    <w:rsid w:val="003B4667"/>
    <w:rsid w:val="003B4C8C"/>
    <w:rsid w:val="003B52ED"/>
    <w:rsid w:val="003B559F"/>
    <w:rsid w:val="003B5F23"/>
    <w:rsid w:val="003B6235"/>
    <w:rsid w:val="003B66C4"/>
    <w:rsid w:val="003B7853"/>
    <w:rsid w:val="003B78AB"/>
    <w:rsid w:val="003C010E"/>
    <w:rsid w:val="003C0A0C"/>
    <w:rsid w:val="003C12FD"/>
    <w:rsid w:val="003C320C"/>
    <w:rsid w:val="003C3D72"/>
    <w:rsid w:val="003C3EBA"/>
    <w:rsid w:val="003C4041"/>
    <w:rsid w:val="003C4831"/>
    <w:rsid w:val="003C4FDD"/>
    <w:rsid w:val="003C5930"/>
    <w:rsid w:val="003C5BB5"/>
    <w:rsid w:val="003C6235"/>
    <w:rsid w:val="003C64D1"/>
    <w:rsid w:val="003C7593"/>
    <w:rsid w:val="003C7C70"/>
    <w:rsid w:val="003D03C6"/>
    <w:rsid w:val="003D0C51"/>
    <w:rsid w:val="003D1628"/>
    <w:rsid w:val="003D1A08"/>
    <w:rsid w:val="003D2848"/>
    <w:rsid w:val="003D2DCB"/>
    <w:rsid w:val="003D30CC"/>
    <w:rsid w:val="003D5288"/>
    <w:rsid w:val="003D5A70"/>
    <w:rsid w:val="003D5DE0"/>
    <w:rsid w:val="003D613D"/>
    <w:rsid w:val="003D69B2"/>
    <w:rsid w:val="003D6E4F"/>
    <w:rsid w:val="003D7746"/>
    <w:rsid w:val="003D7CBA"/>
    <w:rsid w:val="003E05B5"/>
    <w:rsid w:val="003E08B2"/>
    <w:rsid w:val="003E2B49"/>
    <w:rsid w:val="003E3729"/>
    <w:rsid w:val="003E3AD0"/>
    <w:rsid w:val="003E3B2B"/>
    <w:rsid w:val="003E4588"/>
    <w:rsid w:val="003E45A3"/>
    <w:rsid w:val="003E475C"/>
    <w:rsid w:val="003E53A9"/>
    <w:rsid w:val="003E58AA"/>
    <w:rsid w:val="003E59C8"/>
    <w:rsid w:val="003E6331"/>
    <w:rsid w:val="003E63CE"/>
    <w:rsid w:val="003E676D"/>
    <w:rsid w:val="003F0161"/>
    <w:rsid w:val="003F03BE"/>
    <w:rsid w:val="003F1133"/>
    <w:rsid w:val="003F217B"/>
    <w:rsid w:val="003F2267"/>
    <w:rsid w:val="003F2C6A"/>
    <w:rsid w:val="003F328C"/>
    <w:rsid w:val="003F4107"/>
    <w:rsid w:val="003F5540"/>
    <w:rsid w:val="003F5707"/>
    <w:rsid w:val="003F5B82"/>
    <w:rsid w:val="003F6706"/>
    <w:rsid w:val="003F6B5F"/>
    <w:rsid w:val="003F6DD0"/>
    <w:rsid w:val="003F7171"/>
    <w:rsid w:val="003F760B"/>
    <w:rsid w:val="003F7762"/>
    <w:rsid w:val="00400D87"/>
    <w:rsid w:val="004011FE"/>
    <w:rsid w:val="004013CE"/>
    <w:rsid w:val="00401592"/>
    <w:rsid w:val="0040252D"/>
    <w:rsid w:val="00403071"/>
    <w:rsid w:val="00403362"/>
    <w:rsid w:val="00403EA7"/>
    <w:rsid w:val="004040EB"/>
    <w:rsid w:val="004047F0"/>
    <w:rsid w:val="00404B3B"/>
    <w:rsid w:val="00404C81"/>
    <w:rsid w:val="00404F1E"/>
    <w:rsid w:val="004057ED"/>
    <w:rsid w:val="00405A1F"/>
    <w:rsid w:val="004062DA"/>
    <w:rsid w:val="00407D62"/>
    <w:rsid w:val="004100BF"/>
    <w:rsid w:val="00410DD3"/>
    <w:rsid w:val="00411F94"/>
    <w:rsid w:val="004123F0"/>
    <w:rsid w:val="00412BAD"/>
    <w:rsid w:val="0041328B"/>
    <w:rsid w:val="0041457A"/>
    <w:rsid w:val="00415078"/>
    <w:rsid w:val="0041581E"/>
    <w:rsid w:val="00415899"/>
    <w:rsid w:val="00415AC5"/>
    <w:rsid w:val="00416433"/>
    <w:rsid w:val="0041652C"/>
    <w:rsid w:val="0041685F"/>
    <w:rsid w:val="004168FE"/>
    <w:rsid w:val="00416D37"/>
    <w:rsid w:val="004170A1"/>
    <w:rsid w:val="0041729A"/>
    <w:rsid w:val="0041735F"/>
    <w:rsid w:val="004174A8"/>
    <w:rsid w:val="00417C75"/>
    <w:rsid w:val="004202C6"/>
    <w:rsid w:val="004210B6"/>
    <w:rsid w:val="00422502"/>
    <w:rsid w:val="00422ADF"/>
    <w:rsid w:val="00422B32"/>
    <w:rsid w:val="004237E2"/>
    <w:rsid w:val="00423DD9"/>
    <w:rsid w:val="00423E00"/>
    <w:rsid w:val="00424116"/>
    <w:rsid w:val="0042426E"/>
    <w:rsid w:val="00424EC4"/>
    <w:rsid w:val="00425268"/>
    <w:rsid w:val="004267B3"/>
    <w:rsid w:val="0042681D"/>
    <w:rsid w:val="00426AC1"/>
    <w:rsid w:val="00426D44"/>
    <w:rsid w:val="00427178"/>
    <w:rsid w:val="00431160"/>
    <w:rsid w:val="004314F4"/>
    <w:rsid w:val="00431E58"/>
    <w:rsid w:val="00431F32"/>
    <w:rsid w:val="00432170"/>
    <w:rsid w:val="00432259"/>
    <w:rsid w:val="004326D8"/>
    <w:rsid w:val="00432A3B"/>
    <w:rsid w:val="00433AAD"/>
    <w:rsid w:val="00433AFC"/>
    <w:rsid w:val="00433BF4"/>
    <w:rsid w:val="00433F58"/>
    <w:rsid w:val="004340D9"/>
    <w:rsid w:val="00434325"/>
    <w:rsid w:val="00434559"/>
    <w:rsid w:val="00434F4C"/>
    <w:rsid w:val="004356A1"/>
    <w:rsid w:val="00435C65"/>
    <w:rsid w:val="00435E96"/>
    <w:rsid w:val="00435EF0"/>
    <w:rsid w:val="004363F2"/>
    <w:rsid w:val="00436908"/>
    <w:rsid w:val="00437A00"/>
    <w:rsid w:val="004400C1"/>
    <w:rsid w:val="00441091"/>
    <w:rsid w:val="004410A6"/>
    <w:rsid w:val="00441ADB"/>
    <w:rsid w:val="004421E3"/>
    <w:rsid w:val="00442927"/>
    <w:rsid w:val="0044303A"/>
    <w:rsid w:val="00444BE6"/>
    <w:rsid w:val="00444F98"/>
    <w:rsid w:val="004452C5"/>
    <w:rsid w:val="00445D3F"/>
    <w:rsid w:val="004461D2"/>
    <w:rsid w:val="004462C7"/>
    <w:rsid w:val="00446A3D"/>
    <w:rsid w:val="00446B2E"/>
    <w:rsid w:val="004473ED"/>
    <w:rsid w:val="0045002C"/>
    <w:rsid w:val="00450FFD"/>
    <w:rsid w:val="0045163E"/>
    <w:rsid w:val="00451759"/>
    <w:rsid w:val="004521F0"/>
    <w:rsid w:val="00452B42"/>
    <w:rsid w:val="00453871"/>
    <w:rsid w:val="00454C5B"/>
    <w:rsid w:val="00454E8C"/>
    <w:rsid w:val="00455715"/>
    <w:rsid w:val="0045571B"/>
    <w:rsid w:val="00455BBA"/>
    <w:rsid w:val="0045665E"/>
    <w:rsid w:val="004566C3"/>
    <w:rsid w:val="00456F32"/>
    <w:rsid w:val="00457376"/>
    <w:rsid w:val="00457957"/>
    <w:rsid w:val="00460473"/>
    <w:rsid w:val="0046086B"/>
    <w:rsid w:val="00461D1B"/>
    <w:rsid w:val="00462C8C"/>
    <w:rsid w:val="00463A6A"/>
    <w:rsid w:val="00463F1A"/>
    <w:rsid w:val="00464536"/>
    <w:rsid w:val="00464C84"/>
    <w:rsid w:val="0046555C"/>
    <w:rsid w:val="00465B62"/>
    <w:rsid w:val="00465B65"/>
    <w:rsid w:val="00465CB8"/>
    <w:rsid w:val="00465F43"/>
    <w:rsid w:val="00466A15"/>
    <w:rsid w:val="0047056E"/>
    <w:rsid w:val="00470B4E"/>
    <w:rsid w:val="00471277"/>
    <w:rsid w:val="00471E95"/>
    <w:rsid w:val="00471FE6"/>
    <w:rsid w:val="00472D3C"/>
    <w:rsid w:val="00473600"/>
    <w:rsid w:val="0047367B"/>
    <w:rsid w:val="004740EF"/>
    <w:rsid w:val="00474CD3"/>
    <w:rsid w:val="00474FB0"/>
    <w:rsid w:val="004752C0"/>
    <w:rsid w:val="00475537"/>
    <w:rsid w:val="0047558C"/>
    <w:rsid w:val="004756EC"/>
    <w:rsid w:val="00475EC7"/>
    <w:rsid w:val="00475EE0"/>
    <w:rsid w:val="00476153"/>
    <w:rsid w:val="0047786D"/>
    <w:rsid w:val="00477B7C"/>
    <w:rsid w:val="00477ECC"/>
    <w:rsid w:val="004800DF"/>
    <w:rsid w:val="004803FA"/>
    <w:rsid w:val="0048090E"/>
    <w:rsid w:val="004817D7"/>
    <w:rsid w:val="004820D1"/>
    <w:rsid w:val="004838FC"/>
    <w:rsid w:val="0048393A"/>
    <w:rsid w:val="00483F66"/>
    <w:rsid w:val="00485413"/>
    <w:rsid w:val="00485E05"/>
    <w:rsid w:val="0048765F"/>
    <w:rsid w:val="00487678"/>
    <w:rsid w:val="00490220"/>
    <w:rsid w:val="004911CF"/>
    <w:rsid w:val="00491408"/>
    <w:rsid w:val="00492A25"/>
    <w:rsid w:val="004938C1"/>
    <w:rsid w:val="00493DA5"/>
    <w:rsid w:val="00494595"/>
    <w:rsid w:val="0049513B"/>
    <w:rsid w:val="004954FC"/>
    <w:rsid w:val="0049555C"/>
    <w:rsid w:val="00495EBC"/>
    <w:rsid w:val="004962AB"/>
    <w:rsid w:val="0049637C"/>
    <w:rsid w:val="00497A4C"/>
    <w:rsid w:val="00497FCE"/>
    <w:rsid w:val="004A03F2"/>
    <w:rsid w:val="004A0A80"/>
    <w:rsid w:val="004A0D9E"/>
    <w:rsid w:val="004A120A"/>
    <w:rsid w:val="004A15ED"/>
    <w:rsid w:val="004A19CB"/>
    <w:rsid w:val="004A19D3"/>
    <w:rsid w:val="004A1B60"/>
    <w:rsid w:val="004A1BEF"/>
    <w:rsid w:val="004A1D08"/>
    <w:rsid w:val="004A1E5B"/>
    <w:rsid w:val="004A2549"/>
    <w:rsid w:val="004A269D"/>
    <w:rsid w:val="004A31AC"/>
    <w:rsid w:val="004A4382"/>
    <w:rsid w:val="004A4C5D"/>
    <w:rsid w:val="004A5F37"/>
    <w:rsid w:val="004A74E0"/>
    <w:rsid w:val="004A7D46"/>
    <w:rsid w:val="004B04A6"/>
    <w:rsid w:val="004B06A8"/>
    <w:rsid w:val="004B12C0"/>
    <w:rsid w:val="004B1683"/>
    <w:rsid w:val="004B16F8"/>
    <w:rsid w:val="004B24B5"/>
    <w:rsid w:val="004B2B87"/>
    <w:rsid w:val="004B2DFD"/>
    <w:rsid w:val="004B2EC5"/>
    <w:rsid w:val="004B3221"/>
    <w:rsid w:val="004B3293"/>
    <w:rsid w:val="004B3C70"/>
    <w:rsid w:val="004B3D4C"/>
    <w:rsid w:val="004B3DA4"/>
    <w:rsid w:val="004B3FA4"/>
    <w:rsid w:val="004B4C8A"/>
    <w:rsid w:val="004B4D92"/>
    <w:rsid w:val="004B50E7"/>
    <w:rsid w:val="004B5448"/>
    <w:rsid w:val="004B581F"/>
    <w:rsid w:val="004B5EAA"/>
    <w:rsid w:val="004B6126"/>
    <w:rsid w:val="004B7157"/>
    <w:rsid w:val="004B74FA"/>
    <w:rsid w:val="004B79C9"/>
    <w:rsid w:val="004C064E"/>
    <w:rsid w:val="004C06CB"/>
    <w:rsid w:val="004C0CB2"/>
    <w:rsid w:val="004C0E74"/>
    <w:rsid w:val="004C129D"/>
    <w:rsid w:val="004C17BE"/>
    <w:rsid w:val="004C1B98"/>
    <w:rsid w:val="004C3196"/>
    <w:rsid w:val="004C3861"/>
    <w:rsid w:val="004C420C"/>
    <w:rsid w:val="004C4336"/>
    <w:rsid w:val="004C470E"/>
    <w:rsid w:val="004C4BD3"/>
    <w:rsid w:val="004C4CAA"/>
    <w:rsid w:val="004C52E5"/>
    <w:rsid w:val="004C5E42"/>
    <w:rsid w:val="004C62B9"/>
    <w:rsid w:val="004C6409"/>
    <w:rsid w:val="004C6BB2"/>
    <w:rsid w:val="004C6BE5"/>
    <w:rsid w:val="004C758A"/>
    <w:rsid w:val="004C79EC"/>
    <w:rsid w:val="004C7E11"/>
    <w:rsid w:val="004D0C3F"/>
    <w:rsid w:val="004D0E59"/>
    <w:rsid w:val="004D12EE"/>
    <w:rsid w:val="004D1EF1"/>
    <w:rsid w:val="004D2895"/>
    <w:rsid w:val="004D2F3F"/>
    <w:rsid w:val="004D379D"/>
    <w:rsid w:val="004D5366"/>
    <w:rsid w:val="004D62A5"/>
    <w:rsid w:val="004D6C7B"/>
    <w:rsid w:val="004D74E9"/>
    <w:rsid w:val="004D75CA"/>
    <w:rsid w:val="004D7B15"/>
    <w:rsid w:val="004E02FF"/>
    <w:rsid w:val="004E0606"/>
    <w:rsid w:val="004E09B3"/>
    <w:rsid w:val="004E0FA4"/>
    <w:rsid w:val="004E0FA7"/>
    <w:rsid w:val="004E1745"/>
    <w:rsid w:val="004E227A"/>
    <w:rsid w:val="004E2575"/>
    <w:rsid w:val="004E28B2"/>
    <w:rsid w:val="004E2C87"/>
    <w:rsid w:val="004E36CF"/>
    <w:rsid w:val="004E4031"/>
    <w:rsid w:val="004E40D3"/>
    <w:rsid w:val="004E5637"/>
    <w:rsid w:val="004E568C"/>
    <w:rsid w:val="004E5B70"/>
    <w:rsid w:val="004E60B8"/>
    <w:rsid w:val="004E60CA"/>
    <w:rsid w:val="004E6834"/>
    <w:rsid w:val="004E76F1"/>
    <w:rsid w:val="004F0271"/>
    <w:rsid w:val="004F0A77"/>
    <w:rsid w:val="004F1014"/>
    <w:rsid w:val="004F1177"/>
    <w:rsid w:val="004F1273"/>
    <w:rsid w:val="004F1F6D"/>
    <w:rsid w:val="004F2044"/>
    <w:rsid w:val="004F2054"/>
    <w:rsid w:val="004F22B6"/>
    <w:rsid w:val="004F2768"/>
    <w:rsid w:val="004F27DC"/>
    <w:rsid w:val="004F2B8D"/>
    <w:rsid w:val="004F2D8B"/>
    <w:rsid w:val="004F30AA"/>
    <w:rsid w:val="004F32FD"/>
    <w:rsid w:val="004F3B54"/>
    <w:rsid w:val="004F3CF5"/>
    <w:rsid w:val="004F4197"/>
    <w:rsid w:val="004F4239"/>
    <w:rsid w:val="004F42AA"/>
    <w:rsid w:val="004F4FC9"/>
    <w:rsid w:val="004F58A1"/>
    <w:rsid w:val="004F5B7D"/>
    <w:rsid w:val="004F6C56"/>
    <w:rsid w:val="004F6DDD"/>
    <w:rsid w:val="004F79D6"/>
    <w:rsid w:val="004F7D5B"/>
    <w:rsid w:val="00500484"/>
    <w:rsid w:val="00500D82"/>
    <w:rsid w:val="005018B3"/>
    <w:rsid w:val="00502AFB"/>
    <w:rsid w:val="00504213"/>
    <w:rsid w:val="0050597B"/>
    <w:rsid w:val="00505E02"/>
    <w:rsid w:val="00506083"/>
    <w:rsid w:val="005066FA"/>
    <w:rsid w:val="005070E0"/>
    <w:rsid w:val="00507279"/>
    <w:rsid w:val="00510125"/>
    <w:rsid w:val="00510253"/>
    <w:rsid w:val="00510717"/>
    <w:rsid w:val="00510A4F"/>
    <w:rsid w:val="0051127A"/>
    <w:rsid w:val="00511887"/>
    <w:rsid w:val="00511D59"/>
    <w:rsid w:val="00512734"/>
    <w:rsid w:val="005132E5"/>
    <w:rsid w:val="00514202"/>
    <w:rsid w:val="00515ABD"/>
    <w:rsid w:val="00515EFA"/>
    <w:rsid w:val="0051669A"/>
    <w:rsid w:val="00517136"/>
    <w:rsid w:val="00517E22"/>
    <w:rsid w:val="005221A8"/>
    <w:rsid w:val="00522892"/>
    <w:rsid w:val="00522911"/>
    <w:rsid w:val="005231A1"/>
    <w:rsid w:val="00523599"/>
    <w:rsid w:val="005236D6"/>
    <w:rsid w:val="00525AA1"/>
    <w:rsid w:val="00526D6B"/>
    <w:rsid w:val="005277C6"/>
    <w:rsid w:val="00527C89"/>
    <w:rsid w:val="0053018E"/>
    <w:rsid w:val="0053093A"/>
    <w:rsid w:val="00530940"/>
    <w:rsid w:val="00530D2B"/>
    <w:rsid w:val="00531A68"/>
    <w:rsid w:val="00532536"/>
    <w:rsid w:val="0053291F"/>
    <w:rsid w:val="00532CFA"/>
    <w:rsid w:val="00533329"/>
    <w:rsid w:val="00533B98"/>
    <w:rsid w:val="00534FA2"/>
    <w:rsid w:val="0053593A"/>
    <w:rsid w:val="00536200"/>
    <w:rsid w:val="005362E8"/>
    <w:rsid w:val="00536497"/>
    <w:rsid w:val="005367F0"/>
    <w:rsid w:val="00537168"/>
    <w:rsid w:val="005406EB"/>
    <w:rsid w:val="00540898"/>
    <w:rsid w:val="005408D0"/>
    <w:rsid w:val="0054111D"/>
    <w:rsid w:val="00541224"/>
    <w:rsid w:val="005413CD"/>
    <w:rsid w:val="00542075"/>
    <w:rsid w:val="005421C9"/>
    <w:rsid w:val="00542779"/>
    <w:rsid w:val="0054299A"/>
    <w:rsid w:val="00542A55"/>
    <w:rsid w:val="00542CBF"/>
    <w:rsid w:val="00543712"/>
    <w:rsid w:val="00543732"/>
    <w:rsid w:val="005450DF"/>
    <w:rsid w:val="00545845"/>
    <w:rsid w:val="00545DA1"/>
    <w:rsid w:val="005469B7"/>
    <w:rsid w:val="00546EE0"/>
    <w:rsid w:val="00547482"/>
    <w:rsid w:val="00547E98"/>
    <w:rsid w:val="0055017A"/>
    <w:rsid w:val="00550AB9"/>
    <w:rsid w:val="00550F01"/>
    <w:rsid w:val="00552B8A"/>
    <w:rsid w:val="00552C9F"/>
    <w:rsid w:val="005535BF"/>
    <w:rsid w:val="00553801"/>
    <w:rsid w:val="00553AB1"/>
    <w:rsid w:val="00553DC5"/>
    <w:rsid w:val="00554940"/>
    <w:rsid w:val="005553C2"/>
    <w:rsid w:val="005557FA"/>
    <w:rsid w:val="00556A92"/>
    <w:rsid w:val="00557661"/>
    <w:rsid w:val="00557D5A"/>
    <w:rsid w:val="0056011D"/>
    <w:rsid w:val="005617BD"/>
    <w:rsid w:val="00561CB4"/>
    <w:rsid w:val="005622E2"/>
    <w:rsid w:val="0056238F"/>
    <w:rsid w:val="00563798"/>
    <w:rsid w:val="00563AE5"/>
    <w:rsid w:val="00563CBF"/>
    <w:rsid w:val="00563E01"/>
    <w:rsid w:val="005641DD"/>
    <w:rsid w:val="005644B0"/>
    <w:rsid w:val="00564AF9"/>
    <w:rsid w:val="00565DD0"/>
    <w:rsid w:val="0056784B"/>
    <w:rsid w:val="00567C70"/>
    <w:rsid w:val="00567E41"/>
    <w:rsid w:val="00567F95"/>
    <w:rsid w:val="00570023"/>
    <w:rsid w:val="0057080C"/>
    <w:rsid w:val="00570A6C"/>
    <w:rsid w:val="0057104E"/>
    <w:rsid w:val="005713EA"/>
    <w:rsid w:val="005721A5"/>
    <w:rsid w:val="00572725"/>
    <w:rsid w:val="005729C8"/>
    <w:rsid w:val="00573A4D"/>
    <w:rsid w:val="00573D03"/>
    <w:rsid w:val="005745E7"/>
    <w:rsid w:val="0057473A"/>
    <w:rsid w:val="00574812"/>
    <w:rsid w:val="00574A2A"/>
    <w:rsid w:val="005753C5"/>
    <w:rsid w:val="0057654B"/>
    <w:rsid w:val="005765C4"/>
    <w:rsid w:val="005768E7"/>
    <w:rsid w:val="00577016"/>
    <w:rsid w:val="00580038"/>
    <w:rsid w:val="0058109A"/>
    <w:rsid w:val="0058177F"/>
    <w:rsid w:val="00581FF1"/>
    <w:rsid w:val="00582588"/>
    <w:rsid w:val="005826BA"/>
    <w:rsid w:val="005827C9"/>
    <w:rsid w:val="00583758"/>
    <w:rsid w:val="005837FC"/>
    <w:rsid w:val="00583988"/>
    <w:rsid w:val="00584E21"/>
    <w:rsid w:val="00584FD5"/>
    <w:rsid w:val="00585065"/>
    <w:rsid w:val="00585193"/>
    <w:rsid w:val="00585516"/>
    <w:rsid w:val="005858F9"/>
    <w:rsid w:val="00585D4B"/>
    <w:rsid w:val="00585EC3"/>
    <w:rsid w:val="005871D1"/>
    <w:rsid w:val="0058751A"/>
    <w:rsid w:val="0058761F"/>
    <w:rsid w:val="005901EE"/>
    <w:rsid w:val="005908BB"/>
    <w:rsid w:val="00591D0B"/>
    <w:rsid w:val="005926CA"/>
    <w:rsid w:val="00592D7D"/>
    <w:rsid w:val="005932F9"/>
    <w:rsid w:val="005937B4"/>
    <w:rsid w:val="00593C66"/>
    <w:rsid w:val="005941DD"/>
    <w:rsid w:val="00594428"/>
    <w:rsid w:val="00594AD2"/>
    <w:rsid w:val="0059503C"/>
    <w:rsid w:val="0059596B"/>
    <w:rsid w:val="00595C08"/>
    <w:rsid w:val="00595D7D"/>
    <w:rsid w:val="00596506"/>
    <w:rsid w:val="00596FCF"/>
    <w:rsid w:val="0059787D"/>
    <w:rsid w:val="00597946"/>
    <w:rsid w:val="00597CC9"/>
    <w:rsid w:val="005A1B32"/>
    <w:rsid w:val="005A1DF7"/>
    <w:rsid w:val="005A3063"/>
    <w:rsid w:val="005A3E71"/>
    <w:rsid w:val="005A3FCA"/>
    <w:rsid w:val="005A4D2A"/>
    <w:rsid w:val="005A5248"/>
    <w:rsid w:val="005A5952"/>
    <w:rsid w:val="005A59FA"/>
    <w:rsid w:val="005A6C00"/>
    <w:rsid w:val="005A6D4F"/>
    <w:rsid w:val="005A6F11"/>
    <w:rsid w:val="005A6FF5"/>
    <w:rsid w:val="005A71BD"/>
    <w:rsid w:val="005A7249"/>
    <w:rsid w:val="005A794B"/>
    <w:rsid w:val="005A7F6D"/>
    <w:rsid w:val="005B0076"/>
    <w:rsid w:val="005B0790"/>
    <w:rsid w:val="005B0C9D"/>
    <w:rsid w:val="005B2AD0"/>
    <w:rsid w:val="005B2F92"/>
    <w:rsid w:val="005B3A71"/>
    <w:rsid w:val="005B3F6A"/>
    <w:rsid w:val="005B3F80"/>
    <w:rsid w:val="005B4490"/>
    <w:rsid w:val="005B6432"/>
    <w:rsid w:val="005B656D"/>
    <w:rsid w:val="005B65E5"/>
    <w:rsid w:val="005B74BE"/>
    <w:rsid w:val="005B7554"/>
    <w:rsid w:val="005B7DFD"/>
    <w:rsid w:val="005C044D"/>
    <w:rsid w:val="005C09E2"/>
    <w:rsid w:val="005C0ECF"/>
    <w:rsid w:val="005C2A3E"/>
    <w:rsid w:val="005C2D72"/>
    <w:rsid w:val="005C3C33"/>
    <w:rsid w:val="005C499D"/>
    <w:rsid w:val="005C4B7D"/>
    <w:rsid w:val="005C59B1"/>
    <w:rsid w:val="005C5DFC"/>
    <w:rsid w:val="005C610D"/>
    <w:rsid w:val="005C6843"/>
    <w:rsid w:val="005C6DE0"/>
    <w:rsid w:val="005C6E28"/>
    <w:rsid w:val="005C739E"/>
    <w:rsid w:val="005C7507"/>
    <w:rsid w:val="005D0F34"/>
    <w:rsid w:val="005D1923"/>
    <w:rsid w:val="005D1D09"/>
    <w:rsid w:val="005D2537"/>
    <w:rsid w:val="005D279B"/>
    <w:rsid w:val="005D2BA2"/>
    <w:rsid w:val="005D4450"/>
    <w:rsid w:val="005D46A8"/>
    <w:rsid w:val="005D4F57"/>
    <w:rsid w:val="005D4F79"/>
    <w:rsid w:val="005D50EA"/>
    <w:rsid w:val="005D56F6"/>
    <w:rsid w:val="005E086B"/>
    <w:rsid w:val="005E0B41"/>
    <w:rsid w:val="005E0F64"/>
    <w:rsid w:val="005E10C5"/>
    <w:rsid w:val="005E144A"/>
    <w:rsid w:val="005E2838"/>
    <w:rsid w:val="005E2ECB"/>
    <w:rsid w:val="005E376C"/>
    <w:rsid w:val="005E429B"/>
    <w:rsid w:val="005E45F6"/>
    <w:rsid w:val="005E479B"/>
    <w:rsid w:val="005E4A63"/>
    <w:rsid w:val="005E57F4"/>
    <w:rsid w:val="005E6DAF"/>
    <w:rsid w:val="005E71F0"/>
    <w:rsid w:val="005E7CEF"/>
    <w:rsid w:val="005E7DC7"/>
    <w:rsid w:val="005F0165"/>
    <w:rsid w:val="005F08DC"/>
    <w:rsid w:val="005F1463"/>
    <w:rsid w:val="005F156E"/>
    <w:rsid w:val="005F1EC8"/>
    <w:rsid w:val="005F2042"/>
    <w:rsid w:val="005F229A"/>
    <w:rsid w:val="005F2CBF"/>
    <w:rsid w:val="005F3744"/>
    <w:rsid w:val="005F516D"/>
    <w:rsid w:val="005F5445"/>
    <w:rsid w:val="005F5570"/>
    <w:rsid w:val="005F5761"/>
    <w:rsid w:val="005F627B"/>
    <w:rsid w:val="005F66EA"/>
    <w:rsid w:val="005F725F"/>
    <w:rsid w:val="005F74BA"/>
    <w:rsid w:val="005F7A5A"/>
    <w:rsid w:val="005F7B91"/>
    <w:rsid w:val="005F7BED"/>
    <w:rsid w:val="005F7E79"/>
    <w:rsid w:val="005F7E7B"/>
    <w:rsid w:val="00600927"/>
    <w:rsid w:val="00600E95"/>
    <w:rsid w:val="00600EE2"/>
    <w:rsid w:val="006017B0"/>
    <w:rsid w:val="006018E6"/>
    <w:rsid w:val="00601C70"/>
    <w:rsid w:val="0060218E"/>
    <w:rsid w:val="0060241F"/>
    <w:rsid w:val="00602784"/>
    <w:rsid w:val="00602A4A"/>
    <w:rsid w:val="00602DE9"/>
    <w:rsid w:val="00602EF9"/>
    <w:rsid w:val="00604318"/>
    <w:rsid w:val="00604AB9"/>
    <w:rsid w:val="00605014"/>
    <w:rsid w:val="00605AD7"/>
    <w:rsid w:val="00606BB8"/>
    <w:rsid w:val="00606D4D"/>
    <w:rsid w:val="00607005"/>
    <w:rsid w:val="00607534"/>
    <w:rsid w:val="00607FD0"/>
    <w:rsid w:val="0061069C"/>
    <w:rsid w:val="0061087B"/>
    <w:rsid w:val="00610C28"/>
    <w:rsid w:val="00610E06"/>
    <w:rsid w:val="006111CE"/>
    <w:rsid w:val="006115EE"/>
    <w:rsid w:val="00611A45"/>
    <w:rsid w:val="00611E7F"/>
    <w:rsid w:val="006122E1"/>
    <w:rsid w:val="00612602"/>
    <w:rsid w:val="0061290B"/>
    <w:rsid w:val="00613501"/>
    <w:rsid w:val="006135DF"/>
    <w:rsid w:val="00613B5C"/>
    <w:rsid w:val="006140C5"/>
    <w:rsid w:val="0061458B"/>
    <w:rsid w:val="00615D72"/>
    <w:rsid w:val="00615DE2"/>
    <w:rsid w:val="00616337"/>
    <w:rsid w:val="00616A78"/>
    <w:rsid w:val="00616E22"/>
    <w:rsid w:val="006173B5"/>
    <w:rsid w:val="00617471"/>
    <w:rsid w:val="006207EA"/>
    <w:rsid w:val="0062152E"/>
    <w:rsid w:val="00621AB4"/>
    <w:rsid w:val="00621C26"/>
    <w:rsid w:val="00622306"/>
    <w:rsid w:val="006226A7"/>
    <w:rsid w:val="006233EE"/>
    <w:rsid w:val="00623B39"/>
    <w:rsid w:val="00625DBD"/>
    <w:rsid w:val="00625E6C"/>
    <w:rsid w:val="00626152"/>
    <w:rsid w:val="00626873"/>
    <w:rsid w:val="00627AB3"/>
    <w:rsid w:val="00627F1B"/>
    <w:rsid w:val="006304D9"/>
    <w:rsid w:val="0063053B"/>
    <w:rsid w:val="006307D2"/>
    <w:rsid w:val="00630878"/>
    <w:rsid w:val="00630F2C"/>
    <w:rsid w:val="00631087"/>
    <w:rsid w:val="00631939"/>
    <w:rsid w:val="00631EA7"/>
    <w:rsid w:val="00631F39"/>
    <w:rsid w:val="00632131"/>
    <w:rsid w:val="00632594"/>
    <w:rsid w:val="00632E8D"/>
    <w:rsid w:val="006339C9"/>
    <w:rsid w:val="006345AC"/>
    <w:rsid w:val="00635081"/>
    <w:rsid w:val="006354FF"/>
    <w:rsid w:val="006358CC"/>
    <w:rsid w:val="0063635B"/>
    <w:rsid w:val="00636A9E"/>
    <w:rsid w:val="00637263"/>
    <w:rsid w:val="0063774B"/>
    <w:rsid w:val="00637F7B"/>
    <w:rsid w:val="00640108"/>
    <w:rsid w:val="00640B32"/>
    <w:rsid w:val="00641A05"/>
    <w:rsid w:val="00642426"/>
    <w:rsid w:val="006430A7"/>
    <w:rsid w:val="00643190"/>
    <w:rsid w:val="006437C4"/>
    <w:rsid w:val="00643F6D"/>
    <w:rsid w:val="0064418A"/>
    <w:rsid w:val="00644BAB"/>
    <w:rsid w:val="00645187"/>
    <w:rsid w:val="00645730"/>
    <w:rsid w:val="00646813"/>
    <w:rsid w:val="00646BFE"/>
    <w:rsid w:val="00646CDD"/>
    <w:rsid w:val="00647526"/>
    <w:rsid w:val="00647542"/>
    <w:rsid w:val="0064799F"/>
    <w:rsid w:val="00647FD0"/>
    <w:rsid w:val="006504C4"/>
    <w:rsid w:val="00650666"/>
    <w:rsid w:val="0065108E"/>
    <w:rsid w:val="00651905"/>
    <w:rsid w:val="006521EA"/>
    <w:rsid w:val="00652B21"/>
    <w:rsid w:val="006538A8"/>
    <w:rsid w:val="00654245"/>
    <w:rsid w:val="00654C1D"/>
    <w:rsid w:val="0065506B"/>
    <w:rsid w:val="00655176"/>
    <w:rsid w:val="00655AED"/>
    <w:rsid w:val="00655CEC"/>
    <w:rsid w:val="00656F28"/>
    <w:rsid w:val="00657AB5"/>
    <w:rsid w:val="00657AE9"/>
    <w:rsid w:val="006602BB"/>
    <w:rsid w:val="00660C22"/>
    <w:rsid w:val="00660D05"/>
    <w:rsid w:val="0066126B"/>
    <w:rsid w:val="0066138B"/>
    <w:rsid w:val="00661938"/>
    <w:rsid w:val="00662396"/>
    <w:rsid w:val="00662DC4"/>
    <w:rsid w:val="006638BA"/>
    <w:rsid w:val="006639C7"/>
    <w:rsid w:val="00663C34"/>
    <w:rsid w:val="00663D39"/>
    <w:rsid w:val="006641EE"/>
    <w:rsid w:val="006644E2"/>
    <w:rsid w:val="00664B3C"/>
    <w:rsid w:val="00664E7A"/>
    <w:rsid w:val="006653E1"/>
    <w:rsid w:val="006657C8"/>
    <w:rsid w:val="0066587A"/>
    <w:rsid w:val="00665BDB"/>
    <w:rsid w:val="00666CC3"/>
    <w:rsid w:val="0066703A"/>
    <w:rsid w:val="0066716C"/>
    <w:rsid w:val="00667D19"/>
    <w:rsid w:val="00667FDB"/>
    <w:rsid w:val="00670B00"/>
    <w:rsid w:val="0067115E"/>
    <w:rsid w:val="006711B0"/>
    <w:rsid w:val="0067122C"/>
    <w:rsid w:val="00671289"/>
    <w:rsid w:val="00671A4F"/>
    <w:rsid w:val="00671A64"/>
    <w:rsid w:val="00672091"/>
    <w:rsid w:val="00672492"/>
    <w:rsid w:val="006725DD"/>
    <w:rsid w:val="00672EB9"/>
    <w:rsid w:val="00673188"/>
    <w:rsid w:val="0067321D"/>
    <w:rsid w:val="006735E0"/>
    <w:rsid w:val="00673C58"/>
    <w:rsid w:val="00673DE4"/>
    <w:rsid w:val="00674C66"/>
    <w:rsid w:val="006753DE"/>
    <w:rsid w:val="00675CD0"/>
    <w:rsid w:val="0067651D"/>
    <w:rsid w:val="00677648"/>
    <w:rsid w:val="00680621"/>
    <w:rsid w:val="00680D93"/>
    <w:rsid w:val="00680FED"/>
    <w:rsid w:val="0068137C"/>
    <w:rsid w:val="0068190E"/>
    <w:rsid w:val="00682A9E"/>
    <w:rsid w:val="00682BA7"/>
    <w:rsid w:val="00682E2E"/>
    <w:rsid w:val="0068332C"/>
    <w:rsid w:val="006836A6"/>
    <w:rsid w:val="00683828"/>
    <w:rsid w:val="00683B3E"/>
    <w:rsid w:val="00683F7C"/>
    <w:rsid w:val="00684ACE"/>
    <w:rsid w:val="00684D3B"/>
    <w:rsid w:val="00685232"/>
    <w:rsid w:val="006861C8"/>
    <w:rsid w:val="00690248"/>
    <w:rsid w:val="006906B7"/>
    <w:rsid w:val="006908A0"/>
    <w:rsid w:val="00690B5E"/>
    <w:rsid w:val="006910DF"/>
    <w:rsid w:val="0069182D"/>
    <w:rsid w:val="00692993"/>
    <w:rsid w:val="00694B1A"/>
    <w:rsid w:val="00695292"/>
    <w:rsid w:val="00696277"/>
    <w:rsid w:val="00696BF9"/>
    <w:rsid w:val="00697FDD"/>
    <w:rsid w:val="006A0A90"/>
    <w:rsid w:val="006A1234"/>
    <w:rsid w:val="006A1CF5"/>
    <w:rsid w:val="006A260D"/>
    <w:rsid w:val="006A2A4C"/>
    <w:rsid w:val="006A38EF"/>
    <w:rsid w:val="006A3CA0"/>
    <w:rsid w:val="006A4412"/>
    <w:rsid w:val="006A44C6"/>
    <w:rsid w:val="006A5054"/>
    <w:rsid w:val="006A51DF"/>
    <w:rsid w:val="006A55DB"/>
    <w:rsid w:val="006A5E58"/>
    <w:rsid w:val="006A5E77"/>
    <w:rsid w:val="006A6737"/>
    <w:rsid w:val="006A6804"/>
    <w:rsid w:val="006A6ECB"/>
    <w:rsid w:val="006A724C"/>
    <w:rsid w:val="006A78BA"/>
    <w:rsid w:val="006A79AE"/>
    <w:rsid w:val="006B0A97"/>
    <w:rsid w:val="006B0CAA"/>
    <w:rsid w:val="006B1719"/>
    <w:rsid w:val="006B177E"/>
    <w:rsid w:val="006B1A6B"/>
    <w:rsid w:val="006B1D42"/>
    <w:rsid w:val="006B1DCC"/>
    <w:rsid w:val="006B2D1F"/>
    <w:rsid w:val="006B302A"/>
    <w:rsid w:val="006B3B07"/>
    <w:rsid w:val="006B3F87"/>
    <w:rsid w:val="006B4545"/>
    <w:rsid w:val="006B4B0C"/>
    <w:rsid w:val="006B4D05"/>
    <w:rsid w:val="006B53AC"/>
    <w:rsid w:val="006B5FCF"/>
    <w:rsid w:val="006B6C27"/>
    <w:rsid w:val="006B70AF"/>
    <w:rsid w:val="006B722B"/>
    <w:rsid w:val="006B79E0"/>
    <w:rsid w:val="006B7FD5"/>
    <w:rsid w:val="006C01B8"/>
    <w:rsid w:val="006C0787"/>
    <w:rsid w:val="006C0ED9"/>
    <w:rsid w:val="006C1370"/>
    <w:rsid w:val="006C17AE"/>
    <w:rsid w:val="006C314A"/>
    <w:rsid w:val="006C42A5"/>
    <w:rsid w:val="006C42B9"/>
    <w:rsid w:val="006C4481"/>
    <w:rsid w:val="006C571B"/>
    <w:rsid w:val="006C59AA"/>
    <w:rsid w:val="006C5A28"/>
    <w:rsid w:val="006C5A9F"/>
    <w:rsid w:val="006C5EBF"/>
    <w:rsid w:val="006C7017"/>
    <w:rsid w:val="006C7019"/>
    <w:rsid w:val="006C7430"/>
    <w:rsid w:val="006C74FE"/>
    <w:rsid w:val="006C7672"/>
    <w:rsid w:val="006D0B1B"/>
    <w:rsid w:val="006D3457"/>
    <w:rsid w:val="006D51F9"/>
    <w:rsid w:val="006D5904"/>
    <w:rsid w:val="006D59FA"/>
    <w:rsid w:val="006D5D51"/>
    <w:rsid w:val="006D6045"/>
    <w:rsid w:val="006D6347"/>
    <w:rsid w:val="006D691C"/>
    <w:rsid w:val="006D7119"/>
    <w:rsid w:val="006D73E4"/>
    <w:rsid w:val="006D7BFB"/>
    <w:rsid w:val="006E11DE"/>
    <w:rsid w:val="006E15C6"/>
    <w:rsid w:val="006E20EE"/>
    <w:rsid w:val="006E21BF"/>
    <w:rsid w:val="006E2289"/>
    <w:rsid w:val="006E26D0"/>
    <w:rsid w:val="006E2EEA"/>
    <w:rsid w:val="006E47BE"/>
    <w:rsid w:val="006E51B4"/>
    <w:rsid w:val="006E60C8"/>
    <w:rsid w:val="006E60E0"/>
    <w:rsid w:val="006E63CC"/>
    <w:rsid w:val="006E6785"/>
    <w:rsid w:val="006E690C"/>
    <w:rsid w:val="006E6C44"/>
    <w:rsid w:val="006E6FBA"/>
    <w:rsid w:val="006E7320"/>
    <w:rsid w:val="006E7347"/>
    <w:rsid w:val="006F0E4E"/>
    <w:rsid w:val="006F1852"/>
    <w:rsid w:val="006F1DA6"/>
    <w:rsid w:val="006F1E41"/>
    <w:rsid w:val="006F2248"/>
    <w:rsid w:val="006F2662"/>
    <w:rsid w:val="006F31E5"/>
    <w:rsid w:val="006F352A"/>
    <w:rsid w:val="006F3B28"/>
    <w:rsid w:val="006F3D56"/>
    <w:rsid w:val="006F43BC"/>
    <w:rsid w:val="006F4C75"/>
    <w:rsid w:val="006F57C2"/>
    <w:rsid w:val="006F5A72"/>
    <w:rsid w:val="006F60EB"/>
    <w:rsid w:val="006F6570"/>
    <w:rsid w:val="006F6668"/>
    <w:rsid w:val="006F6C73"/>
    <w:rsid w:val="006F7BF0"/>
    <w:rsid w:val="0070011D"/>
    <w:rsid w:val="0070020B"/>
    <w:rsid w:val="007002CA"/>
    <w:rsid w:val="0070040D"/>
    <w:rsid w:val="0070058F"/>
    <w:rsid w:val="00700B56"/>
    <w:rsid w:val="00700F96"/>
    <w:rsid w:val="00701199"/>
    <w:rsid w:val="007011A1"/>
    <w:rsid w:val="00701928"/>
    <w:rsid w:val="00702217"/>
    <w:rsid w:val="007028E8"/>
    <w:rsid w:val="00703FA9"/>
    <w:rsid w:val="00704317"/>
    <w:rsid w:val="007056D2"/>
    <w:rsid w:val="007057D4"/>
    <w:rsid w:val="00705D5B"/>
    <w:rsid w:val="00705F27"/>
    <w:rsid w:val="00706BEE"/>
    <w:rsid w:val="00707020"/>
    <w:rsid w:val="007102C9"/>
    <w:rsid w:val="007109A9"/>
    <w:rsid w:val="00711563"/>
    <w:rsid w:val="00711C6B"/>
    <w:rsid w:val="00711C79"/>
    <w:rsid w:val="007125D8"/>
    <w:rsid w:val="0071274A"/>
    <w:rsid w:val="00713D45"/>
    <w:rsid w:val="00714349"/>
    <w:rsid w:val="007148D5"/>
    <w:rsid w:val="00715381"/>
    <w:rsid w:val="0071629B"/>
    <w:rsid w:val="00717010"/>
    <w:rsid w:val="00720038"/>
    <w:rsid w:val="00720A50"/>
    <w:rsid w:val="00720B2A"/>
    <w:rsid w:val="00720EF5"/>
    <w:rsid w:val="007210A5"/>
    <w:rsid w:val="00721178"/>
    <w:rsid w:val="007216E8"/>
    <w:rsid w:val="00721E7E"/>
    <w:rsid w:val="007220EE"/>
    <w:rsid w:val="00722113"/>
    <w:rsid w:val="007222C5"/>
    <w:rsid w:val="00722B04"/>
    <w:rsid w:val="00723007"/>
    <w:rsid w:val="00723DC6"/>
    <w:rsid w:val="00723DDB"/>
    <w:rsid w:val="00723EDE"/>
    <w:rsid w:val="00724CD1"/>
    <w:rsid w:val="007255BC"/>
    <w:rsid w:val="00725F0A"/>
    <w:rsid w:val="0072633E"/>
    <w:rsid w:val="00726ED1"/>
    <w:rsid w:val="00727E2F"/>
    <w:rsid w:val="00730327"/>
    <w:rsid w:val="00730A1C"/>
    <w:rsid w:val="007318F4"/>
    <w:rsid w:val="00731F81"/>
    <w:rsid w:val="007321FC"/>
    <w:rsid w:val="007323A2"/>
    <w:rsid w:val="007323AD"/>
    <w:rsid w:val="00732B0C"/>
    <w:rsid w:val="00732D87"/>
    <w:rsid w:val="00732EFB"/>
    <w:rsid w:val="00733034"/>
    <w:rsid w:val="00733142"/>
    <w:rsid w:val="007344C8"/>
    <w:rsid w:val="00734E22"/>
    <w:rsid w:val="00734F5D"/>
    <w:rsid w:val="007351D3"/>
    <w:rsid w:val="00736D21"/>
    <w:rsid w:val="00736DE8"/>
    <w:rsid w:val="00737059"/>
    <w:rsid w:val="00737313"/>
    <w:rsid w:val="007377CB"/>
    <w:rsid w:val="00740045"/>
    <w:rsid w:val="00740229"/>
    <w:rsid w:val="007404F3"/>
    <w:rsid w:val="007405B2"/>
    <w:rsid w:val="007406C9"/>
    <w:rsid w:val="0074139F"/>
    <w:rsid w:val="00741BF8"/>
    <w:rsid w:val="007423A5"/>
    <w:rsid w:val="00742685"/>
    <w:rsid w:val="00742D02"/>
    <w:rsid w:val="007441A2"/>
    <w:rsid w:val="00745619"/>
    <w:rsid w:val="007458E9"/>
    <w:rsid w:val="007459F0"/>
    <w:rsid w:val="00746634"/>
    <w:rsid w:val="00746D11"/>
    <w:rsid w:val="00746EC9"/>
    <w:rsid w:val="00747000"/>
    <w:rsid w:val="00747473"/>
    <w:rsid w:val="00750C36"/>
    <w:rsid w:val="007511A0"/>
    <w:rsid w:val="0075127A"/>
    <w:rsid w:val="0075174E"/>
    <w:rsid w:val="00751F00"/>
    <w:rsid w:val="00752CD3"/>
    <w:rsid w:val="00753FEA"/>
    <w:rsid w:val="007546AC"/>
    <w:rsid w:val="007548F6"/>
    <w:rsid w:val="00754E4B"/>
    <w:rsid w:val="00755646"/>
    <w:rsid w:val="0075701F"/>
    <w:rsid w:val="00757088"/>
    <w:rsid w:val="007570D5"/>
    <w:rsid w:val="007577E8"/>
    <w:rsid w:val="00757AC0"/>
    <w:rsid w:val="00757F27"/>
    <w:rsid w:val="00760069"/>
    <w:rsid w:val="00760537"/>
    <w:rsid w:val="00760852"/>
    <w:rsid w:val="007608FA"/>
    <w:rsid w:val="007609E0"/>
    <w:rsid w:val="00761C41"/>
    <w:rsid w:val="00762A2F"/>
    <w:rsid w:val="0076316F"/>
    <w:rsid w:val="00763272"/>
    <w:rsid w:val="0076446B"/>
    <w:rsid w:val="007645FA"/>
    <w:rsid w:val="007649BC"/>
    <w:rsid w:val="00764BCE"/>
    <w:rsid w:val="00764ECD"/>
    <w:rsid w:val="00765C4F"/>
    <w:rsid w:val="00765DB4"/>
    <w:rsid w:val="0076620D"/>
    <w:rsid w:val="00766341"/>
    <w:rsid w:val="0076688B"/>
    <w:rsid w:val="00766952"/>
    <w:rsid w:val="00770753"/>
    <w:rsid w:val="007709B6"/>
    <w:rsid w:val="00770A37"/>
    <w:rsid w:val="00770B5C"/>
    <w:rsid w:val="00770C0A"/>
    <w:rsid w:val="007722B8"/>
    <w:rsid w:val="007723DB"/>
    <w:rsid w:val="007728E2"/>
    <w:rsid w:val="00772C35"/>
    <w:rsid w:val="00773536"/>
    <w:rsid w:val="00773DE2"/>
    <w:rsid w:val="00773EBD"/>
    <w:rsid w:val="00774106"/>
    <w:rsid w:val="007750DE"/>
    <w:rsid w:val="007758ED"/>
    <w:rsid w:val="00776603"/>
    <w:rsid w:val="00776BE8"/>
    <w:rsid w:val="00776F39"/>
    <w:rsid w:val="0077708F"/>
    <w:rsid w:val="00777110"/>
    <w:rsid w:val="0077763D"/>
    <w:rsid w:val="00777654"/>
    <w:rsid w:val="007777B5"/>
    <w:rsid w:val="00777DE8"/>
    <w:rsid w:val="007808A3"/>
    <w:rsid w:val="0078194C"/>
    <w:rsid w:val="00781978"/>
    <w:rsid w:val="00781C41"/>
    <w:rsid w:val="0078253B"/>
    <w:rsid w:val="007829C8"/>
    <w:rsid w:val="00782F44"/>
    <w:rsid w:val="007831A4"/>
    <w:rsid w:val="00783CA9"/>
    <w:rsid w:val="00783E0E"/>
    <w:rsid w:val="007848D8"/>
    <w:rsid w:val="00785C22"/>
    <w:rsid w:val="00785CB8"/>
    <w:rsid w:val="007863D9"/>
    <w:rsid w:val="00787245"/>
    <w:rsid w:val="00787401"/>
    <w:rsid w:val="007879C6"/>
    <w:rsid w:val="00787DF4"/>
    <w:rsid w:val="00787F41"/>
    <w:rsid w:val="00790454"/>
    <w:rsid w:val="00790C50"/>
    <w:rsid w:val="00791415"/>
    <w:rsid w:val="00791B22"/>
    <w:rsid w:val="0079298B"/>
    <w:rsid w:val="0079314C"/>
    <w:rsid w:val="0079341C"/>
    <w:rsid w:val="00793498"/>
    <w:rsid w:val="00793941"/>
    <w:rsid w:val="00793A9D"/>
    <w:rsid w:val="00793AF5"/>
    <w:rsid w:val="00793C34"/>
    <w:rsid w:val="00793F8D"/>
    <w:rsid w:val="00794D2D"/>
    <w:rsid w:val="0079558E"/>
    <w:rsid w:val="007955D2"/>
    <w:rsid w:val="00795DC3"/>
    <w:rsid w:val="00796F1F"/>
    <w:rsid w:val="007A0758"/>
    <w:rsid w:val="007A0780"/>
    <w:rsid w:val="007A07BE"/>
    <w:rsid w:val="007A0B28"/>
    <w:rsid w:val="007A1636"/>
    <w:rsid w:val="007A2130"/>
    <w:rsid w:val="007A4116"/>
    <w:rsid w:val="007A4222"/>
    <w:rsid w:val="007A4460"/>
    <w:rsid w:val="007A4B6D"/>
    <w:rsid w:val="007A67C4"/>
    <w:rsid w:val="007A6CA5"/>
    <w:rsid w:val="007A7285"/>
    <w:rsid w:val="007A76B6"/>
    <w:rsid w:val="007A7F64"/>
    <w:rsid w:val="007B0104"/>
    <w:rsid w:val="007B03C7"/>
    <w:rsid w:val="007B069E"/>
    <w:rsid w:val="007B0A14"/>
    <w:rsid w:val="007B0FAD"/>
    <w:rsid w:val="007B1224"/>
    <w:rsid w:val="007B205F"/>
    <w:rsid w:val="007B223E"/>
    <w:rsid w:val="007B33A6"/>
    <w:rsid w:val="007B34B7"/>
    <w:rsid w:val="007B3844"/>
    <w:rsid w:val="007B3C79"/>
    <w:rsid w:val="007B3E0F"/>
    <w:rsid w:val="007B43E2"/>
    <w:rsid w:val="007B5BE9"/>
    <w:rsid w:val="007B5FC8"/>
    <w:rsid w:val="007B60C0"/>
    <w:rsid w:val="007B6D6E"/>
    <w:rsid w:val="007B6F49"/>
    <w:rsid w:val="007C033C"/>
    <w:rsid w:val="007C0453"/>
    <w:rsid w:val="007C0695"/>
    <w:rsid w:val="007C0F80"/>
    <w:rsid w:val="007C1120"/>
    <w:rsid w:val="007C2888"/>
    <w:rsid w:val="007C293F"/>
    <w:rsid w:val="007C3D68"/>
    <w:rsid w:val="007C3DBB"/>
    <w:rsid w:val="007C3EC3"/>
    <w:rsid w:val="007C532A"/>
    <w:rsid w:val="007C56FC"/>
    <w:rsid w:val="007C5A40"/>
    <w:rsid w:val="007C5CA2"/>
    <w:rsid w:val="007C5D09"/>
    <w:rsid w:val="007C6203"/>
    <w:rsid w:val="007C641F"/>
    <w:rsid w:val="007C6E2B"/>
    <w:rsid w:val="007C7EC2"/>
    <w:rsid w:val="007D193E"/>
    <w:rsid w:val="007D1CD7"/>
    <w:rsid w:val="007D2047"/>
    <w:rsid w:val="007D2B63"/>
    <w:rsid w:val="007D3CA9"/>
    <w:rsid w:val="007D48EC"/>
    <w:rsid w:val="007D4D90"/>
    <w:rsid w:val="007D4F7F"/>
    <w:rsid w:val="007D51DE"/>
    <w:rsid w:val="007D5880"/>
    <w:rsid w:val="007D60A7"/>
    <w:rsid w:val="007D69FB"/>
    <w:rsid w:val="007D7109"/>
    <w:rsid w:val="007D752D"/>
    <w:rsid w:val="007D7596"/>
    <w:rsid w:val="007D75E3"/>
    <w:rsid w:val="007E0E07"/>
    <w:rsid w:val="007E0F0C"/>
    <w:rsid w:val="007E16C3"/>
    <w:rsid w:val="007E249C"/>
    <w:rsid w:val="007E26B8"/>
    <w:rsid w:val="007E2DB4"/>
    <w:rsid w:val="007E3469"/>
    <w:rsid w:val="007E3AAA"/>
    <w:rsid w:val="007E3DDB"/>
    <w:rsid w:val="007E47B6"/>
    <w:rsid w:val="007E4AF0"/>
    <w:rsid w:val="007E4D61"/>
    <w:rsid w:val="007E5518"/>
    <w:rsid w:val="007E58BF"/>
    <w:rsid w:val="007E5930"/>
    <w:rsid w:val="007E5D1A"/>
    <w:rsid w:val="007E60FE"/>
    <w:rsid w:val="007E72A5"/>
    <w:rsid w:val="007F026A"/>
    <w:rsid w:val="007F0CE4"/>
    <w:rsid w:val="007F248A"/>
    <w:rsid w:val="007F2983"/>
    <w:rsid w:val="007F2F06"/>
    <w:rsid w:val="007F3C40"/>
    <w:rsid w:val="007F4660"/>
    <w:rsid w:val="007F4B25"/>
    <w:rsid w:val="007F54C9"/>
    <w:rsid w:val="007F5D17"/>
    <w:rsid w:val="007F6139"/>
    <w:rsid w:val="007F6653"/>
    <w:rsid w:val="007F669F"/>
    <w:rsid w:val="007F6F9D"/>
    <w:rsid w:val="007F7138"/>
    <w:rsid w:val="007F754F"/>
    <w:rsid w:val="007F7D41"/>
    <w:rsid w:val="00800E6E"/>
    <w:rsid w:val="008024A8"/>
    <w:rsid w:val="008036F0"/>
    <w:rsid w:val="008039E1"/>
    <w:rsid w:val="00803EA2"/>
    <w:rsid w:val="008041D9"/>
    <w:rsid w:val="008049C8"/>
    <w:rsid w:val="00805087"/>
    <w:rsid w:val="00805BA2"/>
    <w:rsid w:val="00805D4B"/>
    <w:rsid w:val="00806474"/>
    <w:rsid w:val="00806C2D"/>
    <w:rsid w:val="00807268"/>
    <w:rsid w:val="008073E1"/>
    <w:rsid w:val="008076C6"/>
    <w:rsid w:val="00807B8F"/>
    <w:rsid w:val="008103C7"/>
    <w:rsid w:val="00810808"/>
    <w:rsid w:val="008108BC"/>
    <w:rsid w:val="00811619"/>
    <w:rsid w:val="008118F7"/>
    <w:rsid w:val="00811DD0"/>
    <w:rsid w:val="00812291"/>
    <w:rsid w:val="008125FF"/>
    <w:rsid w:val="00812BB0"/>
    <w:rsid w:val="00812D06"/>
    <w:rsid w:val="00813184"/>
    <w:rsid w:val="008132E8"/>
    <w:rsid w:val="00813CA9"/>
    <w:rsid w:val="0081473E"/>
    <w:rsid w:val="008147A5"/>
    <w:rsid w:val="00815744"/>
    <w:rsid w:val="00816340"/>
    <w:rsid w:val="008169E1"/>
    <w:rsid w:val="00816C4B"/>
    <w:rsid w:val="0081702E"/>
    <w:rsid w:val="00820012"/>
    <w:rsid w:val="008207D1"/>
    <w:rsid w:val="008209D9"/>
    <w:rsid w:val="0082100B"/>
    <w:rsid w:val="00821808"/>
    <w:rsid w:val="00821BD9"/>
    <w:rsid w:val="00822534"/>
    <w:rsid w:val="0082273B"/>
    <w:rsid w:val="00822FED"/>
    <w:rsid w:val="00824464"/>
    <w:rsid w:val="00824480"/>
    <w:rsid w:val="00824A99"/>
    <w:rsid w:val="008250A6"/>
    <w:rsid w:val="00825395"/>
    <w:rsid w:val="00825A4E"/>
    <w:rsid w:val="00825C97"/>
    <w:rsid w:val="008262A2"/>
    <w:rsid w:val="00826322"/>
    <w:rsid w:val="008274B9"/>
    <w:rsid w:val="00827700"/>
    <w:rsid w:val="008323B3"/>
    <w:rsid w:val="00832421"/>
    <w:rsid w:val="00832A0E"/>
    <w:rsid w:val="00832B98"/>
    <w:rsid w:val="0083324E"/>
    <w:rsid w:val="008332C0"/>
    <w:rsid w:val="008338F5"/>
    <w:rsid w:val="00833991"/>
    <w:rsid w:val="0083404A"/>
    <w:rsid w:val="00834F64"/>
    <w:rsid w:val="008354A8"/>
    <w:rsid w:val="0083556C"/>
    <w:rsid w:val="008358DB"/>
    <w:rsid w:val="00835ACF"/>
    <w:rsid w:val="00835FAE"/>
    <w:rsid w:val="00836424"/>
    <w:rsid w:val="0083644D"/>
    <w:rsid w:val="00836612"/>
    <w:rsid w:val="00837086"/>
    <w:rsid w:val="008371FC"/>
    <w:rsid w:val="00841BF8"/>
    <w:rsid w:val="00841CE4"/>
    <w:rsid w:val="00842808"/>
    <w:rsid w:val="008429F1"/>
    <w:rsid w:val="00843F63"/>
    <w:rsid w:val="00844230"/>
    <w:rsid w:val="008443C4"/>
    <w:rsid w:val="008445A2"/>
    <w:rsid w:val="0084478C"/>
    <w:rsid w:val="008463A1"/>
    <w:rsid w:val="00846688"/>
    <w:rsid w:val="00846803"/>
    <w:rsid w:val="00850917"/>
    <w:rsid w:val="00850F19"/>
    <w:rsid w:val="00851B5C"/>
    <w:rsid w:val="00852235"/>
    <w:rsid w:val="00853645"/>
    <w:rsid w:val="00853D22"/>
    <w:rsid w:val="00854F59"/>
    <w:rsid w:val="008556FB"/>
    <w:rsid w:val="00855F43"/>
    <w:rsid w:val="008561CE"/>
    <w:rsid w:val="008574F7"/>
    <w:rsid w:val="00857F0F"/>
    <w:rsid w:val="008600B4"/>
    <w:rsid w:val="0086070E"/>
    <w:rsid w:val="008611A8"/>
    <w:rsid w:val="0086173F"/>
    <w:rsid w:val="00862641"/>
    <w:rsid w:val="00863114"/>
    <w:rsid w:val="0086319F"/>
    <w:rsid w:val="008632DD"/>
    <w:rsid w:val="008642D5"/>
    <w:rsid w:val="00865248"/>
    <w:rsid w:val="0086569C"/>
    <w:rsid w:val="008657C0"/>
    <w:rsid w:val="00865B29"/>
    <w:rsid w:val="00866DCB"/>
    <w:rsid w:val="00867DE3"/>
    <w:rsid w:val="00870E90"/>
    <w:rsid w:val="008718A7"/>
    <w:rsid w:val="00871D9D"/>
    <w:rsid w:val="00871F0C"/>
    <w:rsid w:val="008727A1"/>
    <w:rsid w:val="00872F18"/>
    <w:rsid w:val="00873400"/>
    <w:rsid w:val="00873807"/>
    <w:rsid w:val="00873B9D"/>
    <w:rsid w:val="00873C79"/>
    <w:rsid w:val="00873FD1"/>
    <w:rsid w:val="00874342"/>
    <w:rsid w:val="00875499"/>
    <w:rsid w:val="00875BAF"/>
    <w:rsid w:val="00875E37"/>
    <w:rsid w:val="008766F0"/>
    <w:rsid w:val="00876FEF"/>
    <w:rsid w:val="00877591"/>
    <w:rsid w:val="0087764F"/>
    <w:rsid w:val="008777F4"/>
    <w:rsid w:val="00880CBF"/>
    <w:rsid w:val="00880E60"/>
    <w:rsid w:val="0088169B"/>
    <w:rsid w:val="0088222E"/>
    <w:rsid w:val="00883BF8"/>
    <w:rsid w:val="0088449B"/>
    <w:rsid w:val="00884EB7"/>
    <w:rsid w:val="00885CF4"/>
    <w:rsid w:val="00885FD3"/>
    <w:rsid w:val="00886BE6"/>
    <w:rsid w:val="00886EDA"/>
    <w:rsid w:val="00887F14"/>
    <w:rsid w:val="00887FC4"/>
    <w:rsid w:val="008906E7"/>
    <w:rsid w:val="00890E5D"/>
    <w:rsid w:val="0089134F"/>
    <w:rsid w:val="0089169C"/>
    <w:rsid w:val="00891999"/>
    <w:rsid w:val="00891C82"/>
    <w:rsid w:val="008926CD"/>
    <w:rsid w:val="00892B5A"/>
    <w:rsid w:val="00892D0F"/>
    <w:rsid w:val="00892EDF"/>
    <w:rsid w:val="0089313E"/>
    <w:rsid w:val="00893EE5"/>
    <w:rsid w:val="008949AF"/>
    <w:rsid w:val="00896404"/>
    <w:rsid w:val="008965FC"/>
    <w:rsid w:val="00896DDE"/>
    <w:rsid w:val="008A057B"/>
    <w:rsid w:val="008A1707"/>
    <w:rsid w:val="008A1CCF"/>
    <w:rsid w:val="008A25AC"/>
    <w:rsid w:val="008A2A8C"/>
    <w:rsid w:val="008A3988"/>
    <w:rsid w:val="008A4A27"/>
    <w:rsid w:val="008A4E51"/>
    <w:rsid w:val="008A516B"/>
    <w:rsid w:val="008A5ED6"/>
    <w:rsid w:val="008A656E"/>
    <w:rsid w:val="008A6607"/>
    <w:rsid w:val="008A679A"/>
    <w:rsid w:val="008A6F29"/>
    <w:rsid w:val="008A72A5"/>
    <w:rsid w:val="008B0632"/>
    <w:rsid w:val="008B0EB6"/>
    <w:rsid w:val="008B1AE6"/>
    <w:rsid w:val="008B2852"/>
    <w:rsid w:val="008B3A1F"/>
    <w:rsid w:val="008B3AB3"/>
    <w:rsid w:val="008B4B30"/>
    <w:rsid w:val="008B5186"/>
    <w:rsid w:val="008B5B2D"/>
    <w:rsid w:val="008B6757"/>
    <w:rsid w:val="008B6C99"/>
    <w:rsid w:val="008B70EF"/>
    <w:rsid w:val="008C0F8C"/>
    <w:rsid w:val="008C37B0"/>
    <w:rsid w:val="008C38B7"/>
    <w:rsid w:val="008C4477"/>
    <w:rsid w:val="008C4D7C"/>
    <w:rsid w:val="008C54E4"/>
    <w:rsid w:val="008C5AE3"/>
    <w:rsid w:val="008C5B14"/>
    <w:rsid w:val="008C6015"/>
    <w:rsid w:val="008C686C"/>
    <w:rsid w:val="008C68F9"/>
    <w:rsid w:val="008C6B93"/>
    <w:rsid w:val="008D01B5"/>
    <w:rsid w:val="008D03E1"/>
    <w:rsid w:val="008D0736"/>
    <w:rsid w:val="008D159A"/>
    <w:rsid w:val="008D186A"/>
    <w:rsid w:val="008D18B1"/>
    <w:rsid w:val="008D419B"/>
    <w:rsid w:val="008D4342"/>
    <w:rsid w:val="008D460C"/>
    <w:rsid w:val="008D4864"/>
    <w:rsid w:val="008D4DD2"/>
    <w:rsid w:val="008D511D"/>
    <w:rsid w:val="008D5271"/>
    <w:rsid w:val="008D56B4"/>
    <w:rsid w:val="008D5CD4"/>
    <w:rsid w:val="008D6B03"/>
    <w:rsid w:val="008D79E8"/>
    <w:rsid w:val="008E2119"/>
    <w:rsid w:val="008E29C3"/>
    <w:rsid w:val="008E2C97"/>
    <w:rsid w:val="008E2DD7"/>
    <w:rsid w:val="008E306E"/>
    <w:rsid w:val="008E31AD"/>
    <w:rsid w:val="008E374D"/>
    <w:rsid w:val="008E3A8A"/>
    <w:rsid w:val="008E4762"/>
    <w:rsid w:val="008E5105"/>
    <w:rsid w:val="008E5EC7"/>
    <w:rsid w:val="008E682C"/>
    <w:rsid w:val="008E69F4"/>
    <w:rsid w:val="008E6D84"/>
    <w:rsid w:val="008E6F7B"/>
    <w:rsid w:val="008E72E2"/>
    <w:rsid w:val="008E7B8B"/>
    <w:rsid w:val="008E7C51"/>
    <w:rsid w:val="008E7E12"/>
    <w:rsid w:val="008E7EBB"/>
    <w:rsid w:val="008E7FBB"/>
    <w:rsid w:val="008F0251"/>
    <w:rsid w:val="008F077B"/>
    <w:rsid w:val="008F0A16"/>
    <w:rsid w:val="008F0C12"/>
    <w:rsid w:val="008F1BC3"/>
    <w:rsid w:val="008F21C6"/>
    <w:rsid w:val="008F29C9"/>
    <w:rsid w:val="008F3BAB"/>
    <w:rsid w:val="008F3C50"/>
    <w:rsid w:val="008F4D00"/>
    <w:rsid w:val="008F5D90"/>
    <w:rsid w:val="008F66B9"/>
    <w:rsid w:val="008F6A1C"/>
    <w:rsid w:val="008F788B"/>
    <w:rsid w:val="008F7A50"/>
    <w:rsid w:val="008F7BC8"/>
    <w:rsid w:val="009007D5"/>
    <w:rsid w:val="00900864"/>
    <w:rsid w:val="00900E9E"/>
    <w:rsid w:val="009010ED"/>
    <w:rsid w:val="00902712"/>
    <w:rsid w:val="00902B41"/>
    <w:rsid w:val="00902E64"/>
    <w:rsid w:val="009037C9"/>
    <w:rsid w:val="00905083"/>
    <w:rsid w:val="00905845"/>
    <w:rsid w:val="009058CB"/>
    <w:rsid w:val="009061A9"/>
    <w:rsid w:val="0090620D"/>
    <w:rsid w:val="009068E2"/>
    <w:rsid w:val="00906AC2"/>
    <w:rsid w:val="00906C00"/>
    <w:rsid w:val="0090707D"/>
    <w:rsid w:val="00907907"/>
    <w:rsid w:val="00910BC6"/>
    <w:rsid w:val="009118D9"/>
    <w:rsid w:val="0091266E"/>
    <w:rsid w:val="009128F9"/>
    <w:rsid w:val="0091306A"/>
    <w:rsid w:val="00913123"/>
    <w:rsid w:val="00913EEF"/>
    <w:rsid w:val="0091442D"/>
    <w:rsid w:val="009147E8"/>
    <w:rsid w:val="00914AD3"/>
    <w:rsid w:val="009158BA"/>
    <w:rsid w:val="00915E5A"/>
    <w:rsid w:val="00916297"/>
    <w:rsid w:val="009166DF"/>
    <w:rsid w:val="00916BF5"/>
    <w:rsid w:val="009172BD"/>
    <w:rsid w:val="009174D5"/>
    <w:rsid w:val="00917A75"/>
    <w:rsid w:val="00917DE5"/>
    <w:rsid w:val="009205D6"/>
    <w:rsid w:val="00920BE2"/>
    <w:rsid w:val="00921D20"/>
    <w:rsid w:val="0092216A"/>
    <w:rsid w:val="009228CF"/>
    <w:rsid w:val="00922C3F"/>
    <w:rsid w:val="00923082"/>
    <w:rsid w:val="009262AD"/>
    <w:rsid w:val="00926464"/>
    <w:rsid w:val="009267E0"/>
    <w:rsid w:val="009270A3"/>
    <w:rsid w:val="00927348"/>
    <w:rsid w:val="00930199"/>
    <w:rsid w:val="0093021E"/>
    <w:rsid w:val="00931782"/>
    <w:rsid w:val="00931A73"/>
    <w:rsid w:val="00931F1A"/>
    <w:rsid w:val="0093249B"/>
    <w:rsid w:val="00932669"/>
    <w:rsid w:val="009333AA"/>
    <w:rsid w:val="00934AC9"/>
    <w:rsid w:val="00935FA7"/>
    <w:rsid w:val="009360EA"/>
    <w:rsid w:val="00937BCD"/>
    <w:rsid w:val="00940B47"/>
    <w:rsid w:val="00940E09"/>
    <w:rsid w:val="009410CF"/>
    <w:rsid w:val="00941BB7"/>
    <w:rsid w:val="00941FF0"/>
    <w:rsid w:val="009444DD"/>
    <w:rsid w:val="00945314"/>
    <w:rsid w:val="00945454"/>
    <w:rsid w:val="009455CE"/>
    <w:rsid w:val="00945605"/>
    <w:rsid w:val="00945BDD"/>
    <w:rsid w:val="00945C89"/>
    <w:rsid w:val="0095063D"/>
    <w:rsid w:val="00950F73"/>
    <w:rsid w:val="00951246"/>
    <w:rsid w:val="009512AE"/>
    <w:rsid w:val="0095136A"/>
    <w:rsid w:val="009524BE"/>
    <w:rsid w:val="009527A5"/>
    <w:rsid w:val="009534E2"/>
    <w:rsid w:val="0095380A"/>
    <w:rsid w:val="00953888"/>
    <w:rsid w:val="0095439F"/>
    <w:rsid w:val="009543A6"/>
    <w:rsid w:val="0095457D"/>
    <w:rsid w:val="00954DDA"/>
    <w:rsid w:val="00955C4A"/>
    <w:rsid w:val="00955FD5"/>
    <w:rsid w:val="00956401"/>
    <w:rsid w:val="009574F0"/>
    <w:rsid w:val="00957C93"/>
    <w:rsid w:val="009600F6"/>
    <w:rsid w:val="009605EF"/>
    <w:rsid w:val="0096070B"/>
    <w:rsid w:val="00960C5C"/>
    <w:rsid w:val="009615EE"/>
    <w:rsid w:val="00961B0B"/>
    <w:rsid w:val="00961CF5"/>
    <w:rsid w:val="00962C34"/>
    <w:rsid w:val="0096344D"/>
    <w:rsid w:val="00963499"/>
    <w:rsid w:val="00965705"/>
    <w:rsid w:val="00965D66"/>
    <w:rsid w:val="00965E74"/>
    <w:rsid w:val="00965F7E"/>
    <w:rsid w:val="00966998"/>
    <w:rsid w:val="00967125"/>
    <w:rsid w:val="009674BD"/>
    <w:rsid w:val="009677CD"/>
    <w:rsid w:val="009677E4"/>
    <w:rsid w:val="0097035C"/>
    <w:rsid w:val="00970BE4"/>
    <w:rsid w:val="009716CE"/>
    <w:rsid w:val="00971B91"/>
    <w:rsid w:val="00971F95"/>
    <w:rsid w:val="00972351"/>
    <w:rsid w:val="009726E5"/>
    <w:rsid w:val="009729DD"/>
    <w:rsid w:val="009736A9"/>
    <w:rsid w:val="0097392A"/>
    <w:rsid w:val="00973AE4"/>
    <w:rsid w:val="00974022"/>
    <w:rsid w:val="00974385"/>
    <w:rsid w:val="009747EC"/>
    <w:rsid w:val="00975080"/>
    <w:rsid w:val="009750AB"/>
    <w:rsid w:val="0097581E"/>
    <w:rsid w:val="00975B6E"/>
    <w:rsid w:val="00975D9F"/>
    <w:rsid w:val="0097643D"/>
    <w:rsid w:val="00976A41"/>
    <w:rsid w:val="00976DEE"/>
    <w:rsid w:val="0097701C"/>
    <w:rsid w:val="009774C5"/>
    <w:rsid w:val="0098049A"/>
    <w:rsid w:val="009808F5"/>
    <w:rsid w:val="00980E2E"/>
    <w:rsid w:val="00980FE1"/>
    <w:rsid w:val="009815F1"/>
    <w:rsid w:val="009832A8"/>
    <w:rsid w:val="0098350A"/>
    <w:rsid w:val="00984859"/>
    <w:rsid w:val="00984CC9"/>
    <w:rsid w:val="009855A6"/>
    <w:rsid w:val="00986D99"/>
    <w:rsid w:val="00986E77"/>
    <w:rsid w:val="00987156"/>
    <w:rsid w:val="0098716F"/>
    <w:rsid w:val="00990245"/>
    <w:rsid w:val="009902C1"/>
    <w:rsid w:val="009906DB"/>
    <w:rsid w:val="009908B2"/>
    <w:rsid w:val="00990FD2"/>
    <w:rsid w:val="00991384"/>
    <w:rsid w:val="00992716"/>
    <w:rsid w:val="00992952"/>
    <w:rsid w:val="009929C0"/>
    <w:rsid w:val="00992CA9"/>
    <w:rsid w:val="00992CDB"/>
    <w:rsid w:val="00993677"/>
    <w:rsid w:val="00993E97"/>
    <w:rsid w:val="009955A2"/>
    <w:rsid w:val="00995798"/>
    <w:rsid w:val="009962A9"/>
    <w:rsid w:val="00996758"/>
    <w:rsid w:val="00997BD9"/>
    <w:rsid w:val="00997D76"/>
    <w:rsid w:val="00997FB3"/>
    <w:rsid w:val="009A00AA"/>
    <w:rsid w:val="009A011B"/>
    <w:rsid w:val="009A1ABC"/>
    <w:rsid w:val="009A1EA3"/>
    <w:rsid w:val="009A207B"/>
    <w:rsid w:val="009A2D45"/>
    <w:rsid w:val="009A2FE3"/>
    <w:rsid w:val="009A3181"/>
    <w:rsid w:val="009A3DE4"/>
    <w:rsid w:val="009A3F1D"/>
    <w:rsid w:val="009A482D"/>
    <w:rsid w:val="009A532C"/>
    <w:rsid w:val="009A6179"/>
    <w:rsid w:val="009A61E9"/>
    <w:rsid w:val="009A62A0"/>
    <w:rsid w:val="009A62DB"/>
    <w:rsid w:val="009A6EC6"/>
    <w:rsid w:val="009A6EDF"/>
    <w:rsid w:val="009A767C"/>
    <w:rsid w:val="009A78D6"/>
    <w:rsid w:val="009A7AE5"/>
    <w:rsid w:val="009A7D19"/>
    <w:rsid w:val="009B0435"/>
    <w:rsid w:val="009B0FFA"/>
    <w:rsid w:val="009B12B8"/>
    <w:rsid w:val="009B13B2"/>
    <w:rsid w:val="009B2732"/>
    <w:rsid w:val="009B37D0"/>
    <w:rsid w:val="009B3CF8"/>
    <w:rsid w:val="009B3CF9"/>
    <w:rsid w:val="009B3D38"/>
    <w:rsid w:val="009B4049"/>
    <w:rsid w:val="009B408C"/>
    <w:rsid w:val="009B5C2A"/>
    <w:rsid w:val="009B5F46"/>
    <w:rsid w:val="009B6731"/>
    <w:rsid w:val="009C024E"/>
    <w:rsid w:val="009C0DCF"/>
    <w:rsid w:val="009C2441"/>
    <w:rsid w:val="009C268D"/>
    <w:rsid w:val="009C2711"/>
    <w:rsid w:val="009C2C71"/>
    <w:rsid w:val="009C30AC"/>
    <w:rsid w:val="009C4263"/>
    <w:rsid w:val="009C473A"/>
    <w:rsid w:val="009C4953"/>
    <w:rsid w:val="009C4CD0"/>
    <w:rsid w:val="009C4EE7"/>
    <w:rsid w:val="009C5188"/>
    <w:rsid w:val="009C58CE"/>
    <w:rsid w:val="009C5F55"/>
    <w:rsid w:val="009C6123"/>
    <w:rsid w:val="009C6480"/>
    <w:rsid w:val="009C68F4"/>
    <w:rsid w:val="009C6F28"/>
    <w:rsid w:val="009C7004"/>
    <w:rsid w:val="009C71FF"/>
    <w:rsid w:val="009D06A7"/>
    <w:rsid w:val="009D09C8"/>
    <w:rsid w:val="009D2415"/>
    <w:rsid w:val="009D27CF"/>
    <w:rsid w:val="009D28EE"/>
    <w:rsid w:val="009D31C5"/>
    <w:rsid w:val="009D3234"/>
    <w:rsid w:val="009D32AA"/>
    <w:rsid w:val="009D4103"/>
    <w:rsid w:val="009D4745"/>
    <w:rsid w:val="009D5006"/>
    <w:rsid w:val="009D52EC"/>
    <w:rsid w:val="009D5D80"/>
    <w:rsid w:val="009D670C"/>
    <w:rsid w:val="009D6B57"/>
    <w:rsid w:val="009D7555"/>
    <w:rsid w:val="009E04F2"/>
    <w:rsid w:val="009E1EFC"/>
    <w:rsid w:val="009E2294"/>
    <w:rsid w:val="009E4E7C"/>
    <w:rsid w:val="009E573C"/>
    <w:rsid w:val="009E5A05"/>
    <w:rsid w:val="009E60C1"/>
    <w:rsid w:val="009E71F0"/>
    <w:rsid w:val="009E7228"/>
    <w:rsid w:val="009E72EE"/>
    <w:rsid w:val="009E7BA4"/>
    <w:rsid w:val="009F01C7"/>
    <w:rsid w:val="009F0234"/>
    <w:rsid w:val="009F05B2"/>
    <w:rsid w:val="009F0A69"/>
    <w:rsid w:val="009F0EBE"/>
    <w:rsid w:val="009F1206"/>
    <w:rsid w:val="009F142F"/>
    <w:rsid w:val="009F156E"/>
    <w:rsid w:val="009F15C5"/>
    <w:rsid w:val="009F16B4"/>
    <w:rsid w:val="009F24F5"/>
    <w:rsid w:val="009F33F2"/>
    <w:rsid w:val="009F3B80"/>
    <w:rsid w:val="009F458B"/>
    <w:rsid w:val="009F674D"/>
    <w:rsid w:val="009F7548"/>
    <w:rsid w:val="009F784C"/>
    <w:rsid w:val="009F78F4"/>
    <w:rsid w:val="009F79C2"/>
    <w:rsid w:val="009F7B75"/>
    <w:rsid w:val="009F7D90"/>
    <w:rsid w:val="00A0038E"/>
    <w:rsid w:val="00A004E3"/>
    <w:rsid w:val="00A016B1"/>
    <w:rsid w:val="00A0271C"/>
    <w:rsid w:val="00A0296B"/>
    <w:rsid w:val="00A02E34"/>
    <w:rsid w:val="00A056F2"/>
    <w:rsid w:val="00A0633A"/>
    <w:rsid w:val="00A07643"/>
    <w:rsid w:val="00A0782B"/>
    <w:rsid w:val="00A07FA8"/>
    <w:rsid w:val="00A10559"/>
    <w:rsid w:val="00A110F9"/>
    <w:rsid w:val="00A11F81"/>
    <w:rsid w:val="00A12E19"/>
    <w:rsid w:val="00A1358C"/>
    <w:rsid w:val="00A13E8C"/>
    <w:rsid w:val="00A148E0"/>
    <w:rsid w:val="00A14A32"/>
    <w:rsid w:val="00A14E4B"/>
    <w:rsid w:val="00A15116"/>
    <w:rsid w:val="00A15412"/>
    <w:rsid w:val="00A15B12"/>
    <w:rsid w:val="00A15E57"/>
    <w:rsid w:val="00A16C68"/>
    <w:rsid w:val="00A17B60"/>
    <w:rsid w:val="00A17C45"/>
    <w:rsid w:val="00A20BE4"/>
    <w:rsid w:val="00A20FBC"/>
    <w:rsid w:val="00A212CD"/>
    <w:rsid w:val="00A219D1"/>
    <w:rsid w:val="00A22343"/>
    <w:rsid w:val="00A22AAE"/>
    <w:rsid w:val="00A22C25"/>
    <w:rsid w:val="00A24266"/>
    <w:rsid w:val="00A24365"/>
    <w:rsid w:val="00A24608"/>
    <w:rsid w:val="00A24907"/>
    <w:rsid w:val="00A25188"/>
    <w:rsid w:val="00A254BF"/>
    <w:rsid w:val="00A2550B"/>
    <w:rsid w:val="00A256BD"/>
    <w:rsid w:val="00A25B2F"/>
    <w:rsid w:val="00A25FB1"/>
    <w:rsid w:val="00A26774"/>
    <w:rsid w:val="00A26D6A"/>
    <w:rsid w:val="00A27B4A"/>
    <w:rsid w:val="00A305F5"/>
    <w:rsid w:val="00A30C0C"/>
    <w:rsid w:val="00A31966"/>
    <w:rsid w:val="00A32097"/>
    <w:rsid w:val="00A32162"/>
    <w:rsid w:val="00A324D9"/>
    <w:rsid w:val="00A330B9"/>
    <w:rsid w:val="00A33A47"/>
    <w:rsid w:val="00A34681"/>
    <w:rsid w:val="00A34DB6"/>
    <w:rsid w:val="00A350BC"/>
    <w:rsid w:val="00A350E8"/>
    <w:rsid w:val="00A35311"/>
    <w:rsid w:val="00A35520"/>
    <w:rsid w:val="00A366A8"/>
    <w:rsid w:val="00A36DF3"/>
    <w:rsid w:val="00A36FDD"/>
    <w:rsid w:val="00A372B5"/>
    <w:rsid w:val="00A37377"/>
    <w:rsid w:val="00A37645"/>
    <w:rsid w:val="00A379A9"/>
    <w:rsid w:val="00A40A77"/>
    <w:rsid w:val="00A40CEC"/>
    <w:rsid w:val="00A419AF"/>
    <w:rsid w:val="00A42000"/>
    <w:rsid w:val="00A42B11"/>
    <w:rsid w:val="00A43A9D"/>
    <w:rsid w:val="00A43E55"/>
    <w:rsid w:val="00A4467E"/>
    <w:rsid w:val="00A44C9D"/>
    <w:rsid w:val="00A50335"/>
    <w:rsid w:val="00A518B6"/>
    <w:rsid w:val="00A52313"/>
    <w:rsid w:val="00A52643"/>
    <w:rsid w:val="00A5266D"/>
    <w:rsid w:val="00A530BC"/>
    <w:rsid w:val="00A537E8"/>
    <w:rsid w:val="00A53806"/>
    <w:rsid w:val="00A538AB"/>
    <w:rsid w:val="00A539D4"/>
    <w:rsid w:val="00A53D4F"/>
    <w:rsid w:val="00A5458A"/>
    <w:rsid w:val="00A5616C"/>
    <w:rsid w:val="00A56917"/>
    <w:rsid w:val="00A56A9B"/>
    <w:rsid w:val="00A56C0D"/>
    <w:rsid w:val="00A56D4B"/>
    <w:rsid w:val="00A57181"/>
    <w:rsid w:val="00A575A0"/>
    <w:rsid w:val="00A579B9"/>
    <w:rsid w:val="00A57E0E"/>
    <w:rsid w:val="00A60362"/>
    <w:rsid w:val="00A613A7"/>
    <w:rsid w:val="00A61AF9"/>
    <w:rsid w:val="00A61D4F"/>
    <w:rsid w:val="00A61DE8"/>
    <w:rsid w:val="00A61EBF"/>
    <w:rsid w:val="00A62C40"/>
    <w:rsid w:val="00A63231"/>
    <w:rsid w:val="00A650F3"/>
    <w:rsid w:val="00A650FB"/>
    <w:rsid w:val="00A6643D"/>
    <w:rsid w:val="00A66C36"/>
    <w:rsid w:val="00A67632"/>
    <w:rsid w:val="00A710BF"/>
    <w:rsid w:val="00A713B3"/>
    <w:rsid w:val="00A71620"/>
    <w:rsid w:val="00A71C8F"/>
    <w:rsid w:val="00A7267E"/>
    <w:rsid w:val="00A72A7E"/>
    <w:rsid w:val="00A72AE8"/>
    <w:rsid w:val="00A72B9E"/>
    <w:rsid w:val="00A74346"/>
    <w:rsid w:val="00A74E65"/>
    <w:rsid w:val="00A75A17"/>
    <w:rsid w:val="00A77853"/>
    <w:rsid w:val="00A80320"/>
    <w:rsid w:val="00A807EE"/>
    <w:rsid w:val="00A80EC4"/>
    <w:rsid w:val="00A81644"/>
    <w:rsid w:val="00A818B7"/>
    <w:rsid w:val="00A81B07"/>
    <w:rsid w:val="00A8219A"/>
    <w:rsid w:val="00A827AE"/>
    <w:rsid w:val="00A833B0"/>
    <w:rsid w:val="00A83691"/>
    <w:rsid w:val="00A838F0"/>
    <w:rsid w:val="00A84420"/>
    <w:rsid w:val="00A8443A"/>
    <w:rsid w:val="00A852FD"/>
    <w:rsid w:val="00A85A52"/>
    <w:rsid w:val="00A867B0"/>
    <w:rsid w:val="00A8789F"/>
    <w:rsid w:val="00A8794D"/>
    <w:rsid w:val="00A9075C"/>
    <w:rsid w:val="00A9163E"/>
    <w:rsid w:val="00A922AC"/>
    <w:rsid w:val="00A92C48"/>
    <w:rsid w:val="00A94636"/>
    <w:rsid w:val="00A95751"/>
    <w:rsid w:val="00A967FB"/>
    <w:rsid w:val="00A97DDC"/>
    <w:rsid w:val="00AA00F4"/>
    <w:rsid w:val="00AA0C0B"/>
    <w:rsid w:val="00AA106E"/>
    <w:rsid w:val="00AA187A"/>
    <w:rsid w:val="00AA18FE"/>
    <w:rsid w:val="00AA1BB7"/>
    <w:rsid w:val="00AA26D5"/>
    <w:rsid w:val="00AA281E"/>
    <w:rsid w:val="00AA2C8D"/>
    <w:rsid w:val="00AA33F9"/>
    <w:rsid w:val="00AA37F7"/>
    <w:rsid w:val="00AA3B9B"/>
    <w:rsid w:val="00AA48E0"/>
    <w:rsid w:val="00AA4AD7"/>
    <w:rsid w:val="00AA58D4"/>
    <w:rsid w:val="00AA71A2"/>
    <w:rsid w:val="00AA7B80"/>
    <w:rsid w:val="00AA7BBB"/>
    <w:rsid w:val="00AB171D"/>
    <w:rsid w:val="00AB17E1"/>
    <w:rsid w:val="00AB1AAB"/>
    <w:rsid w:val="00AB2815"/>
    <w:rsid w:val="00AB2B72"/>
    <w:rsid w:val="00AB33D5"/>
    <w:rsid w:val="00AB389A"/>
    <w:rsid w:val="00AB3A00"/>
    <w:rsid w:val="00AB3E5E"/>
    <w:rsid w:val="00AB474F"/>
    <w:rsid w:val="00AB4DCF"/>
    <w:rsid w:val="00AB4E06"/>
    <w:rsid w:val="00AB525E"/>
    <w:rsid w:val="00AB526F"/>
    <w:rsid w:val="00AB53D2"/>
    <w:rsid w:val="00AB5534"/>
    <w:rsid w:val="00AB5CB3"/>
    <w:rsid w:val="00AB5F1E"/>
    <w:rsid w:val="00AB66AA"/>
    <w:rsid w:val="00AB6B98"/>
    <w:rsid w:val="00AB7A43"/>
    <w:rsid w:val="00AC04DC"/>
    <w:rsid w:val="00AC0863"/>
    <w:rsid w:val="00AC09C2"/>
    <w:rsid w:val="00AC1047"/>
    <w:rsid w:val="00AC19B3"/>
    <w:rsid w:val="00AC1A80"/>
    <w:rsid w:val="00AC1A86"/>
    <w:rsid w:val="00AC29E8"/>
    <w:rsid w:val="00AC2E49"/>
    <w:rsid w:val="00AC38C2"/>
    <w:rsid w:val="00AC3BA5"/>
    <w:rsid w:val="00AC4088"/>
    <w:rsid w:val="00AC4111"/>
    <w:rsid w:val="00AC5820"/>
    <w:rsid w:val="00AC60C3"/>
    <w:rsid w:val="00AC6C0A"/>
    <w:rsid w:val="00AC70C7"/>
    <w:rsid w:val="00AC7177"/>
    <w:rsid w:val="00AC76AC"/>
    <w:rsid w:val="00AC79ED"/>
    <w:rsid w:val="00AC7B40"/>
    <w:rsid w:val="00AD0E07"/>
    <w:rsid w:val="00AD318E"/>
    <w:rsid w:val="00AD3D9F"/>
    <w:rsid w:val="00AD4BF8"/>
    <w:rsid w:val="00AD4D39"/>
    <w:rsid w:val="00AD52CB"/>
    <w:rsid w:val="00AD54EE"/>
    <w:rsid w:val="00AD56FF"/>
    <w:rsid w:val="00AD6473"/>
    <w:rsid w:val="00AD6682"/>
    <w:rsid w:val="00AD77D5"/>
    <w:rsid w:val="00AD7FBB"/>
    <w:rsid w:val="00AE2BCF"/>
    <w:rsid w:val="00AE2D2C"/>
    <w:rsid w:val="00AE3025"/>
    <w:rsid w:val="00AE35DF"/>
    <w:rsid w:val="00AE35FC"/>
    <w:rsid w:val="00AE3BE0"/>
    <w:rsid w:val="00AE45DE"/>
    <w:rsid w:val="00AE46D0"/>
    <w:rsid w:val="00AE599D"/>
    <w:rsid w:val="00AE63BB"/>
    <w:rsid w:val="00AE67AA"/>
    <w:rsid w:val="00AE72D9"/>
    <w:rsid w:val="00AE7E3C"/>
    <w:rsid w:val="00AF057A"/>
    <w:rsid w:val="00AF1243"/>
    <w:rsid w:val="00AF2E6F"/>
    <w:rsid w:val="00AF3682"/>
    <w:rsid w:val="00AF3863"/>
    <w:rsid w:val="00AF3AD4"/>
    <w:rsid w:val="00AF3AEF"/>
    <w:rsid w:val="00AF3F14"/>
    <w:rsid w:val="00AF3F83"/>
    <w:rsid w:val="00AF5307"/>
    <w:rsid w:val="00AF5368"/>
    <w:rsid w:val="00AF55DB"/>
    <w:rsid w:val="00AF56D9"/>
    <w:rsid w:val="00AF5A16"/>
    <w:rsid w:val="00AF5B6A"/>
    <w:rsid w:val="00AF5C93"/>
    <w:rsid w:val="00AF6413"/>
    <w:rsid w:val="00AF66D0"/>
    <w:rsid w:val="00AF6998"/>
    <w:rsid w:val="00AF76E1"/>
    <w:rsid w:val="00B00956"/>
    <w:rsid w:val="00B00C9E"/>
    <w:rsid w:val="00B01321"/>
    <w:rsid w:val="00B0141A"/>
    <w:rsid w:val="00B014AC"/>
    <w:rsid w:val="00B0226F"/>
    <w:rsid w:val="00B026AF"/>
    <w:rsid w:val="00B02A31"/>
    <w:rsid w:val="00B02E53"/>
    <w:rsid w:val="00B03229"/>
    <w:rsid w:val="00B0355F"/>
    <w:rsid w:val="00B03C32"/>
    <w:rsid w:val="00B040F6"/>
    <w:rsid w:val="00B0456E"/>
    <w:rsid w:val="00B04C64"/>
    <w:rsid w:val="00B04E19"/>
    <w:rsid w:val="00B05032"/>
    <w:rsid w:val="00B054B7"/>
    <w:rsid w:val="00B061B8"/>
    <w:rsid w:val="00B07BDC"/>
    <w:rsid w:val="00B07E9B"/>
    <w:rsid w:val="00B07FC3"/>
    <w:rsid w:val="00B10B77"/>
    <w:rsid w:val="00B10DA1"/>
    <w:rsid w:val="00B10EF5"/>
    <w:rsid w:val="00B132A9"/>
    <w:rsid w:val="00B13702"/>
    <w:rsid w:val="00B1424F"/>
    <w:rsid w:val="00B15D76"/>
    <w:rsid w:val="00B16411"/>
    <w:rsid w:val="00B16DB6"/>
    <w:rsid w:val="00B20223"/>
    <w:rsid w:val="00B20F73"/>
    <w:rsid w:val="00B2157B"/>
    <w:rsid w:val="00B21F77"/>
    <w:rsid w:val="00B220BB"/>
    <w:rsid w:val="00B2284A"/>
    <w:rsid w:val="00B22AF0"/>
    <w:rsid w:val="00B23228"/>
    <w:rsid w:val="00B2338D"/>
    <w:rsid w:val="00B23913"/>
    <w:rsid w:val="00B23970"/>
    <w:rsid w:val="00B23B4E"/>
    <w:rsid w:val="00B23F4A"/>
    <w:rsid w:val="00B247DC"/>
    <w:rsid w:val="00B24E40"/>
    <w:rsid w:val="00B2537D"/>
    <w:rsid w:val="00B2572A"/>
    <w:rsid w:val="00B2572E"/>
    <w:rsid w:val="00B258A9"/>
    <w:rsid w:val="00B25C5D"/>
    <w:rsid w:val="00B26649"/>
    <w:rsid w:val="00B26CCE"/>
    <w:rsid w:val="00B27888"/>
    <w:rsid w:val="00B27E4B"/>
    <w:rsid w:val="00B310C9"/>
    <w:rsid w:val="00B31426"/>
    <w:rsid w:val="00B31B1F"/>
    <w:rsid w:val="00B325BA"/>
    <w:rsid w:val="00B328AD"/>
    <w:rsid w:val="00B32DEA"/>
    <w:rsid w:val="00B32EB5"/>
    <w:rsid w:val="00B3345A"/>
    <w:rsid w:val="00B335B3"/>
    <w:rsid w:val="00B33DE1"/>
    <w:rsid w:val="00B34963"/>
    <w:rsid w:val="00B34AF6"/>
    <w:rsid w:val="00B34F4A"/>
    <w:rsid w:val="00B357FB"/>
    <w:rsid w:val="00B363DC"/>
    <w:rsid w:val="00B37985"/>
    <w:rsid w:val="00B407D9"/>
    <w:rsid w:val="00B4093A"/>
    <w:rsid w:val="00B40F82"/>
    <w:rsid w:val="00B41F88"/>
    <w:rsid w:val="00B4204C"/>
    <w:rsid w:val="00B4223F"/>
    <w:rsid w:val="00B422E5"/>
    <w:rsid w:val="00B42549"/>
    <w:rsid w:val="00B4275C"/>
    <w:rsid w:val="00B42D89"/>
    <w:rsid w:val="00B42EDE"/>
    <w:rsid w:val="00B430E9"/>
    <w:rsid w:val="00B43233"/>
    <w:rsid w:val="00B432BE"/>
    <w:rsid w:val="00B432E1"/>
    <w:rsid w:val="00B43CCA"/>
    <w:rsid w:val="00B4498B"/>
    <w:rsid w:val="00B449FD"/>
    <w:rsid w:val="00B46057"/>
    <w:rsid w:val="00B46504"/>
    <w:rsid w:val="00B46B01"/>
    <w:rsid w:val="00B4784C"/>
    <w:rsid w:val="00B47903"/>
    <w:rsid w:val="00B50B88"/>
    <w:rsid w:val="00B51804"/>
    <w:rsid w:val="00B51B63"/>
    <w:rsid w:val="00B529D4"/>
    <w:rsid w:val="00B53477"/>
    <w:rsid w:val="00B5434A"/>
    <w:rsid w:val="00B550FF"/>
    <w:rsid w:val="00B5530E"/>
    <w:rsid w:val="00B55B85"/>
    <w:rsid w:val="00B5601E"/>
    <w:rsid w:val="00B57A99"/>
    <w:rsid w:val="00B57BFE"/>
    <w:rsid w:val="00B60865"/>
    <w:rsid w:val="00B60BC5"/>
    <w:rsid w:val="00B610B4"/>
    <w:rsid w:val="00B612D5"/>
    <w:rsid w:val="00B61A4D"/>
    <w:rsid w:val="00B61B8D"/>
    <w:rsid w:val="00B61CD0"/>
    <w:rsid w:val="00B620CD"/>
    <w:rsid w:val="00B624E9"/>
    <w:rsid w:val="00B64495"/>
    <w:rsid w:val="00B66279"/>
    <w:rsid w:val="00B66343"/>
    <w:rsid w:val="00B66DB8"/>
    <w:rsid w:val="00B67383"/>
    <w:rsid w:val="00B679E9"/>
    <w:rsid w:val="00B702B3"/>
    <w:rsid w:val="00B7100B"/>
    <w:rsid w:val="00B7252B"/>
    <w:rsid w:val="00B72AC5"/>
    <w:rsid w:val="00B7375F"/>
    <w:rsid w:val="00B74B7C"/>
    <w:rsid w:val="00B7596E"/>
    <w:rsid w:val="00B761D5"/>
    <w:rsid w:val="00B76BF1"/>
    <w:rsid w:val="00B77186"/>
    <w:rsid w:val="00B771DF"/>
    <w:rsid w:val="00B77784"/>
    <w:rsid w:val="00B77C9C"/>
    <w:rsid w:val="00B77F23"/>
    <w:rsid w:val="00B80D42"/>
    <w:rsid w:val="00B80FDD"/>
    <w:rsid w:val="00B81154"/>
    <w:rsid w:val="00B81BC6"/>
    <w:rsid w:val="00B81F0E"/>
    <w:rsid w:val="00B82111"/>
    <w:rsid w:val="00B83374"/>
    <w:rsid w:val="00B834E9"/>
    <w:rsid w:val="00B83917"/>
    <w:rsid w:val="00B83A4B"/>
    <w:rsid w:val="00B8443F"/>
    <w:rsid w:val="00B84533"/>
    <w:rsid w:val="00B84D32"/>
    <w:rsid w:val="00B85207"/>
    <w:rsid w:val="00B8591E"/>
    <w:rsid w:val="00B85EF5"/>
    <w:rsid w:val="00B86B2F"/>
    <w:rsid w:val="00B8761E"/>
    <w:rsid w:val="00B87AB3"/>
    <w:rsid w:val="00B90569"/>
    <w:rsid w:val="00B91497"/>
    <w:rsid w:val="00B916E0"/>
    <w:rsid w:val="00B917C7"/>
    <w:rsid w:val="00B91E2E"/>
    <w:rsid w:val="00B92824"/>
    <w:rsid w:val="00B92D7E"/>
    <w:rsid w:val="00B93851"/>
    <w:rsid w:val="00B93F73"/>
    <w:rsid w:val="00B948D8"/>
    <w:rsid w:val="00B959AD"/>
    <w:rsid w:val="00B95A68"/>
    <w:rsid w:val="00B95C99"/>
    <w:rsid w:val="00B97987"/>
    <w:rsid w:val="00B97A25"/>
    <w:rsid w:val="00B97AFF"/>
    <w:rsid w:val="00BA0098"/>
    <w:rsid w:val="00BA00AA"/>
    <w:rsid w:val="00BA01A7"/>
    <w:rsid w:val="00BA0286"/>
    <w:rsid w:val="00BA1072"/>
    <w:rsid w:val="00BA1140"/>
    <w:rsid w:val="00BA134E"/>
    <w:rsid w:val="00BA15F1"/>
    <w:rsid w:val="00BA2255"/>
    <w:rsid w:val="00BA349D"/>
    <w:rsid w:val="00BA3919"/>
    <w:rsid w:val="00BA45F6"/>
    <w:rsid w:val="00BA481F"/>
    <w:rsid w:val="00BA74B7"/>
    <w:rsid w:val="00BB0723"/>
    <w:rsid w:val="00BB1247"/>
    <w:rsid w:val="00BB342B"/>
    <w:rsid w:val="00BB3AA5"/>
    <w:rsid w:val="00BB3C00"/>
    <w:rsid w:val="00BB3C45"/>
    <w:rsid w:val="00BB3C4B"/>
    <w:rsid w:val="00BB49CF"/>
    <w:rsid w:val="00BB4D80"/>
    <w:rsid w:val="00BB509D"/>
    <w:rsid w:val="00BB539E"/>
    <w:rsid w:val="00BB53D0"/>
    <w:rsid w:val="00BB5E3E"/>
    <w:rsid w:val="00BB5F9D"/>
    <w:rsid w:val="00BB6558"/>
    <w:rsid w:val="00BB67E0"/>
    <w:rsid w:val="00BB719B"/>
    <w:rsid w:val="00BC0A98"/>
    <w:rsid w:val="00BC229B"/>
    <w:rsid w:val="00BC2BAA"/>
    <w:rsid w:val="00BC330D"/>
    <w:rsid w:val="00BC3842"/>
    <w:rsid w:val="00BC3D48"/>
    <w:rsid w:val="00BC4373"/>
    <w:rsid w:val="00BC4A7B"/>
    <w:rsid w:val="00BC53DC"/>
    <w:rsid w:val="00BC5C0E"/>
    <w:rsid w:val="00BC5D7B"/>
    <w:rsid w:val="00BC60FC"/>
    <w:rsid w:val="00BC663C"/>
    <w:rsid w:val="00BC707F"/>
    <w:rsid w:val="00BC7577"/>
    <w:rsid w:val="00BD04D4"/>
    <w:rsid w:val="00BD0932"/>
    <w:rsid w:val="00BD1055"/>
    <w:rsid w:val="00BD195F"/>
    <w:rsid w:val="00BD1B93"/>
    <w:rsid w:val="00BD2464"/>
    <w:rsid w:val="00BD24E2"/>
    <w:rsid w:val="00BD257A"/>
    <w:rsid w:val="00BD2EBE"/>
    <w:rsid w:val="00BD459E"/>
    <w:rsid w:val="00BD489D"/>
    <w:rsid w:val="00BD6357"/>
    <w:rsid w:val="00BD647E"/>
    <w:rsid w:val="00BD6686"/>
    <w:rsid w:val="00BD6E7F"/>
    <w:rsid w:val="00BD79ED"/>
    <w:rsid w:val="00BD7DC9"/>
    <w:rsid w:val="00BE10AC"/>
    <w:rsid w:val="00BE1726"/>
    <w:rsid w:val="00BE1E24"/>
    <w:rsid w:val="00BE2172"/>
    <w:rsid w:val="00BE2559"/>
    <w:rsid w:val="00BE2AA7"/>
    <w:rsid w:val="00BE32BC"/>
    <w:rsid w:val="00BE4B88"/>
    <w:rsid w:val="00BE4E03"/>
    <w:rsid w:val="00BE54D0"/>
    <w:rsid w:val="00BE5DF6"/>
    <w:rsid w:val="00BE5FA8"/>
    <w:rsid w:val="00BE6026"/>
    <w:rsid w:val="00BE6205"/>
    <w:rsid w:val="00BE67E5"/>
    <w:rsid w:val="00BE6F83"/>
    <w:rsid w:val="00BE78F3"/>
    <w:rsid w:val="00BF0508"/>
    <w:rsid w:val="00BF0922"/>
    <w:rsid w:val="00BF1440"/>
    <w:rsid w:val="00BF1EE0"/>
    <w:rsid w:val="00BF2224"/>
    <w:rsid w:val="00BF2D11"/>
    <w:rsid w:val="00BF4B83"/>
    <w:rsid w:val="00BF570B"/>
    <w:rsid w:val="00BF5993"/>
    <w:rsid w:val="00BF5B04"/>
    <w:rsid w:val="00BF5F1A"/>
    <w:rsid w:val="00BF7ACE"/>
    <w:rsid w:val="00BF7D89"/>
    <w:rsid w:val="00BF7DAF"/>
    <w:rsid w:val="00BF7EA6"/>
    <w:rsid w:val="00C011F8"/>
    <w:rsid w:val="00C01B78"/>
    <w:rsid w:val="00C01DD0"/>
    <w:rsid w:val="00C02471"/>
    <w:rsid w:val="00C0275B"/>
    <w:rsid w:val="00C02872"/>
    <w:rsid w:val="00C02BC3"/>
    <w:rsid w:val="00C03046"/>
    <w:rsid w:val="00C04B16"/>
    <w:rsid w:val="00C05034"/>
    <w:rsid w:val="00C050CA"/>
    <w:rsid w:val="00C06544"/>
    <w:rsid w:val="00C07DCA"/>
    <w:rsid w:val="00C07E65"/>
    <w:rsid w:val="00C112BF"/>
    <w:rsid w:val="00C116F1"/>
    <w:rsid w:val="00C11FAF"/>
    <w:rsid w:val="00C122DF"/>
    <w:rsid w:val="00C12686"/>
    <w:rsid w:val="00C12862"/>
    <w:rsid w:val="00C12D91"/>
    <w:rsid w:val="00C148F6"/>
    <w:rsid w:val="00C14A96"/>
    <w:rsid w:val="00C14D0E"/>
    <w:rsid w:val="00C1543E"/>
    <w:rsid w:val="00C15449"/>
    <w:rsid w:val="00C154DD"/>
    <w:rsid w:val="00C1681E"/>
    <w:rsid w:val="00C200B2"/>
    <w:rsid w:val="00C2091B"/>
    <w:rsid w:val="00C21BBC"/>
    <w:rsid w:val="00C21EF5"/>
    <w:rsid w:val="00C22C33"/>
    <w:rsid w:val="00C232A3"/>
    <w:rsid w:val="00C23E87"/>
    <w:rsid w:val="00C25541"/>
    <w:rsid w:val="00C25BC1"/>
    <w:rsid w:val="00C25E85"/>
    <w:rsid w:val="00C26890"/>
    <w:rsid w:val="00C26F51"/>
    <w:rsid w:val="00C272AA"/>
    <w:rsid w:val="00C27C7E"/>
    <w:rsid w:val="00C30322"/>
    <w:rsid w:val="00C3044B"/>
    <w:rsid w:val="00C307C0"/>
    <w:rsid w:val="00C312A2"/>
    <w:rsid w:val="00C31895"/>
    <w:rsid w:val="00C31E45"/>
    <w:rsid w:val="00C322A5"/>
    <w:rsid w:val="00C32B51"/>
    <w:rsid w:val="00C32EC4"/>
    <w:rsid w:val="00C335D5"/>
    <w:rsid w:val="00C33AF6"/>
    <w:rsid w:val="00C34288"/>
    <w:rsid w:val="00C3526D"/>
    <w:rsid w:val="00C35F99"/>
    <w:rsid w:val="00C35FCF"/>
    <w:rsid w:val="00C36074"/>
    <w:rsid w:val="00C4091E"/>
    <w:rsid w:val="00C411B7"/>
    <w:rsid w:val="00C419B0"/>
    <w:rsid w:val="00C41BEE"/>
    <w:rsid w:val="00C41DB7"/>
    <w:rsid w:val="00C42140"/>
    <w:rsid w:val="00C42BA4"/>
    <w:rsid w:val="00C4303A"/>
    <w:rsid w:val="00C457CA"/>
    <w:rsid w:val="00C45E7E"/>
    <w:rsid w:val="00C46246"/>
    <w:rsid w:val="00C4656D"/>
    <w:rsid w:val="00C46D2A"/>
    <w:rsid w:val="00C46F52"/>
    <w:rsid w:val="00C47560"/>
    <w:rsid w:val="00C47DA4"/>
    <w:rsid w:val="00C507B2"/>
    <w:rsid w:val="00C509C0"/>
    <w:rsid w:val="00C50F07"/>
    <w:rsid w:val="00C516E6"/>
    <w:rsid w:val="00C51A4B"/>
    <w:rsid w:val="00C51AE9"/>
    <w:rsid w:val="00C51C5C"/>
    <w:rsid w:val="00C51E42"/>
    <w:rsid w:val="00C51F55"/>
    <w:rsid w:val="00C52118"/>
    <w:rsid w:val="00C52C29"/>
    <w:rsid w:val="00C52F87"/>
    <w:rsid w:val="00C535A9"/>
    <w:rsid w:val="00C53B98"/>
    <w:rsid w:val="00C53DC4"/>
    <w:rsid w:val="00C5401B"/>
    <w:rsid w:val="00C5410D"/>
    <w:rsid w:val="00C541B7"/>
    <w:rsid w:val="00C553F9"/>
    <w:rsid w:val="00C55BA5"/>
    <w:rsid w:val="00C5680D"/>
    <w:rsid w:val="00C571F1"/>
    <w:rsid w:val="00C577E5"/>
    <w:rsid w:val="00C57F96"/>
    <w:rsid w:val="00C60257"/>
    <w:rsid w:val="00C60B50"/>
    <w:rsid w:val="00C60D8A"/>
    <w:rsid w:val="00C616BD"/>
    <w:rsid w:val="00C62FB7"/>
    <w:rsid w:val="00C62FF8"/>
    <w:rsid w:val="00C63739"/>
    <w:rsid w:val="00C63C93"/>
    <w:rsid w:val="00C64A4D"/>
    <w:rsid w:val="00C64FE8"/>
    <w:rsid w:val="00C66265"/>
    <w:rsid w:val="00C66B12"/>
    <w:rsid w:val="00C66BCC"/>
    <w:rsid w:val="00C66D43"/>
    <w:rsid w:val="00C67027"/>
    <w:rsid w:val="00C70290"/>
    <w:rsid w:val="00C704D9"/>
    <w:rsid w:val="00C705FE"/>
    <w:rsid w:val="00C707DA"/>
    <w:rsid w:val="00C708AA"/>
    <w:rsid w:val="00C7098E"/>
    <w:rsid w:val="00C7151C"/>
    <w:rsid w:val="00C71950"/>
    <w:rsid w:val="00C71F3E"/>
    <w:rsid w:val="00C727A2"/>
    <w:rsid w:val="00C72868"/>
    <w:rsid w:val="00C729AE"/>
    <w:rsid w:val="00C7343C"/>
    <w:rsid w:val="00C73A0A"/>
    <w:rsid w:val="00C748B8"/>
    <w:rsid w:val="00C7490E"/>
    <w:rsid w:val="00C74D73"/>
    <w:rsid w:val="00C7585B"/>
    <w:rsid w:val="00C75911"/>
    <w:rsid w:val="00C76526"/>
    <w:rsid w:val="00C77C63"/>
    <w:rsid w:val="00C8180F"/>
    <w:rsid w:val="00C81843"/>
    <w:rsid w:val="00C8292D"/>
    <w:rsid w:val="00C82949"/>
    <w:rsid w:val="00C831ED"/>
    <w:rsid w:val="00C83402"/>
    <w:rsid w:val="00C836A9"/>
    <w:rsid w:val="00C84167"/>
    <w:rsid w:val="00C84575"/>
    <w:rsid w:val="00C84B68"/>
    <w:rsid w:val="00C84F9F"/>
    <w:rsid w:val="00C852B8"/>
    <w:rsid w:val="00C85F62"/>
    <w:rsid w:val="00C86549"/>
    <w:rsid w:val="00C8684F"/>
    <w:rsid w:val="00C876BF"/>
    <w:rsid w:val="00C90BAD"/>
    <w:rsid w:val="00C90D86"/>
    <w:rsid w:val="00C91270"/>
    <w:rsid w:val="00C91E09"/>
    <w:rsid w:val="00C93A51"/>
    <w:rsid w:val="00C95378"/>
    <w:rsid w:val="00C957FE"/>
    <w:rsid w:val="00C9634A"/>
    <w:rsid w:val="00C96B90"/>
    <w:rsid w:val="00C96E80"/>
    <w:rsid w:val="00CA0307"/>
    <w:rsid w:val="00CA0DD5"/>
    <w:rsid w:val="00CA1B95"/>
    <w:rsid w:val="00CA3865"/>
    <w:rsid w:val="00CA3A22"/>
    <w:rsid w:val="00CA3B90"/>
    <w:rsid w:val="00CA3FF7"/>
    <w:rsid w:val="00CA4171"/>
    <w:rsid w:val="00CA51E3"/>
    <w:rsid w:val="00CA5687"/>
    <w:rsid w:val="00CA5B40"/>
    <w:rsid w:val="00CA7039"/>
    <w:rsid w:val="00CA703A"/>
    <w:rsid w:val="00CB09F9"/>
    <w:rsid w:val="00CB0CEA"/>
    <w:rsid w:val="00CB1682"/>
    <w:rsid w:val="00CB1C87"/>
    <w:rsid w:val="00CB1E8E"/>
    <w:rsid w:val="00CB2244"/>
    <w:rsid w:val="00CB403A"/>
    <w:rsid w:val="00CB4146"/>
    <w:rsid w:val="00CB4715"/>
    <w:rsid w:val="00CB52F9"/>
    <w:rsid w:val="00CB53B8"/>
    <w:rsid w:val="00CB5734"/>
    <w:rsid w:val="00CB5CFA"/>
    <w:rsid w:val="00CB63EB"/>
    <w:rsid w:val="00CB643F"/>
    <w:rsid w:val="00CB6E68"/>
    <w:rsid w:val="00CC0488"/>
    <w:rsid w:val="00CC06B1"/>
    <w:rsid w:val="00CC0AC5"/>
    <w:rsid w:val="00CC0DAC"/>
    <w:rsid w:val="00CC0E9C"/>
    <w:rsid w:val="00CC1511"/>
    <w:rsid w:val="00CC1CED"/>
    <w:rsid w:val="00CC1E6C"/>
    <w:rsid w:val="00CC288C"/>
    <w:rsid w:val="00CC2B58"/>
    <w:rsid w:val="00CC33F2"/>
    <w:rsid w:val="00CC38BF"/>
    <w:rsid w:val="00CC3C73"/>
    <w:rsid w:val="00CC401B"/>
    <w:rsid w:val="00CC531E"/>
    <w:rsid w:val="00CC53A2"/>
    <w:rsid w:val="00CC552D"/>
    <w:rsid w:val="00CC570C"/>
    <w:rsid w:val="00CC5C96"/>
    <w:rsid w:val="00CC5D2B"/>
    <w:rsid w:val="00CC6706"/>
    <w:rsid w:val="00CC7AA5"/>
    <w:rsid w:val="00CD0ADB"/>
    <w:rsid w:val="00CD0C82"/>
    <w:rsid w:val="00CD0DA5"/>
    <w:rsid w:val="00CD1584"/>
    <w:rsid w:val="00CD1B99"/>
    <w:rsid w:val="00CD1DFA"/>
    <w:rsid w:val="00CD1E22"/>
    <w:rsid w:val="00CD1EEF"/>
    <w:rsid w:val="00CD2415"/>
    <w:rsid w:val="00CD345C"/>
    <w:rsid w:val="00CD39FF"/>
    <w:rsid w:val="00CD3D09"/>
    <w:rsid w:val="00CD4402"/>
    <w:rsid w:val="00CD6A07"/>
    <w:rsid w:val="00CD6B9F"/>
    <w:rsid w:val="00CD6DAD"/>
    <w:rsid w:val="00CD71AE"/>
    <w:rsid w:val="00CD7EE7"/>
    <w:rsid w:val="00CE0F40"/>
    <w:rsid w:val="00CE1796"/>
    <w:rsid w:val="00CE2000"/>
    <w:rsid w:val="00CE33E8"/>
    <w:rsid w:val="00CE3962"/>
    <w:rsid w:val="00CE3BDA"/>
    <w:rsid w:val="00CE4342"/>
    <w:rsid w:val="00CE4376"/>
    <w:rsid w:val="00CE44BA"/>
    <w:rsid w:val="00CE4BE0"/>
    <w:rsid w:val="00CE5CFC"/>
    <w:rsid w:val="00CE601A"/>
    <w:rsid w:val="00CE6917"/>
    <w:rsid w:val="00CF0522"/>
    <w:rsid w:val="00CF13A2"/>
    <w:rsid w:val="00CF1924"/>
    <w:rsid w:val="00CF21D5"/>
    <w:rsid w:val="00CF2C3A"/>
    <w:rsid w:val="00CF321E"/>
    <w:rsid w:val="00CF34A9"/>
    <w:rsid w:val="00CF50B7"/>
    <w:rsid w:val="00CF5412"/>
    <w:rsid w:val="00CF58BD"/>
    <w:rsid w:val="00CF63A1"/>
    <w:rsid w:val="00CF6AF9"/>
    <w:rsid w:val="00CF792A"/>
    <w:rsid w:val="00D00C27"/>
    <w:rsid w:val="00D01123"/>
    <w:rsid w:val="00D01736"/>
    <w:rsid w:val="00D01B32"/>
    <w:rsid w:val="00D01D12"/>
    <w:rsid w:val="00D021CA"/>
    <w:rsid w:val="00D023C8"/>
    <w:rsid w:val="00D02976"/>
    <w:rsid w:val="00D030A5"/>
    <w:rsid w:val="00D03F53"/>
    <w:rsid w:val="00D0513B"/>
    <w:rsid w:val="00D05A60"/>
    <w:rsid w:val="00D06200"/>
    <w:rsid w:val="00D069BF"/>
    <w:rsid w:val="00D07DC5"/>
    <w:rsid w:val="00D1008E"/>
    <w:rsid w:val="00D103EB"/>
    <w:rsid w:val="00D1101E"/>
    <w:rsid w:val="00D11691"/>
    <w:rsid w:val="00D11728"/>
    <w:rsid w:val="00D11830"/>
    <w:rsid w:val="00D13107"/>
    <w:rsid w:val="00D13277"/>
    <w:rsid w:val="00D13E0B"/>
    <w:rsid w:val="00D13FAF"/>
    <w:rsid w:val="00D1468F"/>
    <w:rsid w:val="00D14DA4"/>
    <w:rsid w:val="00D1558E"/>
    <w:rsid w:val="00D1602A"/>
    <w:rsid w:val="00D16282"/>
    <w:rsid w:val="00D16571"/>
    <w:rsid w:val="00D16FC6"/>
    <w:rsid w:val="00D1702E"/>
    <w:rsid w:val="00D17916"/>
    <w:rsid w:val="00D17F2F"/>
    <w:rsid w:val="00D2186F"/>
    <w:rsid w:val="00D21E83"/>
    <w:rsid w:val="00D223D4"/>
    <w:rsid w:val="00D23E79"/>
    <w:rsid w:val="00D23EE0"/>
    <w:rsid w:val="00D241A1"/>
    <w:rsid w:val="00D24247"/>
    <w:rsid w:val="00D24438"/>
    <w:rsid w:val="00D250B8"/>
    <w:rsid w:val="00D26A9C"/>
    <w:rsid w:val="00D273F0"/>
    <w:rsid w:val="00D27902"/>
    <w:rsid w:val="00D27965"/>
    <w:rsid w:val="00D3107C"/>
    <w:rsid w:val="00D311EE"/>
    <w:rsid w:val="00D31267"/>
    <w:rsid w:val="00D31608"/>
    <w:rsid w:val="00D3227F"/>
    <w:rsid w:val="00D329BF"/>
    <w:rsid w:val="00D333A3"/>
    <w:rsid w:val="00D33402"/>
    <w:rsid w:val="00D33990"/>
    <w:rsid w:val="00D33EB7"/>
    <w:rsid w:val="00D34691"/>
    <w:rsid w:val="00D3531C"/>
    <w:rsid w:val="00D355D2"/>
    <w:rsid w:val="00D357B8"/>
    <w:rsid w:val="00D36691"/>
    <w:rsid w:val="00D3670B"/>
    <w:rsid w:val="00D376E7"/>
    <w:rsid w:val="00D37EF0"/>
    <w:rsid w:val="00D4068C"/>
    <w:rsid w:val="00D415D4"/>
    <w:rsid w:val="00D41D58"/>
    <w:rsid w:val="00D42351"/>
    <w:rsid w:val="00D4305D"/>
    <w:rsid w:val="00D434BE"/>
    <w:rsid w:val="00D43E61"/>
    <w:rsid w:val="00D43F8D"/>
    <w:rsid w:val="00D44062"/>
    <w:rsid w:val="00D44283"/>
    <w:rsid w:val="00D44A96"/>
    <w:rsid w:val="00D44FA9"/>
    <w:rsid w:val="00D454E0"/>
    <w:rsid w:val="00D457CB"/>
    <w:rsid w:val="00D45B9D"/>
    <w:rsid w:val="00D45BE4"/>
    <w:rsid w:val="00D45D53"/>
    <w:rsid w:val="00D46956"/>
    <w:rsid w:val="00D47287"/>
    <w:rsid w:val="00D477BF"/>
    <w:rsid w:val="00D4781F"/>
    <w:rsid w:val="00D47CBE"/>
    <w:rsid w:val="00D47E7B"/>
    <w:rsid w:val="00D50652"/>
    <w:rsid w:val="00D50820"/>
    <w:rsid w:val="00D50CDA"/>
    <w:rsid w:val="00D50F5A"/>
    <w:rsid w:val="00D51869"/>
    <w:rsid w:val="00D5197F"/>
    <w:rsid w:val="00D533B0"/>
    <w:rsid w:val="00D544EC"/>
    <w:rsid w:val="00D55299"/>
    <w:rsid w:val="00D56106"/>
    <w:rsid w:val="00D56281"/>
    <w:rsid w:val="00D56AB1"/>
    <w:rsid w:val="00D57274"/>
    <w:rsid w:val="00D57407"/>
    <w:rsid w:val="00D57C7F"/>
    <w:rsid w:val="00D57C98"/>
    <w:rsid w:val="00D6020C"/>
    <w:rsid w:val="00D606B1"/>
    <w:rsid w:val="00D60A4A"/>
    <w:rsid w:val="00D60BB8"/>
    <w:rsid w:val="00D60C56"/>
    <w:rsid w:val="00D61EA3"/>
    <w:rsid w:val="00D62935"/>
    <w:rsid w:val="00D634CE"/>
    <w:rsid w:val="00D657CA"/>
    <w:rsid w:val="00D6581F"/>
    <w:rsid w:val="00D65BDC"/>
    <w:rsid w:val="00D65C80"/>
    <w:rsid w:val="00D66DFD"/>
    <w:rsid w:val="00D67030"/>
    <w:rsid w:val="00D67394"/>
    <w:rsid w:val="00D67EB4"/>
    <w:rsid w:val="00D70016"/>
    <w:rsid w:val="00D703C0"/>
    <w:rsid w:val="00D71B26"/>
    <w:rsid w:val="00D726A3"/>
    <w:rsid w:val="00D72833"/>
    <w:rsid w:val="00D72AF5"/>
    <w:rsid w:val="00D72FD5"/>
    <w:rsid w:val="00D73197"/>
    <w:rsid w:val="00D73374"/>
    <w:rsid w:val="00D7362E"/>
    <w:rsid w:val="00D73F18"/>
    <w:rsid w:val="00D741D4"/>
    <w:rsid w:val="00D74F78"/>
    <w:rsid w:val="00D75590"/>
    <w:rsid w:val="00D75653"/>
    <w:rsid w:val="00D756B4"/>
    <w:rsid w:val="00D75B28"/>
    <w:rsid w:val="00D7631D"/>
    <w:rsid w:val="00D7671E"/>
    <w:rsid w:val="00D76BB0"/>
    <w:rsid w:val="00D76D7C"/>
    <w:rsid w:val="00D774B2"/>
    <w:rsid w:val="00D809DA"/>
    <w:rsid w:val="00D82921"/>
    <w:rsid w:val="00D82E3E"/>
    <w:rsid w:val="00D82E5C"/>
    <w:rsid w:val="00D83023"/>
    <w:rsid w:val="00D83043"/>
    <w:rsid w:val="00D83954"/>
    <w:rsid w:val="00D84D72"/>
    <w:rsid w:val="00D85C8C"/>
    <w:rsid w:val="00D8631A"/>
    <w:rsid w:val="00D86624"/>
    <w:rsid w:val="00D869E9"/>
    <w:rsid w:val="00D86CF0"/>
    <w:rsid w:val="00D87148"/>
    <w:rsid w:val="00D901E3"/>
    <w:rsid w:val="00D90F8C"/>
    <w:rsid w:val="00D9111C"/>
    <w:rsid w:val="00D91231"/>
    <w:rsid w:val="00D91CFA"/>
    <w:rsid w:val="00D9207B"/>
    <w:rsid w:val="00D92B88"/>
    <w:rsid w:val="00D93746"/>
    <w:rsid w:val="00D93C9C"/>
    <w:rsid w:val="00D93D1C"/>
    <w:rsid w:val="00D93F27"/>
    <w:rsid w:val="00D94133"/>
    <w:rsid w:val="00D9447D"/>
    <w:rsid w:val="00D94FBF"/>
    <w:rsid w:val="00D96AAB"/>
    <w:rsid w:val="00D97754"/>
    <w:rsid w:val="00DA1512"/>
    <w:rsid w:val="00DA1617"/>
    <w:rsid w:val="00DA2703"/>
    <w:rsid w:val="00DA373E"/>
    <w:rsid w:val="00DA3A99"/>
    <w:rsid w:val="00DA3AF3"/>
    <w:rsid w:val="00DA3B43"/>
    <w:rsid w:val="00DA575A"/>
    <w:rsid w:val="00DA5884"/>
    <w:rsid w:val="00DA5B0A"/>
    <w:rsid w:val="00DA5C44"/>
    <w:rsid w:val="00DA6D1D"/>
    <w:rsid w:val="00DA6DB7"/>
    <w:rsid w:val="00DA74BC"/>
    <w:rsid w:val="00DB03FC"/>
    <w:rsid w:val="00DB27EA"/>
    <w:rsid w:val="00DB3A19"/>
    <w:rsid w:val="00DB3EA3"/>
    <w:rsid w:val="00DB4332"/>
    <w:rsid w:val="00DB5359"/>
    <w:rsid w:val="00DB599C"/>
    <w:rsid w:val="00DB6094"/>
    <w:rsid w:val="00DB682E"/>
    <w:rsid w:val="00DB6C57"/>
    <w:rsid w:val="00DB7284"/>
    <w:rsid w:val="00DB798B"/>
    <w:rsid w:val="00DC029D"/>
    <w:rsid w:val="00DC133F"/>
    <w:rsid w:val="00DC14F1"/>
    <w:rsid w:val="00DC152C"/>
    <w:rsid w:val="00DC2152"/>
    <w:rsid w:val="00DC2386"/>
    <w:rsid w:val="00DC28DD"/>
    <w:rsid w:val="00DC2A6F"/>
    <w:rsid w:val="00DC3A46"/>
    <w:rsid w:val="00DC4430"/>
    <w:rsid w:val="00DC5459"/>
    <w:rsid w:val="00DC5FB6"/>
    <w:rsid w:val="00DC6D69"/>
    <w:rsid w:val="00DC75F8"/>
    <w:rsid w:val="00DC7722"/>
    <w:rsid w:val="00DC7D80"/>
    <w:rsid w:val="00DC7FCF"/>
    <w:rsid w:val="00DD216C"/>
    <w:rsid w:val="00DD2878"/>
    <w:rsid w:val="00DD2C9C"/>
    <w:rsid w:val="00DD358C"/>
    <w:rsid w:val="00DD5022"/>
    <w:rsid w:val="00DD55BB"/>
    <w:rsid w:val="00DD676F"/>
    <w:rsid w:val="00DD6C5E"/>
    <w:rsid w:val="00DD6D9D"/>
    <w:rsid w:val="00DD6F79"/>
    <w:rsid w:val="00DD78A2"/>
    <w:rsid w:val="00DD78CD"/>
    <w:rsid w:val="00DD7C3A"/>
    <w:rsid w:val="00DE0430"/>
    <w:rsid w:val="00DE0E66"/>
    <w:rsid w:val="00DE0F65"/>
    <w:rsid w:val="00DE1084"/>
    <w:rsid w:val="00DE1979"/>
    <w:rsid w:val="00DE19CB"/>
    <w:rsid w:val="00DE2172"/>
    <w:rsid w:val="00DE2285"/>
    <w:rsid w:val="00DE252F"/>
    <w:rsid w:val="00DE284D"/>
    <w:rsid w:val="00DE291B"/>
    <w:rsid w:val="00DE29E8"/>
    <w:rsid w:val="00DE329E"/>
    <w:rsid w:val="00DE32D0"/>
    <w:rsid w:val="00DE3FC8"/>
    <w:rsid w:val="00DE419C"/>
    <w:rsid w:val="00DE456D"/>
    <w:rsid w:val="00DE4EB5"/>
    <w:rsid w:val="00DE65E1"/>
    <w:rsid w:val="00DE676F"/>
    <w:rsid w:val="00DE6A6F"/>
    <w:rsid w:val="00DE741B"/>
    <w:rsid w:val="00DE78B5"/>
    <w:rsid w:val="00DE7D67"/>
    <w:rsid w:val="00DF028E"/>
    <w:rsid w:val="00DF0896"/>
    <w:rsid w:val="00DF1C74"/>
    <w:rsid w:val="00DF22B2"/>
    <w:rsid w:val="00DF2787"/>
    <w:rsid w:val="00DF2D66"/>
    <w:rsid w:val="00DF315F"/>
    <w:rsid w:val="00DF3716"/>
    <w:rsid w:val="00DF471D"/>
    <w:rsid w:val="00DF4AA8"/>
    <w:rsid w:val="00DF5378"/>
    <w:rsid w:val="00DF6497"/>
    <w:rsid w:val="00DF6582"/>
    <w:rsid w:val="00DF7479"/>
    <w:rsid w:val="00DF74F1"/>
    <w:rsid w:val="00DF7994"/>
    <w:rsid w:val="00DF7CD0"/>
    <w:rsid w:val="00E00047"/>
    <w:rsid w:val="00E00079"/>
    <w:rsid w:val="00E001F6"/>
    <w:rsid w:val="00E007E9"/>
    <w:rsid w:val="00E01080"/>
    <w:rsid w:val="00E011EB"/>
    <w:rsid w:val="00E03171"/>
    <w:rsid w:val="00E03DDB"/>
    <w:rsid w:val="00E043F8"/>
    <w:rsid w:val="00E0444A"/>
    <w:rsid w:val="00E04DDF"/>
    <w:rsid w:val="00E05D30"/>
    <w:rsid w:val="00E0684E"/>
    <w:rsid w:val="00E06971"/>
    <w:rsid w:val="00E06F42"/>
    <w:rsid w:val="00E0723F"/>
    <w:rsid w:val="00E072F6"/>
    <w:rsid w:val="00E07625"/>
    <w:rsid w:val="00E07F46"/>
    <w:rsid w:val="00E1030C"/>
    <w:rsid w:val="00E10824"/>
    <w:rsid w:val="00E109DD"/>
    <w:rsid w:val="00E10A46"/>
    <w:rsid w:val="00E11A58"/>
    <w:rsid w:val="00E125C8"/>
    <w:rsid w:val="00E12717"/>
    <w:rsid w:val="00E128CC"/>
    <w:rsid w:val="00E136F1"/>
    <w:rsid w:val="00E13951"/>
    <w:rsid w:val="00E14693"/>
    <w:rsid w:val="00E16074"/>
    <w:rsid w:val="00E16200"/>
    <w:rsid w:val="00E17068"/>
    <w:rsid w:val="00E170D2"/>
    <w:rsid w:val="00E17738"/>
    <w:rsid w:val="00E17FAC"/>
    <w:rsid w:val="00E209A0"/>
    <w:rsid w:val="00E2106A"/>
    <w:rsid w:val="00E214C8"/>
    <w:rsid w:val="00E215DD"/>
    <w:rsid w:val="00E21A49"/>
    <w:rsid w:val="00E2310B"/>
    <w:rsid w:val="00E24171"/>
    <w:rsid w:val="00E2456F"/>
    <w:rsid w:val="00E24AF7"/>
    <w:rsid w:val="00E24BE3"/>
    <w:rsid w:val="00E24CBD"/>
    <w:rsid w:val="00E25676"/>
    <w:rsid w:val="00E25B4E"/>
    <w:rsid w:val="00E25C9E"/>
    <w:rsid w:val="00E2651A"/>
    <w:rsid w:val="00E26D7F"/>
    <w:rsid w:val="00E27851"/>
    <w:rsid w:val="00E305FB"/>
    <w:rsid w:val="00E30E50"/>
    <w:rsid w:val="00E30FAC"/>
    <w:rsid w:val="00E313EC"/>
    <w:rsid w:val="00E314EB"/>
    <w:rsid w:val="00E32685"/>
    <w:rsid w:val="00E32C04"/>
    <w:rsid w:val="00E32ED5"/>
    <w:rsid w:val="00E332AD"/>
    <w:rsid w:val="00E334E9"/>
    <w:rsid w:val="00E35091"/>
    <w:rsid w:val="00E358F5"/>
    <w:rsid w:val="00E35D49"/>
    <w:rsid w:val="00E35FA3"/>
    <w:rsid w:val="00E37373"/>
    <w:rsid w:val="00E374F3"/>
    <w:rsid w:val="00E378D4"/>
    <w:rsid w:val="00E37933"/>
    <w:rsid w:val="00E408A3"/>
    <w:rsid w:val="00E424CA"/>
    <w:rsid w:val="00E42774"/>
    <w:rsid w:val="00E43161"/>
    <w:rsid w:val="00E43526"/>
    <w:rsid w:val="00E439DD"/>
    <w:rsid w:val="00E43BEF"/>
    <w:rsid w:val="00E44438"/>
    <w:rsid w:val="00E44C0B"/>
    <w:rsid w:val="00E44E1A"/>
    <w:rsid w:val="00E4635A"/>
    <w:rsid w:val="00E47912"/>
    <w:rsid w:val="00E50102"/>
    <w:rsid w:val="00E51CC9"/>
    <w:rsid w:val="00E5201F"/>
    <w:rsid w:val="00E52B81"/>
    <w:rsid w:val="00E54151"/>
    <w:rsid w:val="00E5474C"/>
    <w:rsid w:val="00E54A2B"/>
    <w:rsid w:val="00E54A33"/>
    <w:rsid w:val="00E54B8D"/>
    <w:rsid w:val="00E550FD"/>
    <w:rsid w:val="00E55183"/>
    <w:rsid w:val="00E55450"/>
    <w:rsid w:val="00E555FB"/>
    <w:rsid w:val="00E55B58"/>
    <w:rsid w:val="00E55ED7"/>
    <w:rsid w:val="00E56401"/>
    <w:rsid w:val="00E57B0D"/>
    <w:rsid w:val="00E60154"/>
    <w:rsid w:val="00E601CB"/>
    <w:rsid w:val="00E6039E"/>
    <w:rsid w:val="00E6172E"/>
    <w:rsid w:val="00E61C34"/>
    <w:rsid w:val="00E61EDD"/>
    <w:rsid w:val="00E629C3"/>
    <w:rsid w:val="00E62C20"/>
    <w:rsid w:val="00E6316A"/>
    <w:rsid w:val="00E63520"/>
    <w:rsid w:val="00E6359F"/>
    <w:rsid w:val="00E63C50"/>
    <w:rsid w:val="00E63D12"/>
    <w:rsid w:val="00E6430D"/>
    <w:rsid w:val="00E650E7"/>
    <w:rsid w:val="00E65E52"/>
    <w:rsid w:val="00E66109"/>
    <w:rsid w:val="00E66A15"/>
    <w:rsid w:val="00E71AAE"/>
    <w:rsid w:val="00E72608"/>
    <w:rsid w:val="00E726D3"/>
    <w:rsid w:val="00E727ED"/>
    <w:rsid w:val="00E72BFF"/>
    <w:rsid w:val="00E73337"/>
    <w:rsid w:val="00E73685"/>
    <w:rsid w:val="00E73C59"/>
    <w:rsid w:val="00E749F9"/>
    <w:rsid w:val="00E77272"/>
    <w:rsid w:val="00E77C15"/>
    <w:rsid w:val="00E77DF0"/>
    <w:rsid w:val="00E8055A"/>
    <w:rsid w:val="00E80724"/>
    <w:rsid w:val="00E80967"/>
    <w:rsid w:val="00E8145C"/>
    <w:rsid w:val="00E81897"/>
    <w:rsid w:val="00E8322A"/>
    <w:rsid w:val="00E83559"/>
    <w:rsid w:val="00E85045"/>
    <w:rsid w:val="00E8550F"/>
    <w:rsid w:val="00E85A3A"/>
    <w:rsid w:val="00E85B25"/>
    <w:rsid w:val="00E85C90"/>
    <w:rsid w:val="00E86B5B"/>
    <w:rsid w:val="00E90688"/>
    <w:rsid w:val="00E907BC"/>
    <w:rsid w:val="00E90C2D"/>
    <w:rsid w:val="00E90FE2"/>
    <w:rsid w:val="00E914FA"/>
    <w:rsid w:val="00E91618"/>
    <w:rsid w:val="00E91CAB"/>
    <w:rsid w:val="00E91ECC"/>
    <w:rsid w:val="00E91EFE"/>
    <w:rsid w:val="00E93256"/>
    <w:rsid w:val="00E93415"/>
    <w:rsid w:val="00E93CFC"/>
    <w:rsid w:val="00E93E30"/>
    <w:rsid w:val="00E93E55"/>
    <w:rsid w:val="00E93E80"/>
    <w:rsid w:val="00E93FC9"/>
    <w:rsid w:val="00E94D1A"/>
    <w:rsid w:val="00E95F9C"/>
    <w:rsid w:val="00E96B2D"/>
    <w:rsid w:val="00E96B8B"/>
    <w:rsid w:val="00E971F0"/>
    <w:rsid w:val="00E97DB8"/>
    <w:rsid w:val="00EA0CBF"/>
    <w:rsid w:val="00EA14F1"/>
    <w:rsid w:val="00EA1B09"/>
    <w:rsid w:val="00EA255C"/>
    <w:rsid w:val="00EA35CE"/>
    <w:rsid w:val="00EA36EC"/>
    <w:rsid w:val="00EA51B1"/>
    <w:rsid w:val="00EA53E4"/>
    <w:rsid w:val="00EA5900"/>
    <w:rsid w:val="00EA5E45"/>
    <w:rsid w:val="00EA6E23"/>
    <w:rsid w:val="00EA7589"/>
    <w:rsid w:val="00EB07A2"/>
    <w:rsid w:val="00EB18B0"/>
    <w:rsid w:val="00EB1F57"/>
    <w:rsid w:val="00EB2E23"/>
    <w:rsid w:val="00EB2F9C"/>
    <w:rsid w:val="00EB3203"/>
    <w:rsid w:val="00EB3C85"/>
    <w:rsid w:val="00EB3EC1"/>
    <w:rsid w:val="00EB3ED3"/>
    <w:rsid w:val="00EB422B"/>
    <w:rsid w:val="00EB4496"/>
    <w:rsid w:val="00EB46F4"/>
    <w:rsid w:val="00EB5918"/>
    <w:rsid w:val="00EB5DB5"/>
    <w:rsid w:val="00EB7C70"/>
    <w:rsid w:val="00EC05F3"/>
    <w:rsid w:val="00EC145F"/>
    <w:rsid w:val="00EC1561"/>
    <w:rsid w:val="00EC16E9"/>
    <w:rsid w:val="00EC1737"/>
    <w:rsid w:val="00EC1C60"/>
    <w:rsid w:val="00EC1EF2"/>
    <w:rsid w:val="00EC4321"/>
    <w:rsid w:val="00EC4625"/>
    <w:rsid w:val="00EC4C8B"/>
    <w:rsid w:val="00EC4D82"/>
    <w:rsid w:val="00EC5FA0"/>
    <w:rsid w:val="00EC6240"/>
    <w:rsid w:val="00EC6530"/>
    <w:rsid w:val="00EC6699"/>
    <w:rsid w:val="00ED0EB8"/>
    <w:rsid w:val="00ED160C"/>
    <w:rsid w:val="00ED2388"/>
    <w:rsid w:val="00ED25AF"/>
    <w:rsid w:val="00ED3492"/>
    <w:rsid w:val="00ED3649"/>
    <w:rsid w:val="00ED42F7"/>
    <w:rsid w:val="00ED5A3E"/>
    <w:rsid w:val="00ED65C1"/>
    <w:rsid w:val="00EE016A"/>
    <w:rsid w:val="00EE184F"/>
    <w:rsid w:val="00EE1A30"/>
    <w:rsid w:val="00EE1B8F"/>
    <w:rsid w:val="00EE21BD"/>
    <w:rsid w:val="00EE233C"/>
    <w:rsid w:val="00EE2CF8"/>
    <w:rsid w:val="00EE395C"/>
    <w:rsid w:val="00EE3A2A"/>
    <w:rsid w:val="00EE3B4F"/>
    <w:rsid w:val="00EE3E81"/>
    <w:rsid w:val="00EE4844"/>
    <w:rsid w:val="00EE4A56"/>
    <w:rsid w:val="00EE530E"/>
    <w:rsid w:val="00EE67FE"/>
    <w:rsid w:val="00EE7914"/>
    <w:rsid w:val="00EE7F40"/>
    <w:rsid w:val="00EF03EF"/>
    <w:rsid w:val="00EF1351"/>
    <w:rsid w:val="00EF1EF1"/>
    <w:rsid w:val="00EF30DB"/>
    <w:rsid w:val="00EF3B8D"/>
    <w:rsid w:val="00EF495B"/>
    <w:rsid w:val="00EF56AA"/>
    <w:rsid w:val="00EF5EDA"/>
    <w:rsid w:val="00EF5F0A"/>
    <w:rsid w:val="00EF6612"/>
    <w:rsid w:val="00EF6CE7"/>
    <w:rsid w:val="00F00681"/>
    <w:rsid w:val="00F0085D"/>
    <w:rsid w:val="00F00A47"/>
    <w:rsid w:val="00F0105B"/>
    <w:rsid w:val="00F0180E"/>
    <w:rsid w:val="00F019BF"/>
    <w:rsid w:val="00F02056"/>
    <w:rsid w:val="00F0304E"/>
    <w:rsid w:val="00F037C2"/>
    <w:rsid w:val="00F0498B"/>
    <w:rsid w:val="00F051F7"/>
    <w:rsid w:val="00F0556A"/>
    <w:rsid w:val="00F05BC1"/>
    <w:rsid w:val="00F0645F"/>
    <w:rsid w:val="00F0668C"/>
    <w:rsid w:val="00F06AFB"/>
    <w:rsid w:val="00F070E5"/>
    <w:rsid w:val="00F10900"/>
    <w:rsid w:val="00F10B98"/>
    <w:rsid w:val="00F11146"/>
    <w:rsid w:val="00F11639"/>
    <w:rsid w:val="00F117FE"/>
    <w:rsid w:val="00F11A3B"/>
    <w:rsid w:val="00F11AFF"/>
    <w:rsid w:val="00F11CB8"/>
    <w:rsid w:val="00F124F0"/>
    <w:rsid w:val="00F1281C"/>
    <w:rsid w:val="00F12892"/>
    <w:rsid w:val="00F129D1"/>
    <w:rsid w:val="00F12A9A"/>
    <w:rsid w:val="00F140D8"/>
    <w:rsid w:val="00F14856"/>
    <w:rsid w:val="00F14D65"/>
    <w:rsid w:val="00F14F94"/>
    <w:rsid w:val="00F1600F"/>
    <w:rsid w:val="00F1738A"/>
    <w:rsid w:val="00F17628"/>
    <w:rsid w:val="00F20BB3"/>
    <w:rsid w:val="00F20DC5"/>
    <w:rsid w:val="00F225BE"/>
    <w:rsid w:val="00F22BBD"/>
    <w:rsid w:val="00F23A37"/>
    <w:rsid w:val="00F2469A"/>
    <w:rsid w:val="00F2560E"/>
    <w:rsid w:val="00F2668C"/>
    <w:rsid w:val="00F26F02"/>
    <w:rsid w:val="00F27026"/>
    <w:rsid w:val="00F273C2"/>
    <w:rsid w:val="00F27740"/>
    <w:rsid w:val="00F30872"/>
    <w:rsid w:val="00F31191"/>
    <w:rsid w:val="00F319F1"/>
    <w:rsid w:val="00F3204E"/>
    <w:rsid w:val="00F32663"/>
    <w:rsid w:val="00F33531"/>
    <w:rsid w:val="00F33F8F"/>
    <w:rsid w:val="00F345CF"/>
    <w:rsid w:val="00F34EF3"/>
    <w:rsid w:val="00F34F1A"/>
    <w:rsid w:val="00F3501F"/>
    <w:rsid w:val="00F35524"/>
    <w:rsid w:val="00F35B76"/>
    <w:rsid w:val="00F35F27"/>
    <w:rsid w:val="00F36506"/>
    <w:rsid w:val="00F36632"/>
    <w:rsid w:val="00F367B6"/>
    <w:rsid w:val="00F36C04"/>
    <w:rsid w:val="00F37750"/>
    <w:rsid w:val="00F37C46"/>
    <w:rsid w:val="00F40A05"/>
    <w:rsid w:val="00F40B6F"/>
    <w:rsid w:val="00F40CE4"/>
    <w:rsid w:val="00F4114C"/>
    <w:rsid w:val="00F41BDF"/>
    <w:rsid w:val="00F41DBB"/>
    <w:rsid w:val="00F428D5"/>
    <w:rsid w:val="00F42AC8"/>
    <w:rsid w:val="00F42F44"/>
    <w:rsid w:val="00F43BAC"/>
    <w:rsid w:val="00F43CF8"/>
    <w:rsid w:val="00F44B1C"/>
    <w:rsid w:val="00F44BA4"/>
    <w:rsid w:val="00F45F79"/>
    <w:rsid w:val="00F46409"/>
    <w:rsid w:val="00F46934"/>
    <w:rsid w:val="00F47786"/>
    <w:rsid w:val="00F477E3"/>
    <w:rsid w:val="00F47ABD"/>
    <w:rsid w:val="00F5024F"/>
    <w:rsid w:val="00F521AA"/>
    <w:rsid w:val="00F5220A"/>
    <w:rsid w:val="00F52976"/>
    <w:rsid w:val="00F52CEB"/>
    <w:rsid w:val="00F52F7A"/>
    <w:rsid w:val="00F531D1"/>
    <w:rsid w:val="00F5331F"/>
    <w:rsid w:val="00F53501"/>
    <w:rsid w:val="00F54986"/>
    <w:rsid w:val="00F54E18"/>
    <w:rsid w:val="00F560D7"/>
    <w:rsid w:val="00F56D65"/>
    <w:rsid w:val="00F57C71"/>
    <w:rsid w:val="00F57E1C"/>
    <w:rsid w:val="00F60982"/>
    <w:rsid w:val="00F60B94"/>
    <w:rsid w:val="00F612C0"/>
    <w:rsid w:val="00F61600"/>
    <w:rsid w:val="00F625EA"/>
    <w:rsid w:val="00F62FB8"/>
    <w:rsid w:val="00F63049"/>
    <w:rsid w:val="00F630CD"/>
    <w:rsid w:val="00F63831"/>
    <w:rsid w:val="00F648DE"/>
    <w:rsid w:val="00F65343"/>
    <w:rsid w:val="00F663D2"/>
    <w:rsid w:val="00F672A2"/>
    <w:rsid w:val="00F70349"/>
    <w:rsid w:val="00F708CA"/>
    <w:rsid w:val="00F70E76"/>
    <w:rsid w:val="00F71200"/>
    <w:rsid w:val="00F715EB"/>
    <w:rsid w:val="00F71896"/>
    <w:rsid w:val="00F72251"/>
    <w:rsid w:val="00F73638"/>
    <w:rsid w:val="00F73A28"/>
    <w:rsid w:val="00F741AE"/>
    <w:rsid w:val="00F74E50"/>
    <w:rsid w:val="00F753E0"/>
    <w:rsid w:val="00F75BB7"/>
    <w:rsid w:val="00F764D5"/>
    <w:rsid w:val="00F768D1"/>
    <w:rsid w:val="00F76A72"/>
    <w:rsid w:val="00F76E66"/>
    <w:rsid w:val="00F77188"/>
    <w:rsid w:val="00F8093B"/>
    <w:rsid w:val="00F80978"/>
    <w:rsid w:val="00F80EFE"/>
    <w:rsid w:val="00F8144B"/>
    <w:rsid w:val="00F819E4"/>
    <w:rsid w:val="00F81A2C"/>
    <w:rsid w:val="00F829B7"/>
    <w:rsid w:val="00F82B22"/>
    <w:rsid w:val="00F8318B"/>
    <w:rsid w:val="00F83397"/>
    <w:rsid w:val="00F83C89"/>
    <w:rsid w:val="00F842EE"/>
    <w:rsid w:val="00F8475C"/>
    <w:rsid w:val="00F85187"/>
    <w:rsid w:val="00F8557F"/>
    <w:rsid w:val="00F86094"/>
    <w:rsid w:val="00F8628D"/>
    <w:rsid w:val="00F87E08"/>
    <w:rsid w:val="00F90A17"/>
    <w:rsid w:val="00F91C7C"/>
    <w:rsid w:val="00F91EB2"/>
    <w:rsid w:val="00F9237D"/>
    <w:rsid w:val="00F92B6D"/>
    <w:rsid w:val="00F92DA8"/>
    <w:rsid w:val="00F93507"/>
    <w:rsid w:val="00F9359B"/>
    <w:rsid w:val="00F93D67"/>
    <w:rsid w:val="00F93FB5"/>
    <w:rsid w:val="00F94094"/>
    <w:rsid w:val="00F945C0"/>
    <w:rsid w:val="00F94A5A"/>
    <w:rsid w:val="00F95A2F"/>
    <w:rsid w:val="00F963B8"/>
    <w:rsid w:val="00F96925"/>
    <w:rsid w:val="00F97021"/>
    <w:rsid w:val="00FA08BD"/>
    <w:rsid w:val="00FA106D"/>
    <w:rsid w:val="00FA13DC"/>
    <w:rsid w:val="00FA1718"/>
    <w:rsid w:val="00FA1AD4"/>
    <w:rsid w:val="00FA1D02"/>
    <w:rsid w:val="00FA2639"/>
    <w:rsid w:val="00FA3305"/>
    <w:rsid w:val="00FA3443"/>
    <w:rsid w:val="00FA38E7"/>
    <w:rsid w:val="00FA4352"/>
    <w:rsid w:val="00FA4761"/>
    <w:rsid w:val="00FA5A4D"/>
    <w:rsid w:val="00FA64C1"/>
    <w:rsid w:val="00FA67AE"/>
    <w:rsid w:val="00FA7329"/>
    <w:rsid w:val="00FB0EE0"/>
    <w:rsid w:val="00FB1058"/>
    <w:rsid w:val="00FB176C"/>
    <w:rsid w:val="00FB17B8"/>
    <w:rsid w:val="00FB1A23"/>
    <w:rsid w:val="00FB31EC"/>
    <w:rsid w:val="00FB4212"/>
    <w:rsid w:val="00FB4A74"/>
    <w:rsid w:val="00FB4E79"/>
    <w:rsid w:val="00FB50AF"/>
    <w:rsid w:val="00FB613A"/>
    <w:rsid w:val="00FB69C2"/>
    <w:rsid w:val="00FB77F1"/>
    <w:rsid w:val="00FB7C87"/>
    <w:rsid w:val="00FC0FA7"/>
    <w:rsid w:val="00FC1288"/>
    <w:rsid w:val="00FC1986"/>
    <w:rsid w:val="00FC29FA"/>
    <w:rsid w:val="00FC353C"/>
    <w:rsid w:val="00FC4077"/>
    <w:rsid w:val="00FC47C1"/>
    <w:rsid w:val="00FC48EF"/>
    <w:rsid w:val="00FC5357"/>
    <w:rsid w:val="00FC5765"/>
    <w:rsid w:val="00FC58C2"/>
    <w:rsid w:val="00FC5D00"/>
    <w:rsid w:val="00FC61E5"/>
    <w:rsid w:val="00FC63DE"/>
    <w:rsid w:val="00FC65F8"/>
    <w:rsid w:val="00FC66B0"/>
    <w:rsid w:val="00FC6AE6"/>
    <w:rsid w:val="00FC7B5C"/>
    <w:rsid w:val="00FC7E80"/>
    <w:rsid w:val="00FD0C0B"/>
    <w:rsid w:val="00FD0CFC"/>
    <w:rsid w:val="00FD2A61"/>
    <w:rsid w:val="00FD2EE6"/>
    <w:rsid w:val="00FD2FB6"/>
    <w:rsid w:val="00FD37A9"/>
    <w:rsid w:val="00FD3AF4"/>
    <w:rsid w:val="00FD45D1"/>
    <w:rsid w:val="00FD4DCC"/>
    <w:rsid w:val="00FD4E0E"/>
    <w:rsid w:val="00FD5793"/>
    <w:rsid w:val="00FD5FA1"/>
    <w:rsid w:val="00FD720E"/>
    <w:rsid w:val="00FD77CF"/>
    <w:rsid w:val="00FD7EDD"/>
    <w:rsid w:val="00FD7FCB"/>
    <w:rsid w:val="00FE0E20"/>
    <w:rsid w:val="00FE0E3A"/>
    <w:rsid w:val="00FE1327"/>
    <w:rsid w:val="00FE1E30"/>
    <w:rsid w:val="00FE33F5"/>
    <w:rsid w:val="00FE35CF"/>
    <w:rsid w:val="00FE3856"/>
    <w:rsid w:val="00FE4229"/>
    <w:rsid w:val="00FE42C8"/>
    <w:rsid w:val="00FE5B07"/>
    <w:rsid w:val="00FE630B"/>
    <w:rsid w:val="00FE6978"/>
    <w:rsid w:val="00FE7118"/>
    <w:rsid w:val="00FE754D"/>
    <w:rsid w:val="00FE7B98"/>
    <w:rsid w:val="00FF256C"/>
    <w:rsid w:val="00FF25A0"/>
    <w:rsid w:val="00FF25AF"/>
    <w:rsid w:val="00FF3674"/>
    <w:rsid w:val="00FF3B7C"/>
    <w:rsid w:val="00FF5333"/>
    <w:rsid w:val="00FF598A"/>
    <w:rsid w:val="00FF6BD4"/>
    <w:rsid w:val="00FF76A0"/>
    <w:rsid w:val="00FF7927"/>
    <w:rsid w:val="00FF79CC"/>
    <w:rsid w:val="00FF7A7E"/>
    <w:rsid w:val="00FF7CA7"/>
    <w:rsid w:val="00FF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color2="#aaa" type="gradient"/>
      <v:stroke on="f"/>
      <v:shadow on="t" color="#4d4d4d" opacity="52429f" offset=",3pt"/>
      <o:colormru v:ext="edit" colors="#c8d8e6,#00214a,#b2b2b2,#eaeaea,#d4dfeb,#d8e3ec,#dfe7ef"/>
    </o:shapedefaults>
    <o:shapelayout v:ext="edit">
      <o:idmap v:ext="edit" data="2"/>
    </o:shapelayout>
  </w:shapeDefaults>
  <w:decimalSymbol w:val=","/>
  <w:listSeparator w:val=";"/>
  <w14:docId w14:val="7A9B479C"/>
  <w15:docId w15:val="{4521EFEA-9449-4108-8B38-9146491C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Times New Roman" w:hAnsi="Source Sans Pro" w:cs="Times New Roman"/>
        <w:sz w:val="22"/>
        <w:szCs w:val="22"/>
        <w:lang w:val="en-US"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875BAF"/>
  </w:style>
  <w:style w:type="paragraph" w:styleId="Ttulo1">
    <w:name w:val="heading 1"/>
    <w:aliases w:val="Heading1"/>
    <w:next w:val="Body"/>
    <w:rsid w:val="00096093"/>
    <w:pPr>
      <w:keepNext/>
      <w:pageBreakBefore/>
      <w:numPr>
        <w:numId w:val="1"/>
      </w:numPr>
      <w:tabs>
        <w:tab w:val="clear" w:pos="1337"/>
      </w:tabs>
      <w:spacing w:before="240" w:after="100"/>
      <w:ind w:left="1418" w:hanging="1418"/>
      <w:outlineLvl w:val="0"/>
    </w:pPr>
    <w:rPr>
      <w:b/>
      <w:snapToGrid w:val="0"/>
      <w:kern w:val="28"/>
      <w:sz w:val="32"/>
      <w:lang w:eastAsia="de-DE"/>
    </w:rPr>
  </w:style>
  <w:style w:type="paragraph" w:styleId="Ttulo2">
    <w:name w:val="heading 2"/>
    <w:aliases w:val="Heading2"/>
    <w:basedOn w:val="Ttulo1"/>
    <w:next w:val="Body"/>
    <w:rsid w:val="00096093"/>
    <w:pPr>
      <w:pageBreakBefore w:val="0"/>
      <w:numPr>
        <w:ilvl w:val="1"/>
      </w:numPr>
      <w:tabs>
        <w:tab w:val="clear" w:pos="1337"/>
        <w:tab w:val="left" w:pos="1418"/>
      </w:tabs>
      <w:spacing w:after="120"/>
      <w:ind w:left="1418" w:hanging="1418"/>
      <w:outlineLvl w:val="1"/>
    </w:pPr>
    <w:rPr>
      <w:sz w:val="28"/>
    </w:rPr>
  </w:style>
  <w:style w:type="paragraph" w:styleId="Ttulo3">
    <w:name w:val="heading 3"/>
    <w:aliases w:val="Heading3"/>
    <w:basedOn w:val="Ttulo1"/>
    <w:next w:val="Body"/>
    <w:rsid w:val="00096093"/>
    <w:pPr>
      <w:pageBreakBefore w:val="0"/>
      <w:numPr>
        <w:ilvl w:val="2"/>
      </w:numPr>
      <w:tabs>
        <w:tab w:val="clear" w:pos="1337"/>
      </w:tabs>
      <w:spacing w:after="120"/>
      <w:ind w:left="1418" w:hanging="1418"/>
      <w:outlineLvl w:val="2"/>
    </w:pPr>
    <w:rPr>
      <w:sz w:val="28"/>
    </w:rPr>
  </w:style>
  <w:style w:type="paragraph" w:styleId="Ttulo4">
    <w:name w:val="heading 4"/>
    <w:aliases w:val="Heading4"/>
    <w:basedOn w:val="Ttulo1"/>
    <w:next w:val="Body"/>
    <w:rsid w:val="00096093"/>
    <w:pPr>
      <w:pageBreakBefore w:val="0"/>
      <w:numPr>
        <w:ilvl w:val="3"/>
      </w:numPr>
      <w:tabs>
        <w:tab w:val="clear" w:pos="1337"/>
        <w:tab w:val="num" w:pos="1418"/>
      </w:tabs>
      <w:spacing w:after="120"/>
      <w:ind w:left="1418" w:hanging="1418"/>
      <w:outlineLvl w:val="3"/>
    </w:pPr>
    <w:rPr>
      <w:sz w:val="28"/>
    </w:rPr>
  </w:style>
  <w:style w:type="paragraph" w:styleId="Ttulo5">
    <w:name w:val="heading 5"/>
    <w:basedOn w:val="Ttulo2"/>
    <w:next w:val="Body"/>
    <w:locked/>
    <w:rsid w:val="00D7671E"/>
    <w:pPr>
      <w:numPr>
        <w:ilvl w:val="4"/>
      </w:numPr>
      <w:outlineLvl w:val="4"/>
    </w:pPr>
    <w:rPr>
      <w:szCs w:val="24"/>
    </w:rPr>
  </w:style>
  <w:style w:type="paragraph" w:styleId="Ttulo6">
    <w:name w:val="heading 6"/>
    <w:basedOn w:val="Normal"/>
    <w:next w:val="Normal"/>
    <w:locked/>
    <w:rsid w:val="00E374F3"/>
    <w:pPr>
      <w:spacing w:before="240" w:after="60"/>
      <w:outlineLvl w:val="5"/>
    </w:pPr>
    <w:rPr>
      <w:i/>
    </w:rPr>
  </w:style>
  <w:style w:type="paragraph" w:styleId="Ttulo7">
    <w:name w:val="heading 7"/>
    <w:basedOn w:val="Normal"/>
    <w:next w:val="Normal"/>
    <w:locked/>
    <w:rsid w:val="00E374F3"/>
    <w:pPr>
      <w:spacing w:before="240" w:after="60"/>
      <w:outlineLvl w:val="6"/>
    </w:pPr>
  </w:style>
  <w:style w:type="paragraph" w:styleId="Ttulo8">
    <w:name w:val="heading 8"/>
    <w:basedOn w:val="Normal"/>
    <w:next w:val="Normal"/>
    <w:locked/>
    <w:rsid w:val="00E374F3"/>
    <w:pPr>
      <w:spacing w:before="240" w:after="60"/>
      <w:outlineLvl w:val="7"/>
    </w:pPr>
    <w:rPr>
      <w:i/>
    </w:rPr>
  </w:style>
  <w:style w:type="paragraph" w:styleId="Ttulo9">
    <w:name w:val="heading 9"/>
    <w:basedOn w:val="Normal"/>
    <w:next w:val="Normal"/>
    <w:locked/>
    <w:rsid w:val="00E374F3"/>
    <w:pPr>
      <w:spacing w:before="240" w:after="60"/>
      <w:outlineLvl w:val="8"/>
    </w:pPr>
    <w:rPr>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link w:val="BodyChar"/>
    <w:rsid w:val="00AA3B9B"/>
    <w:pPr>
      <w:spacing w:before="160" w:after="160"/>
    </w:pPr>
    <w:rPr>
      <w:lang w:eastAsia="de-DE"/>
    </w:rPr>
  </w:style>
  <w:style w:type="paragraph" w:customStyle="1" w:styleId="AnchorLine">
    <w:name w:val="AnchorLine"/>
    <w:basedOn w:val="Body"/>
    <w:next w:val="Body"/>
    <w:rsid w:val="00CC0AC5"/>
    <w:pPr>
      <w:keepNext/>
      <w:spacing w:before="120" w:line="20" w:lineRule="exact"/>
    </w:pPr>
    <w:rPr>
      <w:sz w:val="6"/>
    </w:rPr>
  </w:style>
  <w:style w:type="paragraph" w:customStyle="1" w:styleId="AlphaContd">
    <w:name w:val="AlphaContd"/>
    <w:basedOn w:val="Body"/>
    <w:rsid w:val="00096093"/>
    <w:pPr>
      <w:numPr>
        <w:numId w:val="14"/>
      </w:numPr>
      <w:tabs>
        <w:tab w:val="clear" w:pos="539"/>
      </w:tabs>
      <w:spacing w:before="60" w:after="60"/>
      <w:ind w:left="425" w:hanging="425"/>
    </w:pPr>
  </w:style>
  <w:style w:type="paragraph" w:customStyle="1" w:styleId="FigureTitle">
    <w:name w:val="FigureTitle"/>
    <w:basedOn w:val="Body"/>
    <w:next w:val="Body"/>
    <w:rsid w:val="00096093"/>
    <w:pPr>
      <w:numPr>
        <w:numId w:val="16"/>
      </w:numPr>
      <w:tabs>
        <w:tab w:val="clear" w:pos="1134"/>
        <w:tab w:val="num" w:pos="1418"/>
      </w:tabs>
      <w:spacing w:before="40" w:after="360" w:line="276" w:lineRule="auto"/>
      <w:ind w:left="1418" w:hanging="1418"/>
    </w:pPr>
    <w:rPr>
      <w:b/>
    </w:rPr>
  </w:style>
  <w:style w:type="paragraph" w:customStyle="1" w:styleId="Reference">
    <w:name w:val="Reference"/>
    <w:basedOn w:val="Body"/>
    <w:rsid w:val="005A5248"/>
    <w:pPr>
      <w:numPr>
        <w:numId w:val="10"/>
      </w:numPr>
      <w:tabs>
        <w:tab w:val="clear" w:pos="454"/>
      </w:tabs>
      <w:ind w:left="567" w:hanging="567"/>
    </w:pPr>
  </w:style>
  <w:style w:type="character" w:customStyle="1" w:styleId="Superscript">
    <w:name w:val="Superscript"/>
    <w:rsid w:val="00773EBD"/>
    <w:rPr>
      <w:noProof w:val="0"/>
      <w:position w:val="2"/>
      <w:vertAlign w:val="superscript"/>
      <w:lang w:val="en-US"/>
    </w:rPr>
  </w:style>
  <w:style w:type="paragraph" w:customStyle="1" w:styleId="Note">
    <w:name w:val="Note"/>
    <w:basedOn w:val="Body"/>
    <w:next w:val="Body"/>
    <w:rsid w:val="00096093"/>
    <w:pPr>
      <w:numPr>
        <w:numId w:val="17"/>
      </w:numPr>
      <w:tabs>
        <w:tab w:val="clear" w:pos="510"/>
        <w:tab w:val="left" w:pos="1418"/>
      </w:tabs>
      <w:spacing w:before="300" w:after="300"/>
      <w:ind w:left="1418" w:hanging="1418"/>
    </w:pPr>
    <w:rPr>
      <w:i/>
    </w:rPr>
  </w:style>
  <w:style w:type="paragraph" w:customStyle="1" w:styleId="NumberedContd">
    <w:name w:val="NumberedContd"/>
    <w:basedOn w:val="Body"/>
    <w:rsid w:val="007C6E2B"/>
    <w:pPr>
      <w:numPr>
        <w:numId w:val="13"/>
      </w:numPr>
      <w:spacing w:before="40" w:after="40"/>
    </w:pPr>
  </w:style>
  <w:style w:type="paragraph" w:styleId="Cabealho">
    <w:name w:val="header"/>
    <w:basedOn w:val="Normal"/>
    <w:link w:val="CabealhoCarter"/>
    <w:rsid w:val="009455CE"/>
    <w:pPr>
      <w:tabs>
        <w:tab w:val="center" w:pos="4513"/>
        <w:tab w:val="right" w:pos="9026"/>
      </w:tabs>
    </w:pPr>
  </w:style>
  <w:style w:type="paragraph" w:customStyle="1" w:styleId="Bullet">
    <w:name w:val="Bullet"/>
    <w:basedOn w:val="Body"/>
    <w:rsid w:val="005871D1"/>
    <w:pPr>
      <w:numPr>
        <w:numId w:val="5"/>
      </w:numPr>
      <w:tabs>
        <w:tab w:val="clear" w:pos="312"/>
      </w:tabs>
      <w:spacing w:before="60" w:after="60"/>
      <w:ind w:left="284" w:hanging="284"/>
    </w:pPr>
  </w:style>
  <w:style w:type="paragraph" w:customStyle="1" w:styleId="TableHead">
    <w:name w:val="TableHead"/>
    <w:link w:val="TableHeadChar"/>
    <w:rsid w:val="007D4F7F"/>
    <w:pPr>
      <w:spacing w:before="40" w:after="20"/>
    </w:pPr>
    <w:rPr>
      <w:b/>
      <w:lang w:eastAsia="de-DE"/>
    </w:rPr>
  </w:style>
  <w:style w:type="paragraph" w:customStyle="1" w:styleId="TableHead-l">
    <w:name w:val="TableHead-l"/>
    <w:basedOn w:val="TableHead"/>
    <w:rsid w:val="003A7120"/>
    <w:pPr>
      <w:ind w:left="-85"/>
    </w:pPr>
  </w:style>
  <w:style w:type="paragraph" w:customStyle="1" w:styleId="TableHead-c">
    <w:name w:val="TableHead-c"/>
    <w:basedOn w:val="TableHead"/>
    <w:rsid w:val="00773EBD"/>
    <w:pPr>
      <w:jc w:val="center"/>
    </w:pPr>
  </w:style>
  <w:style w:type="paragraph" w:customStyle="1" w:styleId="DashIndented">
    <w:name w:val="DashIndented"/>
    <w:basedOn w:val="Body"/>
    <w:rsid w:val="005871D1"/>
    <w:pPr>
      <w:numPr>
        <w:numId w:val="6"/>
      </w:numPr>
      <w:tabs>
        <w:tab w:val="clear" w:pos="539"/>
      </w:tabs>
      <w:spacing w:before="60" w:after="60"/>
      <w:ind w:left="568" w:hanging="284"/>
    </w:pPr>
  </w:style>
  <w:style w:type="paragraph" w:customStyle="1" w:styleId="TableCell">
    <w:name w:val="TableCell"/>
    <w:rsid w:val="000F4BF9"/>
    <w:pPr>
      <w:spacing w:before="40" w:after="20"/>
      <w:ind w:right="85"/>
    </w:pPr>
    <w:rPr>
      <w:lang w:eastAsia="de-DE"/>
    </w:rPr>
  </w:style>
  <w:style w:type="paragraph" w:customStyle="1" w:styleId="TableCell-l">
    <w:name w:val="TableCell-l"/>
    <w:basedOn w:val="TableCell"/>
    <w:rsid w:val="00773EBD"/>
    <w:pPr>
      <w:ind w:left="-85"/>
    </w:pPr>
  </w:style>
  <w:style w:type="character" w:customStyle="1" w:styleId="Subscript">
    <w:name w:val="Subscript"/>
    <w:rsid w:val="00773EBD"/>
    <w:rPr>
      <w:noProof w:val="0"/>
      <w:position w:val="-2"/>
      <w:vertAlign w:val="subscript"/>
      <w:lang w:val="en-US"/>
    </w:rPr>
  </w:style>
  <w:style w:type="character" w:customStyle="1" w:styleId="Times-italic">
    <w:name w:val="Times-italic"/>
    <w:rsid w:val="00E14693"/>
    <w:rPr>
      <w:rFonts w:ascii="Times New Roman" w:hAnsi="Times New Roman"/>
      <w:i/>
      <w:noProof w:val="0"/>
      <w:lang w:val="en-US"/>
    </w:rPr>
  </w:style>
  <w:style w:type="paragraph" w:styleId="Rodap">
    <w:name w:val="footer"/>
    <w:rsid w:val="004D6C7B"/>
    <w:pPr>
      <w:tabs>
        <w:tab w:val="center" w:pos="5103"/>
        <w:tab w:val="right" w:pos="10206"/>
      </w:tabs>
    </w:pPr>
    <w:rPr>
      <w:sz w:val="18"/>
      <w:lang w:eastAsia="de-DE"/>
    </w:rPr>
  </w:style>
  <w:style w:type="paragraph" w:customStyle="1" w:styleId="Heading">
    <w:name w:val="Heading"/>
    <w:basedOn w:val="Body"/>
    <w:next w:val="Body"/>
    <w:link w:val="HeadingChar"/>
    <w:rsid w:val="009B0435"/>
    <w:pPr>
      <w:keepNext/>
      <w:spacing w:before="260" w:after="80"/>
    </w:pPr>
    <w:rPr>
      <w:b/>
    </w:rPr>
  </w:style>
  <w:style w:type="character" w:customStyle="1" w:styleId="Bold">
    <w:name w:val="Bold"/>
    <w:rsid w:val="00E374F3"/>
    <w:rPr>
      <w:b/>
      <w:noProof w:val="0"/>
      <w:lang w:val="en-US"/>
    </w:rPr>
  </w:style>
  <w:style w:type="paragraph" w:customStyle="1" w:styleId="TableCell-c">
    <w:name w:val="TableCell-c"/>
    <w:basedOn w:val="TableCell"/>
    <w:rsid w:val="00773EBD"/>
    <w:pPr>
      <w:jc w:val="center"/>
    </w:pPr>
  </w:style>
  <w:style w:type="paragraph" w:customStyle="1" w:styleId="TableTitle">
    <w:name w:val="TableTitle"/>
    <w:basedOn w:val="Body"/>
    <w:next w:val="Body"/>
    <w:rsid w:val="00096093"/>
    <w:pPr>
      <w:numPr>
        <w:numId w:val="20"/>
      </w:numPr>
      <w:tabs>
        <w:tab w:val="clear" w:pos="1134"/>
        <w:tab w:val="num" w:pos="1418"/>
      </w:tabs>
      <w:spacing w:before="260" w:after="40"/>
      <w:ind w:left="1418" w:hanging="1418"/>
    </w:pPr>
    <w:rPr>
      <w:b/>
    </w:rPr>
  </w:style>
  <w:style w:type="character" w:styleId="Hiperligao">
    <w:name w:val="Hyperlink"/>
    <w:uiPriority w:val="99"/>
    <w:rsid w:val="00E374F3"/>
    <w:rPr>
      <w:color w:val="0000FF"/>
      <w:u w:val="single"/>
    </w:rPr>
  </w:style>
  <w:style w:type="character" w:customStyle="1" w:styleId="Underline">
    <w:name w:val="Underline"/>
    <w:rsid w:val="00E374F3"/>
    <w:rPr>
      <w:noProof w:val="0"/>
      <w:u w:val="single"/>
      <w:lang w:val="en-US"/>
    </w:rPr>
  </w:style>
  <w:style w:type="paragraph" w:styleId="ndice2">
    <w:name w:val="toc 2"/>
    <w:aliases w:val="Heading2.TOC"/>
    <w:basedOn w:val="Normal"/>
    <w:next w:val="Normal"/>
    <w:uiPriority w:val="39"/>
    <w:qFormat/>
    <w:rsid w:val="00EF5F0A"/>
    <w:pPr>
      <w:tabs>
        <w:tab w:val="right" w:leader="dot" w:pos="10206"/>
      </w:tabs>
      <w:ind w:left="1134" w:hanging="1134"/>
    </w:pPr>
    <w:rPr>
      <w:noProof/>
    </w:rPr>
  </w:style>
  <w:style w:type="paragraph" w:styleId="ndice1">
    <w:name w:val="toc 1"/>
    <w:aliases w:val="Heading1.TOC"/>
    <w:basedOn w:val="Normal"/>
    <w:next w:val="Normal"/>
    <w:link w:val="ndice1Carter"/>
    <w:uiPriority w:val="39"/>
    <w:rsid w:val="00096093"/>
    <w:pPr>
      <w:tabs>
        <w:tab w:val="right" w:leader="dot" w:pos="10206"/>
      </w:tabs>
      <w:spacing w:before="60"/>
      <w:ind w:left="567" w:hanging="567"/>
    </w:pPr>
    <w:rPr>
      <w:b/>
      <w:noProof/>
    </w:rPr>
  </w:style>
  <w:style w:type="paragraph" w:styleId="ndice3">
    <w:name w:val="toc 3"/>
    <w:aliases w:val="Heading3.TOC"/>
    <w:basedOn w:val="Normal"/>
    <w:next w:val="Normal"/>
    <w:uiPriority w:val="39"/>
    <w:qFormat/>
    <w:rsid w:val="004A4382"/>
    <w:pPr>
      <w:tabs>
        <w:tab w:val="right" w:leader="dot" w:pos="10206"/>
      </w:tabs>
      <w:ind w:left="1418" w:hanging="1418"/>
    </w:pPr>
    <w:rPr>
      <w:noProof/>
    </w:rPr>
  </w:style>
  <w:style w:type="paragraph" w:styleId="ndice4">
    <w:name w:val="toc 4"/>
    <w:aliases w:val="Heading4.TOC"/>
    <w:basedOn w:val="Normal"/>
    <w:next w:val="Normal"/>
    <w:uiPriority w:val="39"/>
    <w:rsid w:val="00423E00"/>
    <w:pPr>
      <w:tabs>
        <w:tab w:val="right" w:leader="dot" w:pos="10206"/>
      </w:tabs>
      <w:ind w:left="1701" w:hanging="1701"/>
    </w:pPr>
    <w:rPr>
      <w:noProof/>
    </w:rPr>
  </w:style>
  <w:style w:type="paragraph" w:customStyle="1" w:styleId="NoteNumContd">
    <w:name w:val="NoteNumContd"/>
    <w:basedOn w:val="Normal"/>
    <w:rsid w:val="005A5248"/>
    <w:pPr>
      <w:numPr>
        <w:numId w:val="15"/>
      </w:numPr>
      <w:tabs>
        <w:tab w:val="clear" w:pos="312"/>
      </w:tabs>
      <w:spacing w:before="40" w:after="40"/>
      <w:ind w:left="426" w:hanging="426"/>
      <w:jc w:val="both"/>
    </w:pPr>
    <w:rPr>
      <w:i/>
    </w:rPr>
  </w:style>
  <w:style w:type="paragraph" w:customStyle="1" w:styleId="Headline1">
    <w:name w:val="Headline1"/>
    <w:locked/>
    <w:rsid w:val="00E91CAB"/>
    <w:pPr>
      <w:tabs>
        <w:tab w:val="right" w:pos="9639"/>
      </w:tabs>
    </w:pPr>
    <w:rPr>
      <w:b/>
      <w:sz w:val="28"/>
      <w:lang w:eastAsia="de-DE"/>
    </w:rPr>
  </w:style>
  <w:style w:type="paragraph" w:customStyle="1" w:styleId="Headline2">
    <w:name w:val="Headline2"/>
    <w:basedOn w:val="Headline1"/>
    <w:locked/>
    <w:rsid w:val="00E91CAB"/>
    <w:pPr>
      <w:tabs>
        <w:tab w:val="clear" w:pos="9639"/>
        <w:tab w:val="right" w:pos="9923"/>
      </w:tabs>
      <w:spacing w:before="40"/>
    </w:pPr>
    <w:rPr>
      <w:sz w:val="22"/>
    </w:rPr>
  </w:style>
  <w:style w:type="paragraph" w:styleId="Textodenotaderodap">
    <w:name w:val="footnote text"/>
    <w:aliases w:val="footnote"/>
    <w:basedOn w:val="Body"/>
    <w:semiHidden/>
    <w:rsid w:val="000E417B"/>
    <w:pPr>
      <w:tabs>
        <w:tab w:val="left" w:pos="284"/>
      </w:tabs>
      <w:spacing w:before="0" w:after="40"/>
      <w:ind w:left="284" w:hanging="284"/>
    </w:pPr>
    <w:rPr>
      <w:sz w:val="18"/>
    </w:rPr>
  </w:style>
  <w:style w:type="character" w:styleId="Refdenotaderodap">
    <w:name w:val="footnote reference"/>
    <w:semiHidden/>
    <w:rsid w:val="00E374F3"/>
    <w:rPr>
      <w:vertAlign w:val="superscript"/>
    </w:rPr>
  </w:style>
  <w:style w:type="character" w:customStyle="1" w:styleId="Symbol">
    <w:name w:val="Symbol"/>
    <w:rsid w:val="00773EBD"/>
    <w:rPr>
      <w:rFonts w:ascii="Symbol" w:hAnsi="Symbol"/>
      <w:noProof w:val="0"/>
      <w:lang w:val="en-US"/>
    </w:rPr>
  </w:style>
  <w:style w:type="character" w:styleId="Refdenotadefim">
    <w:name w:val="endnote reference"/>
    <w:semiHidden/>
    <w:rsid w:val="00E374F3"/>
    <w:rPr>
      <w:vertAlign w:val="superscript"/>
    </w:rPr>
  </w:style>
  <w:style w:type="character" w:customStyle="1" w:styleId="ZapfDingbats">
    <w:name w:val="ZapfDingbats"/>
    <w:locked/>
    <w:rsid w:val="00E374F3"/>
    <w:rPr>
      <w:rFonts w:ascii="ZapfDingbats" w:hAnsi="ZapfDingbats"/>
      <w:noProof w:val="0"/>
      <w:lang w:val="en-US"/>
    </w:rPr>
  </w:style>
  <w:style w:type="character" w:customStyle="1" w:styleId="Hypertext">
    <w:name w:val="Hypertext"/>
    <w:rsid w:val="00FC66B0"/>
    <w:rPr>
      <w:b/>
      <w:noProof w:val="0"/>
      <w:color w:val="0000FF"/>
      <w:lang w:val="en-US"/>
    </w:rPr>
  </w:style>
  <w:style w:type="character" w:customStyle="1" w:styleId="Deleted">
    <w:name w:val="Deleted"/>
    <w:locked/>
    <w:rsid w:val="00E374F3"/>
    <w:rPr>
      <w:strike/>
      <w:dstrike w:val="0"/>
      <w:noProof w:val="0"/>
      <w:color w:val="FF0000"/>
      <w:vertAlign w:val="baseline"/>
      <w:lang w:val="en-US"/>
    </w:rPr>
  </w:style>
  <w:style w:type="character" w:customStyle="1" w:styleId="Inserted">
    <w:name w:val="Inserted"/>
    <w:rsid w:val="00E374F3"/>
    <w:rPr>
      <w:dstrike w:val="0"/>
      <w:noProof w:val="0"/>
      <w:color w:val="FF0000"/>
      <w:u w:val="single"/>
      <w:vertAlign w:val="baseline"/>
      <w:lang w:val="en-US"/>
    </w:rPr>
  </w:style>
  <w:style w:type="character" w:customStyle="1" w:styleId="CodeFragment">
    <w:name w:val="CodeFragment"/>
    <w:rsid w:val="00DE3FC8"/>
    <w:rPr>
      <w:rFonts w:ascii="Courier New" w:hAnsi="Courier New"/>
      <w:noProof w:val="0"/>
      <w:sz w:val="20"/>
      <w:szCs w:val="20"/>
      <w:vertAlign w:val="baseline"/>
      <w:lang w:val="en-US"/>
    </w:rPr>
  </w:style>
  <w:style w:type="paragraph" w:customStyle="1" w:styleId="Attention">
    <w:name w:val="Attention"/>
    <w:basedOn w:val="Body"/>
    <w:next w:val="Body"/>
    <w:rsid w:val="00096093"/>
    <w:pPr>
      <w:numPr>
        <w:numId w:val="18"/>
      </w:numPr>
      <w:tabs>
        <w:tab w:val="clear" w:pos="992"/>
        <w:tab w:val="num" w:pos="1418"/>
      </w:tabs>
      <w:spacing w:before="300" w:after="300"/>
      <w:ind w:left="1418" w:hanging="1418"/>
    </w:pPr>
    <w:rPr>
      <w:b/>
      <w:i/>
    </w:rPr>
  </w:style>
  <w:style w:type="paragraph" w:customStyle="1" w:styleId="Code">
    <w:name w:val="Code"/>
    <w:basedOn w:val="Body"/>
    <w:rsid w:val="006F1DA6"/>
    <w:pPr>
      <w:tabs>
        <w:tab w:val="left" w:pos="851"/>
        <w:tab w:val="left" w:pos="1701"/>
        <w:tab w:val="left" w:pos="2552"/>
        <w:tab w:val="left" w:pos="3402"/>
        <w:tab w:val="left" w:pos="4253"/>
        <w:tab w:val="left" w:pos="5103"/>
        <w:tab w:val="left" w:pos="5954"/>
        <w:tab w:val="left" w:pos="6804"/>
        <w:tab w:val="left" w:pos="7655"/>
        <w:tab w:val="left" w:pos="8505"/>
        <w:tab w:val="left" w:pos="9356"/>
      </w:tabs>
      <w:spacing w:before="100" w:after="100"/>
    </w:pPr>
    <w:rPr>
      <w:rFonts w:ascii="Courier New" w:hAnsi="Courier New"/>
    </w:rPr>
  </w:style>
  <w:style w:type="paragraph" w:customStyle="1" w:styleId="HeadingPreface">
    <w:name w:val="Heading_Preface"/>
    <w:basedOn w:val="Body"/>
    <w:next w:val="Body"/>
    <w:rsid w:val="00423E00"/>
    <w:pPr>
      <w:keepNext/>
      <w:spacing w:before="360" w:after="100"/>
      <w:contextualSpacing/>
      <w:outlineLvl w:val="0"/>
    </w:pPr>
    <w:rPr>
      <w:b/>
      <w:snapToGrid w:val="0"/>
      <w:kern w:val="28"/>
      <w:sz w:val="28"/>
    </w:rPr>
  </w:style>
  <w:style w:type="paragraph" w:customStyle="1" w:styleId="TableCell-Indent">
    <w:name w:val="TableCell-Indent"/>
    <w:basedOn w:val="TableCell"/>
    <w:rsid w:val="00773EBD"/>
    <w:pPr>
      <w:tabs>
        <w:tab w:val="left" w:pos="510"/>
      </w:tabs>
      <w:ind w:left="510" w:hanging="510"/>
    </w:pPr>
  </w:style>
  <w:style w:type="paragraph" w:customStyle="1" w:styleId="TableCellBold">
    <w:name w:val="TableCellBold"/>
    <w:basedOn w:val="TableCell"/>
    <w:rsid w:val="00773EBD"/>
    <w:rPr>
      <w:b/>
    </w:rPr>
  </w:style>
  <w:style w:type="paragraph" w:customStyle="1" w:styleId="TableCellBold-l">
    <w:name w:val="TableCellBold-l"/>
    <w:basedOn w:val="TableCell"/>
    <w:rsid w:val="00773EBD"/>
    <w:pPr>
      <w:ind w:left="-85"/>
    </w:pPr>
    <w:rPr>
      <w:b/>
    </w:rPr>
  </w:style>
  <w:style w:type="character" w:customStyle="1" w:styleId="CabealhoCarter">
    <w:name w:val="Cabeçalho Caráter"/>
    <w:link w:val="Cabealho"/>
    <w:rsid w:val="009455CE"/>
    <w:rPr>
      <w:sz w:val="22"/>
      <w:szCs w:val="22"/>
    </w:rPr>
  </w:style>
  <w:style w:type="character" w:styleId="Nmerodepgina">
    <w:name w:val="page number"/>
    <w:rsid w:val="00773EBD"/>
    <w:rPr>
      <w:lang w:val="en-US"/>
    </w:rPr>
  </w:style>
  <w:style w:type="paragraph" w:customStyle="1" w:styleId="headspacer">
    <w:name w:val="headspacer"/>
    <w:basedOn w:val="AnchorLine"/>
    <w:rsid w:val="001653A9"/>
    <w:pPr>
      <w:spacing w:before="0" w:after="0"/>
    </w:pPr>
  </w:style>
  <w:style w:type="paragraph" w:styleId="Mapadodocumento">
    <w:name w:val="Document Map"/>
    <w:basedOn w:val="Normal"/>
    <w:semiHidden/>
    <w:rsid w:val="00E374F3"/>
    <w:pPr>
      <w:shd w:val="clear" w:color="auto" w:fill="000080"/>
    </w:pPr>
    <w:rPr>
      <w:rFonts w:ascii="Tahoma" w:eastAsia="SimSun" w:hAnsi="Tahoma"/>
      <w:lang w:eastAsia="zh-CN"/>
    </w:rPr>
  </w:style>
  <w:style w:type="paragraph" w:customStyle="1" w:styleId="CoverTitleContinued">
    <w:name w:val="CoverTitleContinued"/>
    <w:basedOn w:val="Body"/>
    <w:rsid w:val="00177C78"/>
    <w:pPr>
      <w:autoSpaceDE w:val="0"/>
      <w:autoSpaceDN w:val="0"/>
      <w:adjustRightInd w:val="0"/>
      <w:snapToGrid w:val="0"/>
      <w:spacing w:after="400"/>
    </w:pPr>
    <w:rPr>
      <w:b/>
      <w:spacing w:val="20"/>
      <w:sz w:val="28"/>
      <w:szCs w:val="28"/>
    </w:rPr>
  </w:style>
  <w:style w:type="character" w:styleId="Hiperligaovisitada">
    <w:name w:val="FollowedHyperlink"/>
    <w:rsid w:val="00E374F3"/>
    <w:rPr>
      <w:color w:val="800080"/>
      <w:u w:val="single"/>
    </w:rPr>
  </w:style>
  <w:style w:type="paragraph" w:styleId="ndice5">
    <w:name w:val="toc 5"/>
    <w:aliases w:val="Heading5.TOC"/>
    <w:basedOn w:val="ndice1"/>
    <w:next w:val="Body"/>
    <w:uiPriority w:val="39"/>
    <w:rsid w:val="00AA3B9B"/>
    <w:pPr>
      <w:spacing w:before="40"/>
    </w:pPr>
  </w:style>
  <w:style w:type="paragraph" w:styleId="ndice6">
    <w:name w:val="toc 6"/>
    <w:aliases w:val="Heading_Preface.TOC"/>
    <w:basedOn w:val="ndice1"/>
    <w:next w:val="Normal"/>
    <w:autoRedefine/>
    <w:semiHidden/>
    <w:rsid w:val="00144CF9"/>
    <w:pPr>
      <w:tabs>
        <w:tab w:val="right" w:leader="dot" w:pos="9912"/>
      </w:tabs>
      <w:ind w:left="0" w:firstLine="0"/>
    </w:pPr>
  </w:style>
  <w:style w:type="paragraph" w:styleId="ndice7">
    <w:name w:val="toc 7"/>
    <w:basedOn w:val="Normal"/>
    <w:next w:val="Normal"/>
    <w:autoRedefine/>
    <w:semiHidden/>
    <w:rsid w:val="00E374F3"/>
    <w:pPr>
      <w:ind w:left="1560"/>
    </w:pPr>
  </w:style>
  <w:style w:type="paragraph" w:styleId="ndice8">
    <w:name w:val="toc 8"/>
    <w:basedOn w:val="Normal"/>
    <w:next w:val="Normal"/>
    <w:autoRedefine/>
    <w:semiHidden/>
    <w:rsid w:val="00E374F3"/>
    <w:pPr>
      <w:ind w:left="1820"/>
    </w:pPr>
  </w:style>
  <w:style w:type="paragraph" w:styleId="ndice9">
    <w:name w:val="toc 9"/>
    <w:basedOn w:val="Normal"/>
    <w:next w:val="Normal"/>
    <w:autoRedefine/>
    <w:semiHidden/>
    <w:rsid w:val="00E374F3"/>
    <w:pPr>
      <w:ind w:left="2080"/>
    </w:pPr>
  </w:style>
  <w:style w:type="numbering" w:customStyle="1" w:styleId="IFXNumberedList">
    <w:name w:val="IFX Numbered List"/>
    <w:rsid w:val="00610E06"/>
    <w:pPr>
      <w:numPr>
        <w:numId w:val="2"/>
      </w:numPr>
    </w:pPr>
  </w:style>
  <w:style w:type="character" w:styleId="nfase">
    <w:name w:val="Emphasis"/>
    <w:rsid w:val="00773EBD"/>
    <w:rPr>
      <w:i/>
      <w:iCs/>
      <w:lang w:val="en-US"/>
    </w:rPr>
  </w:style>
  <w:style w:type="paragraph" w:customStyle="1" w:styleId="RegName">
    <w:name w:val="RegName"/>
    <w:basedOn w:val="RegShortcut"/>
    <w:rsid w:val="00773EBD"/>
    <w:pPr>
      <w:tabs>
        <w:tab w:val="center" w:pos="4961"/>
        <w:tab w:val="right" w:pos="9923"/>
      </w:tabs>
    </w:pPr>
  </w:style>
  <w:style w:type="paragraph" w:customStyle="1" w:styleId="RegShortcut">
    <w:name w:val="RegShortcut"/>
    <w:basedOn w:val="Body"/>
    <w:rsid w:val="00773EBD"/>
    <w:pPr>
      <w:spacing w:before="0" w:after="0" w:line="220" w:lineRule="exact"/>
    </w:pPr>
    <w:rPr>
      <w:b/>
      <w:noProof/>
      <w:lang w:eastAsia="zh-CN"/>
    </w:rPr>
  </w:style>
  <w:style w:type="paragraph" w:customStyle="1" w:styleId="RegIndex">
    <w:name w:val="RegIndex"/>
    <w:basedOn w:val="Body"/>
    <w:rsid w:val="00773EBD"/>
    <w:pPr>
      <w:spacing w:before="0" w:after="0" w:line="200" w:lineRule="exact"/>
      <w:jc w:val="center"/>
    </w:pPr>
    <w:rPr>
      <w:noProof/>
      <w:sz w:val="18"/>
      <w:szCs w:val="18"/>
      <w:lang w:eastAsia="zh-CN"/>
    </w:rPr>
  </w:style>
  <w:style w:type="paragraph" w:customStyle="1" w:styleId="RegOverviewBit">
    <w:name w:val="RegOverviewBit"/>
    <w:basedOn w:val="Body"/>
    <w:rsid w:val="00773EBD"/>
    <w:pPr>
      <w:spacing w:before="0" w:after="0" w:line="160" w:lineRule="exact"/>
      <w:jc w:val="center"/>
    </w:pPr>
    <w:rPr>
      <w:b/>
      <w:noProof/>
      <w:sz w:val="18"/>
      <w:lang w:eastAsia="zh-CN"/>
    </w:rPr>
  </w:style>
  <w:style w:type="paragraph" w:customStyle="1" w:styleId="RegAccess">
    <w:name w:val="RegAccess"/>
    <w:basedOn w:val="Body"/>
    <w:rsid w:val="00773EBD"/>
    <w:pPr>
      <w:spacing w:before="0" w:after="0" w:line="160" w:lineRule="exact"/>
      <w:jc w:val="center"/>
    </w:pPr>
    <w:rPr>
      <w:noProof/>
      <w:sz w:val="18"/>
      <w:lang w:eastAsia="zh-CN"/>
    </w:rPr>
  </w:style>
  <w:style w:type="paragraph" w:customStyle="1" w:styleId="RegEmptyCell">
    <w:name w:val="RegEmptyCell"/>
    <w:basedOn w:val="Body"/>
    <w:rsid w:val="00773EBD"/>
    <w:pPr>
      <w:spacing w:before="0" w:after="0" w:line="80" w:lineRule="exact"/>
      <w:jc w:val="center"/>
    </w:pPr>
    <w:rPr>
      <w:noProof/>
      <w:sz w:val="6"/>
      <w:lang w:eastAsia="zh-CN"/>
    </w:rPr>
  </w:style>
  <w:style w:type="table" w:styleId="TabelacomGrelha">
    <w:name w:val="Table Grid"/>
    <w:basedOn w:val="Tabelanormal"/>
    <w:rsid w:val="00BD0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6A6804"/>
    <w:rPr>
      <w:rFonts w:ascii="Tahoma" w:hAnsi="Tahoma" w:cs="Tahoma"/>
      <w:sz w:val="16"/>
      <w:szCs w:val="16"/>
    </w:rPr>
  </w:style>
  <w:style w:type="paragraph" w:styleId="Textodecomentrio">
    <w:name w:val="annotation text"/>
    <w:basedOn w:val="Normal"/>
    <w:semiHidden/>
    <w:rsid w:val="006A6804"/>
  </w:style>
  <w:style w:type="paragraph" w:styleId="Assuntodecomentrio">
    <w:name w:val="annotation subject"/>
    <w:basedOn w:val="Textodecomentrio"/>
    <w:next w:val="Textodecomentrio"/>
    <w:semiHidden/>
    <w:rsid w:val="006A6804"/>
    <w:rPr>
      <w:b/>
      <w:bCs/>
    </w:rPr>
  </w:style>
  <w:style w:type="paragraph" w:styleId="Textodenotadefim">
    <w:name w:val="endnote text"/>
    <w:basedOn w:val="Normal"/>
    <w:semiHidden/>
    <w:rsid w:val="006A6804"/>
  </w:style>
  <w:style w:type="character" w:styleId="Forte">
    <w:name w:val="Strong"/>
    <w:rsid w:val="00773EBD"/>
    <w:rPr>
      <w:b/>
      <w:bCs/>
      <w:lang w:val="en-US"/>
    </w:rPr>
  </w:style>
  <w:style w:type="paragraph" w:styleId="Subttulo">
    <w:name w:val="Subtitle"/>
    <w:basedOn w:val="Normal"/>
    <w:next w:val="Normal"/>
    <w:link w:val="SubttuloCarter"/>
    <w:rsid w:val="00773EBD"/>
    <w:pPr>
      <w:spacing w:after="60"/>
      <w:jc w:val="center"/>
      <w:outlineLvl w:val="1"/>
    </w:pPr>
    <w:rPr>
      <w:rFonts w:ascii="Cambria" w:hAnsi="Cambria"/>
      <w:sz w:val="24"/>
      <w:szCs w:val="24"/>
    </w:rPr>
  </w:style>
  <w:style w:type="paragraph" w:styleId="ndiceremissivo1">
    <w:name w:val="index 1"/>
    <w:basedOn w:val="Normal"/>
    <w:next w:val="Normal"/>
    <w:autoRedefine/>
    <w:semiHidden/>
    <w:rsid w:val="006A6804"/>
    <w:pPr>
      <w:ind w:left="260" w:hanging="260"/>
    </w:pPr>
  </w:style>
  <w:style w:type="paragraph" w:styleId="ndiceremissivo2">
    <w:name w:val="index 2"/>
    <w:basedOn w:val="Normal"/>
    <w:next w:val="Normal"/>
    <w:autoRedefine/>
    <w:semiHidden/>
    <w:rsid w:val="006A6804"/>
    <w:pPr>
      <w:ind w:left="520" w:hanging="260"/>
    </w:pPr>
  </w:style>
  <w:style w:type="paragraph" w:styleId="ndiceremissivo3">
    <w:name w:val="index 3"/>
    <w:basedOn w:val="Normal"/>
    <w:next w:val="Normal"/>
    <w:autoRedefine/>
    <w:semiHidden/>
    <w:rsid w:val="006A6804"/>
    <w:pPr>
      <w:ind w:left="780" w:hanging="260"/>
    </w:pPr>
  </w:style>
  <w:style w:type="paragraph" w:styleId="ndiceremissivo4">
    <w:name w:val="index 4"/>
    <w:basedOn w:val="Normal"/>
    <w:next w:val="Normal"/>
    <w:autoRedefine/>
    <w:semiHidden/>
    <w:rsid w:val="006A6804"/>
    <w:pPr>
      <w:ind w:left="1040" w:hanging="260"/>
    </w:pPr>
  </w:style>
  <w:style w:type="paragraph" w:styleId="ndiceremissivo5">
    <w:name w:val="index 5"/>
    <w:basedOn w:val="Normal"/>
    <w:next w:val="Normal"/>
    <w:autoRedefine/>
    <w:semiHidden/>
    <w:rsid w:val="006A6804"/>
    <w:pPr>
      <w:ind w:left="1300" w:hanging="260"/>
    </w:pPr>
  </w:style>
  <w:style w:type="paragraph" w:styleId="ndiceremissivo6">
    <w:name w:val="index 6"/>
    <w:basedOn w:val="Normal"/>
    <w:next w:val="Normal"/>
    <w:autoRedefine/>
    <w:semiHidden/>
    <w:rsid w:val="006A6804"/>
    <w:pPr>
      <w:ind w:left="1560" w:hanging="260"/>
    </w:pPr>
  </w:style>
  <w:style w:type="paragraph" w:styleId="ndiceremissivo7">
    <w:name w:val="index 7"/>
    <w:basedOn w:val="Normal"/>
    <w:next w:val="Normal"/>
    <w:autoRedefine/>
    <w:semiHidden/>
    <w:rsid w:val="006A6804"/>
    <w:pPr>
      <w:ind w:left="1820" w:hanging="260"/>
    </w:pPr>
  </w:style>
  <w:style w:type="paragraph" w:styleId="ndiceremissivo8">
    <w:name w:val="index 8"/>
    <w:basedOn w:val="Normal"/>
    <w:next w:val="Normal"/>
    <w:autoRedefine/>
    <w:semiHidden/>
    <w:rsid w:val="006A6804"/>
    <w:pPr>
      <w:ind w:left="2080" w:hanging="260"/>
    </w:pPr>
  </w:style>
  <w:style w:type="paragraph" w:styleId="ndiceremissivo9">
    <w:name w:val="index 9"/>
    <w:basedOn w:val="Normal"/>
    <w:next w:val="Normal"/>
    <w:autoRedefine/>
    <w:semiHidden/>
    <w:rsid w:val="006A6804"/>
    <w:pPr>
      <w:ind w:left="2340" w:hanging="260"/>
    </w:pPr>
  </w:style>
  <w:style w:type="paragraph" w:styleId="Cabealhodendiceremissivo">
    <w:name w:val="index heading"/>
    <w:basedOn w:val="Normal"/>
    <w:next w:val="ndiceremissivo1"/>
    <w:semiHidden/>
    <w:rsid w:val="006A6804"/>
    <w:rPr>
      <w:rFonts w:cs="Arial"/>
      <w:b/>
      <w:bCs/>
    </w:rPr>
  </w:style>
  <w:style w:type="character" w:customStyle="1" w:styleId="SubttuloCarter">
    <w:name w:val="Subtítulo Caráter"/>
    <w:link w:val="Subttulo"/>
    <w:rsid w:val="00773EBD"/>
    <w:rPr>
      <w:rFonts w:ascii="Cambria" w:eastAsia="Times New Roman" w:hAnsi="Cambria" w:cs="Times New Roman"/>
      <w:sz w:val="24"/>
      <w:szCs w:val="24"/>
      <w:lang w:val="en-US"/>
    </w:rPr>
  </w:style>
  <w:style w:type="paragraph" w:styleId="Ttulo">
    <w:name w:val="Title"/>
    <w:basedOn w:val="Normal"/>
    <w:next w:val="Normal"/>
    <w:link w:val="TtuloCarter"/>
    <w:rsid w:val="00773EBD"/>
    <w:pPr>
      <w:spacing w:before="240" w:after="60"/>
      <w:jc w:val="center"/>
      <w:outlineLvl w:val="0"/>
    </w:pPr>
    <w:rPr>
      <w:b/>
      <w:bCs/>
      <w:kern w:val="28"/>
      <w:sz w:val="32"/>
      <w:szCs w:val="32"/>
    </w:rPr>
  </w:style>
  <w:style w:type="character" w:customStyle="1" w:styleId="TtuloCarter">
    <w:name w:val="Título Caráter"/>
    <w:link w:val="Ttulo"/>
    <w:rsid w:val="00773EBD"/>
    <w:rPr>
      <w:rFonts w:eastAsia="Times New Roman" w:cs="Times New Roman"/>
      <w:b/>
      <w:bCs/>
      <w:kern w:val="28"/>
      <w:sz w:val="32"/>
      <w:szCs w:val="32"/>
      <w:lang w:val="en-US"/>
    </w:rPr>
  </w:style>
  <w:style w:type="paragraph" w:styleId="Textodemacro">
    <w:name w:val="macro"/>
    <w:semiHidden/>
    <w:rsid w:val="006A6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Cabealhodamensagem">
    <w:name w:val="Message Header"/>
    <w:basedOn w:val="Normal"/>
    <w:rsid w:val="00773EBD"/>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dicedeautoridades">
    <w:name w:val="table of authorities"/>
    <w:basedOn w:val="Normal"/>
    <w:next w:val="Normal"/>
    <w:semiHidden/>
    <w:rsid w:val="006A6804"/>
    <w:pPr>
      <w:ind w:left="260" w:hanging="260"/>
    </w:pPr>
  </w:style>
  <w:style w:type="paragraph" w:styleId="ndicedeilustraes">
    <w:name w:val="table of figures"/>
    <w:aliases w:val="List of Figures"/>
    <w:basedOn w:val="Normal"/>
    <w:next w:val="Normal"/>
    <w:semiHidden/>
    <w:rsid w:val="0046555C"/>
    <w:pPr>
      <w:tabs>
        <w:tab w:val="left" w:pos="1077"/>
        <w:tab w:val="right" w:leader="dot" w:pos="9923"/>
      </w:tabs>
      <w:spacing w:before="80"/>
      <w:ind w:left="1077" w:hanging="1077"/>
      <w:contextualSpacing/>
    </w:pPr>
    <w:rPr>
      <w:rFonts w:cs="Arial"/>
    </w:rPr>
  </w:style>
  <w:style w:type="paragraph" w:styleId="Cabealhodendicedeautoridades">
    <w:name w:val="toa heading"/>
    <w:basedOn w:val="Normal"/>
    <w:next w:val="Normal"/>
    <w:semiHidden/>
    <w:rsid w:val="006A6804"/>
    <w:pPr>
      <w:spacing w:before="120"/>
    </w:pPr>
    <w:rPr>
      <w:rFonts w:cs="Arial"/>
      <w:b/>
      <w:bCs/>
      <w:sz w:val="24"/>
      <w:szCs w:val="24"/>
    </w:rPr>
  </w:style>
  <w:style w:type="table" w:customStyle="1" w:styleId="InfineonStandard2">
    <w:name w:val="Infineon Standard_2"/>
    <w:basedOn w:val="TabelacomGrelha"/>
    <w:rsid w:val="003B52ED"/>
    <w:pPr>
      <w:spacing w:after="400"/>
    </w:pPr>
    <w:tblPr>
      <w:tblStyleRowBandSize w:val="1"/>
      <w:tblStyleColBandSize w:val="1"/>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tcMar>
        <w:left w:w="85" w:type="dxa"/>
        <w:right w:w="57" w:type="dxa"/>
      </w:tcMar>
    </w:tcPr>
    <w:tblStylePr w:type="firstRow">
      <w:rPr>
        <w:rFonts w:ascii="Tahoma" w:hAnsi="Tahoma"/>
      </w:rPr>
    </w:tblStylePr>
    <w:tblStylePr w:type="firstCol">
      <w:rPr>
        <w:rFonts w:ascii="Source Sans Pro" w:hAnsi="Source Sans Pro"/>
      </w:rPr>
    </w:tblStylePr>
  </w:style>
  <w:style w:type="table" w:customStyle="1" w:styleId="InfineonPicture">
    <w:name w:val="Infineon Picture"/>
    <w:basedOn w:val="TabelacomGrelha"/>
    <w:rsid w:val="005753C5"/>
    <w:tblPr/>
    <w:tcPr>
      <w:tcMar>
        <w:left w:w="0" w:type="dxa"/>
        <w:right w:w="0" w:type="dxa"/>
      </w:tcMar>
    </w:tcPr>
  </w:style>
  <w:style w:type="numbering" w:customStyle="1" w:styleId="IFXAlphaList">
    <w:name w:val="IFX Alpha List"/>
    <w:rsid w:val="00F56D65"/>
    <w:pPr>
      <w:numPr>
        <w:numId w:val="3"/>
      </w:numPr>
    </w:pPr>
  </w:style>
  <w:style w:type="numbering" w:customStyle="1" w:styleId="IFXAttentionList">
    <w:name w:val="IFX Attention List"/>
    <w:rsid w:val="00F56D65"/>
    <w:pPr>
      <w:numPr>
        <w:numId w:val="32"/>
      </w:numPr>
    </w:pPr>
  </w:style>
  <w:style w:type="numbering" w:customStyle="1" w:styleId="IFXBulletList">
    <w:name w:val="IFX Bullet List"/>
    <w:rsid w:val="006E11DE"/>
    <w:pPr>
      <w:numPr>
        <w:numId w:val="5"/>
      </w:numPr>
    </w:pPr>
  </w:style>
  <w:style w:type="numbering" w:customStyle="1" w:styleId="IFXDashIndentedList">
    <w:name w:val="IFX DashIndented List"/>
    <w:rsid w:val="0088222E"/>
    <w:pPr>
      <w:numPr>
        <w:numId w:val="6"/>
      </w:numPr>
    </w:pPr>
  </w:style>
  <w:style w:type="numbering" w:customStyle="1" w:styleId="IFXFigureTitleList">
    <w:name w:val="IFX FigureTitle List"/>
    <w:rsid w:val="00CF321E"/>
    <w:pPr>
      <w:numPr>
        <w:numId w:val="30"/>
      </w:numPr>
    </w:pPr>
  </w:style>
  <w:style w:type="numbering" w:customStyle="1" w:styleId="IFXNoteList">
    <w:name w:val="IFX Note List"/>
    <w:rsid w:val="006F6668"/>
    <w:pPr>
      <w:numPr>
        <w:numId w:val="31"/>
      </w:numPr>
    </w:pPr>
  </w:style>
  <w:style w:type="numbering" w:customStyle="1" w:styleId="IFXNoteNumList">
    <w:name w:val="IFX NoteNum List"/>
    <w:rsid w:val="00825395"/>
    <w:pPr>
      <w:numPr>
        <w:numId w:val="9"/>
      </w:numPr>
    </w:pPr>
  </w:style>
  <w:style w:type="numbering" w:customStyle="1" w:styleId="IFXReferenceList">
    <w:name w:val="IFX Reference List"/>
    <w:rsid w:val="00812BB0"/>
    <w:pPr>
      <w:numPr>
        <w:numId w:val="19"/>
      </w:numPr>
    </w:pPr>
  </w:style>
  <w:style w:type="numbering" w:customStyle="1" w:styleId="IFXTableTitleList">
    <w:name w:val="IFX TableTitle List"/>
    <w:rsid w:val="00CD6DAD"/>
    <w:pPr>
      <w:numPr>
        <w:numId w:val="29"/>
      </w:numPr>
    </w:pPr>
  </w:style>
  <w:style w:type="character" w:customStyle="1" w:styleId="BodyChar">
    <w:name w:val="Body Char"/>
    <w:link w:val="Body"/>
    <w:rsid w:val="00AA3B9B"/>
    <w:rPr>
      <w:lang w:eastAsia="de-DE"/>
    </w:rPr>
  </w:style>
  <w:style w:type="paragraph" w:customStyle="1" w:styleId="NoteIndented">
    <w:name w:val="NoteIndented"/>
    <w:basedOn w:val="Note"/>
    <w:rsid w:val="00773EBD"/>
    <w:pPr>
      <w:tabs>
        <w:tab w:val="left" w:pos="1021"/>
      </w:tabs>
      <w:spacing w:before="0" w:after="0"/>
      <w:ind w:left="1020"/>
    </w:pPr>
  </w:style>
  <w:style w:type="paragraph" w:customStyle="1" w:styleId="MessageTitle">
    <w:name w:val="MessageTitle"/>
    <w:basedOn w:val="Body"/>
    <w:next w:val="Body"/>
    <w:rsid w:val="00773EBD"/>
    <w:pPr>
      <w:numPr>
        <w:numId w:val="12"/>
      </w:numPr>
      <w:spacing w:before="260" w:after="40"/>
      <w:ind w:hanging="1332"/>
    </w:pPr>
    <w:rPr>
      <w:b/>
    </w:rPr>
  </w:style>
  <w:style w:type="numbering" w:customStyle="1" w:styleId="IFXMessageTitleList">
    <w:name w:val="IFX MessageTitle List"/>
    <w:rsid w:val="00C31895"/>
    <w:pPr>
      <w:numPr>
        <w:numId w:val="12"/>
      </w:numPr>
    </w:pPr>
  </w:style>
  <w:style w:type="paragraph" w:customStyle="1" w:styleId="ReqTitle">
    <w:name w:val="ReqTitle"/>
    <w:basedOn w:val="Heading"/>
    <w:rsid w:val="00773EBD"/>
    <w:rPr>
      <w:u w:val="single"/>
    </w:rPr>
  </w:style>
  <w:style w:type="character" w:customStyle="1" w:styleId="HeadingChar">
    <w:name w:val="Heading Char"/>
    <w:link w:val="Heading"/>
    <w:rsid w:val="009B0435"/>
    <w:rPr>
      <w:b/>
      <w:lang w:eastAsia="de-DE"/>
    </w:rPr>
  </w:style>
  <w:style w:type="paragraph" w:customStyle="1" w:styleId="TableSubHeading">
    <w:name w:val="TableSubHeading"/>
    <w:basedOn w:val="TableCellBold-l"/>
    <w:rsid w:val="00773EBD"/>
  </w:style>
  <w:style w:type="paragraph" w:customStyle="1" w:styleId="LineNumber">
    <w:name w:val="LineNumber"/>
    <w:basedOn w:val="Normal"/>
    <w:rsid w:val="003C7593"/>
    <w:pPr>
      <w:spacing w:before="60" w:after="60" w:line="200" w:lineRule="exact"/>
      <w:jc w:val="right"/>
    </w:pPr>
    <w:rPr>
      <w:rFonts w:ascii="Courier New" w:hAnsi="Courier New"/>
      <w:color w:val="FF0000"/>
      <w:lang w:eastAsia="de-DE"/>
    </w:rPr>
  </w:style>
  <w:style w:type="paragraph" w:customStyle="1" w:styleId="HeadingTOC">
    <w:name w:val="Heading_TOC"/>
    <w:basedOn w:val="HeadingPreface"/>
    <w:rsid w:val="00474FB0"/>
    <w:pPr>
      <w:spacing w:before="120"/>
    </w:pPr>
  </w:style>
  <w:style w:type="paragraph" w:customStyle="1" w:styleId="RegTitle">
    <w:name w:val="RegTitle"/>
    <w:basedOn w:val="Heading"/>
    <w:rsid w:val="00773EBD"/>
  </w:style>
  <w:style w:type="paragraph" w:customStyle="1" w:styleId="AutoCorrect">
    <w:name w:val="AutoCorrect"/>
    <w:locked/>
    <w:rsid w:val="00773EBD"/>
    <w:rPr>
      <w:sz w:val="24"/>
      <w:szCs w:val="24"/>
      <w:lang w:eastAsia="de-DE"/>
    </w:rPr>
  </w:style>
  <w:style w:type="paragraph" w:customStyle="1" w:styleId="CoverTitle">
    <w:name w:val="CoverTitle"/>
    <w:basedOn w:val="Normal"/>
    <w:rsid w:val="00177C78"/>
    <w:pPr>
      <w:spacing w:before="20" w:after="20"/>
    </w:pPr>
    <w:rPr>
      <w:b/>
      <w:spacing w:val="20"/>
      <w:sz w:val="44"/>
      <w:szCs w:val="48"/>
    </w:rPr>
  </w:style>
  <w:style w:type="paragraph" w:customStyle="1" w:styleId="CoverData">
    <w:name w:val="CoverData"/>
    <w:basedOn w:val="Normal"/>
    <w:link w:val="CoverDataChar"/>
    <w:rsid w:val="00773EBD"/>
    <w:pPr>
      <w:spacing w:before="20" w:after="20"/>
    </w:pPr>
    <w:rPr>
      <w:sz w:val="24"/>
      <w:szCs w:val="28"/>
    </w:rPr>
  </w:style>
  <w:style w:type="paragraph" w:customStyle="1" w:styleId="LegalText">
    <w:name w:val="LegalText"/>
    <w:rsid w:val="00773EBD"/>
    <w:pPr>
      <w:keepNext/>
      <w:keepLines/>
      <w:widowControl w:val="0"/>
      <w:spacing w:before="20" w:after="20" w:line="160" w:lineRule="exact"/>
      <w:jc w:val="both"/>
    </w:pPr>
    <w:rPr>
      <w:rFonts w:cs="Arial"/>
      <w:sz w:val="16"/>
      <w:szCs w:val="12"/>
      <w:lang w:eastAsia="bg-BG"/>
    </w:rPr>
  </w:style>
  <w:style w:type="table" w:customStyle="1" w:styleId="Calendar3">
    <w:name w:val="Calendar 3"/>
    <w:basedOn w:val="Tabelanormal"/>
    <w:uiPriority w:val="99"/>
    <w:qFormat/>
    <w:locked/>
    <w:rsid w:val="007B3844"/>
    <w:pPr>
      <w:jc w:val="right"/>
    </w:pPr>
    <w:rPr>
      <w:rFonts w:ascii="Cambria" w:eastAsia="MS Mincho" w:hAnsi="Cambria" w:cs="Arial"/>
      <w:color w:val="000000"/>
      <w:lang w:eastAsia="ja-JP"/>
    </w:rPr>
    <w:tblPr/>
    <w:tblStylePr w:type="firstRow">
      <w:pPr>
        <w:wordWrap/>
        <w:jc w:val="right"/>
      </w:pPr>
      <w:rPr>
        <w:color w:val="4F81BD"/>
        <w:sz w:val="44"/>
      </w:rPr>
    </w:tblStylePr>
    <w:tblStylePr w:type="firstCol">
      <w:rPr>
        <w:color w:val="4F81BD"/>
      </w:rPr>
    </w:tblStylePr>
    <w:tblStylePr w:type="lastCol">
      <w:rPr>
        <w:color w:val="4F81BD"/>
      </w:rPr>
    </w:tblStylePr>
  </w:style>
  <w:style w:type="character" w:styleId="Nmerodelinha">
    <w:name w:val="line number"/>
    <w:rsid w:val="00AC4111"/>
    <w:rPr>
      <w:rFonts w:ascii="Courier New" w:hAnsi="Courier New"/>
      <w:color w:val="C00000"/>
    </w:rPr>
  </w:style>
  <w:style w:type="paragraph" w:customStyle="1" w:styleId="LegalHeading">
    <w:name w:val="LegalHeading"/>
    <w:link w:val="LegalHeadingChar"/>
    <w:rsid w:val="00A539D4"/>
    <w:pPr>
      <w:keepNext/>
      <w:spacing w:before="60"/>
    </w:pPr>
    <w:rPr>
      <w:b/>
      <w:sz w:val="16"/>
      <w:lang w:eastAsia="de-DE"/>
    </w:rPr>
  </w:style>
  <w:style w:type="paragraph" w:customStyle="1" w:styleId="LineNumber1">
    <w:name w:val="LineNumber1"/>
    <w:basedOn w:val="Normal"/>
    <w:next w:val="LineNumber"/>
    <w:rsid w:val="003C7593"/>
    <w:pPr>
      <w:spacing w:before="60" w:after="60" w:line="200" w:lineRule="exact"/>
      <w:jc w:val="right"/>
    </w:pPr>
    <w:rPr>
      <w:rFonts w:ascii="Courier New" w:hAnsi="Courier New"/>
      <w:color w:val="FF0000"/>
      <w:lang w:eastAsia="de-DE"/>
    </w:rPr>
  </w:style>
  <w:style w:type="character" w:customStyle="1" w:styleId="LegalHeadingChar">
    <w:name w:val="LegalHeading Char"/>
    <w:link w:val="LegalHeading"/>
    <w:rsid w:val="00A539D4"/>
    <w:rPr>
      <w:b/>
      <w:sz w:val="16"/>
      <w:szCs w:val="22"/>
      <w:lang w:val="en-US" w:eastAsia="de-DE"/>
    </w:rPr>
  </w:style>
  <w:style w:type="paragraph" w:customStyle="1" w:styleId="Breadcrumb">
    <w:name w:val="Breadcrumb"/>
    <w:link w:val="BreadcrumbChar"/>
    <w:rsid w:val="00825C97"/>
    <w:pPr>
      <w:tabs>
        <w:tab w:val="right" w:pos="8222"/>
      </w:tabs>
    </w:pPr>
    <w:rPr>
      <w:b/>
      <w:noProof/>
    </w:rPr>
  </w:style>
  <w:style w:type="character" w:customStyle="1" w:styleId="TableHeadChar">
    <w:name w:val="TableHead Char"/>
    <w:basedOn w:val="Tipodeletrapredefinidodopargrafo"/>
    <w:link w:val="TableHead"/>
    <w:rsid w:val="007D4F7F"/>
    <w:rPr>
      <w:b/>
      <w:lang w:eastAsia="de-DE"/>
    </w:rPr>
  </w:style>
  <w:style w:type="paragraph" w:customStyle="1" w:styleId="CoverDocTop1">
    <w:name w:val="CoverDocTop1"/>
    <w:basedOn w:val="CoverData"/>
    <w:autoRedefine/>
    <w:rsid w:val="006B5FCF"/>
    <w:pPr>
      <w:spacing w:before="0" w:after="0"/>
    </w:pPr>
    <w:rPr>
      <w:b/>
      <w:sz w:val="36"/>
      <w:lang w:val="en-GB"/>
    </w:rPr>
  </w:style>
  <w:style w:type="paragraph" w:customStyle="1" w:styleId="Confidentiality">
    <w:name w:val="Confidentiality"/>
    <w:basedOn w:val="Breadcrumb"/>
    <w:link w:val="ConfidentialityChar"/>
    <w:rsid w:val="005871D1"/>
    <w:pPr>
      <w:tabs>
        <w:tab w:val="clear" w:pos="8222"/>
        <w:tab w:val="right" w:pos="8364"/>
      </w:tabs>
    </w:pPr>
    <w:rPr>
      <w:rFonts w:ascii="Source Sans Pro SemiBold" w:hAnsi="Source Sans Pro SemiBold"/>
      <w:b w:val="0"/>
      <w:color w:val="FF0000"/>
      <w:spacing w:val="30"/>
    </w:rPr>
  </w:style>
  <w:style w:type="character" w:customStyle="1" w:styleId="BreadcrumbChar">
    <w:name w:val="Breadcrumb Char"/>
    <w:basedOn w:val="Tipodeletrapredefinidodopargrafo"/>
    <w:link w:val="Breadcrumb"/>
    <w:rsid w:val="00F00681"/>
    <w:rPr>
      <w:b/>
      <w:noProof/>
    </w:rPr>
  </w:style>
  <w:style w:type="character" w:customStyle="1" w:styleId="ConfidentialityChar">
    <w:name w:val="Confidentiality Char"/>
    <w:basedOn w:val="BreadcrumbChar"/>
    <w:link w:val="Confidentiality"/>
    <w:rsid w:val="005871D1"/>
    <w:rPr>
      <w:rFonts w:ascii="Source Sans Pro SemiBold" w:hAnsi="Source Sans Pro SemiBold"/>
      <w:b w:val="0"/>
      <w:noProof/>
      <w:color w:val="FF0000"/>
      <w:spacing w:val="30"/>
    </w:rPr>
  </w:style>
  <w:style w:type="paragraph" w:customStyle="1" w:styleId="CoverMetadata">
    <w:name w:val="CoverMetadata"/>
    <w:basedOn w:val="CoverTitleContinued"/>
    <w:rsid w:val="005A5248"/>
    <w:pPr>
      <w:spacing w:before="40" w:after="40"/>
    </w:pPr>
    <w:rPr>
      <w:rFonts w:ascii="Source Sans Pro SemiBold" w:hAnsi="Source Sans Pro SemiBold"/>
      <w:b w:val="0"/>
      <w:sz w:val="24"/>
    </w:rPr>
  </w:style>
  <w:style w:type="paragraph" w:customStyle="1" w:styleId="InfineonStandard20">
    <w:name w:val="Infineon Standard2"/>
    <w:basedOn w:val="TableHead-l"/>
    <w:autoRedefine/>
    <w:qFormat/>
    <w:rsid w:val="00AF3AD4"/>
  </w:style>
  <w:style w:type="paragraph" w:customStyle="1" w:styleId="CoverURL">
    <w:name w:val="CoverURL"/>
    <w:basedOn w:val="CoverData"/>
    <w:link w:val="CoverURLChar"/>
    <w:autoRedefine/>
    <w:rsid w:val="00F00A47"/>
    <w:pPr>
      <w:tabs>
        <w:tab w:val="center" w:pos="5103"/>
        <w:tab w:val="right" w:pos="10206"/>
      </w:tabs>
    </w:pPr>
    <w:rPr>
      <w:b/>
      <w:color w:val="0000FF"/>
      <w:sz w:val="22"/>
    </w:rPr>
  </w:style>
  <w:style w:type="table" w:customStyle="1" w:styleId="InfineonStandard">
    <w:name w:val="Infineon Standard"/>
    <w:basedOn w:val="Tabelanormal"/>
    <w:uiPriority w:val="99"/>
    <w:rsid w:val="00B612D5"/>
    <w:tblPr>
      <w:tblInd w:w="85" w:type="dxa"/>
      <w:tblBorders>
        <w:top w:val="single" w:sz="4" w:space="0" w:color="auto"/>
        <w:bottom w:val="single" w:sz="4" w:space="0" w:color="auto"/>
        <w:insideH w:val="single" w:sz="4" w:space="0" w:color="auto"/>
        <w:insideV w:val="single" w:sz="4" w:space="0" w:color="auto"/>
      </w:tblBorders>
      <w:tblCellMar>
        <w:left w:w="85" w:type="dxa"/>
        <w:right w:w="57" w:type="dxa"/>
      </w:tblCellMar>
    </w:tblPr>
    <w:tcPr>
      <w:tcMar>
        <w:left w:w="85" w:type="dxa"/>
        <w:right w:w="57" w:type="dxa"/>
      </w:tcMar>
    </w:tcPr>
  </w:style>
  <w:style w:type="character" w:customStyle="1" w:styleId="CoverDataChar">
    <w:name w:val="CoverData Char"/>
    <w:basedOn w:val="Tipodeletrapredefinidodopargrafo"/>
    <w:link w:val="CoverData"/>
    <w:rsid w:val="007D4F7F"/>
    <w:rPr>
      <w:sz w:val="24"/>
      <w:szCs w:val="28"/>
    </w:rPr>
  </w:style>
  <w:style w:type="character" w:customStyle="1" w:styleId="CoverURLChar">
    <w:name w:val="CoverURL Char"/>
    <w:basedOn w:val="CoverDataChar"/>
    <w:link w:val="CoverURL"/>
    <w:rsid w:val="00F00A47"/>
    <w:rPr>
      <w:b/>
      <w:color w:val="0000FF"/>
      <w:sz w:val="24"/>
      <w:szCs w:val="28"/>
    </w:rPr>
  </w:style>
  <w:style w:type="paragraph" w:customStyle="1" w:styleId="PageTitle">
    <w:name w:val="PageTitle"/>
    <w:basedOn w:val="CoverTitle"/>
    <w:rsid w:val="00256C2B"/>
    <w:rPr>
      <w:spacing w:val="0"/>
      <w:sz w:val="28"/>
      <w:szCs w:val="24"/>
    </w:rPr>
  </w:style>
  <w:style w:type="paragraph" w:customStyle="1" w:styleId="PageTitleContinued">
    <w:name w:val="PageTitleContinued"/>
    <w:basedOn w:val="CoverTitle"/>
    <w:rsid w:val="00256C2B"/>
    <w:rPr>
      <w:spacing w:val="0"/>
      <w:sz w:val="24"/>
      <w:szCs w:val="24"/>
    </w:rPr>
  </w:style>
  <w:style w:type="paragraph" w:customStyle="1" w:styleId="CoverConfidential">
    <w:name w:val="CoverConfidential"/>
    <w:basedOn w:val="CoverDocTop1"/>
    <w:rsid w:val="00096093"/>
    <w:rPr>
      <w:rFonts w:ascii="Source Sans Pro SemiBold" w:hAnsi="Source Sans Pro SemiBold"/>
      <w:b w:val="0"/>
      <w:color w:val="FF0000"/>
      <w:spacing w:val="30"/>
      <w:sz w:val="22"/>
    </w:rPr>
  </w:style>
  <w:style w:type="paragraph" w:styleId="Cabealhodondice">
    <w:name w:val="TOC Heading"/>
    <w:basedOn w:val="Ttulo1"/>
    <w:next w:val="Normal"/>
    <w:uiPriority w:val="39"/>
    <w:semiHidden/>
    <w:unhideWhenUsed/>
    <w:qFormat/>
    <w:rsid w:val="00233F58"/>
    <w:pPr>
      <w:keepLines/>
      <w:pageBreakBefore w:val="0"/>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lang w:eastAsia="ja-JP"/>
    </w:rPr>
  </w:style>
  <w:style w:type="paragraph" w:customStyle="1" w:styleId="LegalCover">
    <w:name w:val="LegalCover"/>
    <w:basedOn w:val="Rodap"/>
    <w:rsid w:val="000C7B99"/>
    <w:rPr>
      <w:color w:val="FF0000"/>
    </w:rPr>
  </w:style>
  <w:style w:type="character" w:customStyle="1" w:styleId="LegalCoverReadMe">
    <w:name w:val="LegalCoverReadMe"/>
    <w:basedOn w:val="Tipodeletrapredefinidodopargrafo"/>
    <w:uiPriority w:val="1"/>
    <w:rsid w:val="008C37B0"/>
    <w:rPr>
      <w:rFonts w:ascii="Source Sans Pro" w:hAnsi="Source Sans Pro"/>
      <w:b w:val="0"/>
      <w:i w:val="0"/>
      <w:caps w:val="0"/>
      <w:smallCaps w:val="0"/>
      <w:strike w:val="0"/>
      <w:dstrike w:val="0"/>
      <w:vanish w:val="0"/>
      <w:color w:val="FF0000"/>
      <w:sz w:val="18"/>
      <w:u w:val="none"/>
      <w:vertAlign w:val="baseline"/>
    </w:rPr>
  </w:style>
  <w:style w:type="character" w:customStyle="1" w:styleId="ndice1Carter">
    <w:name w:val="Índice 1 Caráter"/>
    <w:aliases w:val="Heading1.TOC Caráter"/>
    <w:link w:val="ndice1"/>
    <w:uiPriority w:val="39"/>
    <w:rsid w:val="00096093"/>
    <w:rPr>
      <w:b/>
      <w:noProof/>
    </w:rPr>
  </w:style>
  <w:style w:type="paragraph" w:customStyle="1" w:styleId="CodeInCodeTable">
    <w:name w:val="CodeInCodeTable"/>
    <w:basedOn w:val="Code"/>
    <w:rsid w:val="00E63D12"/>
    <w:pPr>
      <w:numPr>
        <w:numId w:val="33"/>
      </w:numPr>
      <w:tabs>
        <w:tab w:val="clear" w:pos="851"/>
        <w:tab w:val="left" w:pos="10206"/>
      </w:tabs>
      <w:spacing w:before="20" w:after="20"/>
      <w:contextualSpacing/>
    </w:pPr>
    <w:rPr>
      <w:rFonts w:ascii="Courier" w:hAnsi="Courier"/>
    </w:rPr>
  </w:style>
  <w:style w:type="numbering" w:customStyle="1" w:styleId="CodeListTemplate">
    <w:name w:val="CodeListTemplate"/>
    <w:locked/>
    <w:rsid w:val="00DE3FC8"/>
    <w:pPr>
      <w:numPr>
        <w:numId w:val="24"/>
      </w:numPr>
    </w:pPr>
  </w:style>
  <w:style w:type="paragraph" w:customStyle="1" w:styleId="CodeTableTitle">
    <w:name w:val="CodeTableTitle"/>
    <w:basedOn w:val="Body"/>
    <w:next w:val="Body"/>
    <w:rsid w:val="005871D1"/>
    <w:pPr>
      <w:numPr>
        <w:numId w:val="28"/>
      </w:numPr>
      <w:spacing w:before="120"/>
      <w:ind w:hanging="1786"/>
    </w:pPr>
    <w:rPr>
      <w:b/>
    </w:rPr>
  </w:style>
  <w:style w:type="character" w:styleId="Refdecomentrio">
    <w:name w:val="annotation reference"/>
    <w:basedOn w:val="Tipodeletrapredefinidodopargrafo"/>
    <w:rsid w:val="008209D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0594">
      <w:bodyDiv w:val="1"/>
      <w:marLeft w:val="0"/>
      <w:marRight w:val="0"/>
      <w:marTop w:val="0"/>
      <w:marBottom w:val="0"/>
      <w:divBdr>
        <w:top w:val="none" w:sz="0" w:space="0" w:color="auto"/>
        <w:left w:val="none" w:sz="0" w:space="0" w:color="auto"/>
        <w:bottom w:val="none" w:sz="0" w:space="0" w:color="auto"/>
        <w:right w:val="none" w:sz="0" w:space="0" w:color="auto"/>
      </w:divBdr>
    </w:div>
    <w:div w:id="687950886">
      <w:bodyDiv w:val="1"/>
      <w:marLeft w:val="0"/>
      <w:marRight w:val="0"/>
      <w:marTop w:val="0"/>
      <w:marBottom w:val="0"/>
      <w:divBdr>
        <w:top w:val="none" w:sz="0" w:space="0" w:color="auto"/>
        <w:left w:val="none" w:sz="0" w:space="0" w:color="auto"/>
        <w:bottom w:val="none" w:sz="0" w:space="0" w:color="auto"/>
        <w:right w:val="none" w:sz="0" w:space="0" w:color="auto"/>
      </w:divBdr>
    </w:div>
    <w:div w:id="1192307699">
      <w:bodyDiv w:val="1"/>
      <w:marLeft w:val="0"/>
      <w:marRight w:val="0"/>
      <w:marTop w:val="0"/>
      <w:marBottom w:val="0"/>
      <w:divBdr>
        <w:top w:val="none" w:sz="0" w:space="0" w:color="auto"/>
        <w:left w:val="none" w:sz="0" w:space="0" w:color="auto"/>
        <w:bottom w:val="none" w:sz="0" w:space="0" w:color="auto"/>
        <w:right w:val="none" w:sz="0" w:space="0" w:color="auto"/>
      </w:divBdr>
    </w:div>
    <w:div w:id="1402022404">
      <w:bodyDiv w:val="1"/>
      <w:marLeft w:val="0"/>
      <w:marRight w:val="0"/>
      <w:marTop w:val="0"/>
      <w:marBottom w:val="0"/>
      <w:divBdr>
        <w:top w:val="none" w:sz="0" w:space="0" w:color="auto"/>
        <w:left w:val="none" w:sz="0" w:space="0" w:color="auto"/>
        <w:bottom w:val="none" w:sz="0" w:space="0" w:color="auto"/>
        <w:right w:val="none" w:sz="0" w:space="0" w:color="auto"/>
      </w:divBdr>
      <w:divsChild>
        <w:div w:id="1629779021">
          <w:marLeft w:val="0"/>
          <w:marRight w:val="0"/>
          <w:marTop w:val="0"/>
          <w:marBottom w:val="0"/>
          <w:divBdr>
            <w:top w:val="none" w:sz="0" w:space="0" w:color="auto"/>
            <w:left w:val="none" w:sz="0" w:space="0" w:color="auto"/>
            <w:bottom w:val="none" w:sz="0" w:space="0" w:color="auto"/>
            <w:right w:val="none" w:sz="0" w:space="0" w:color="auto"/>
          </w:divBdr>
          <w:divsChild>
            <w:div w:id="67577928">
              <w:marLeft w:val="0"/>
              <w:marRight w:val="0"/>
              <w:marTop w:val="0"/>
              <w:marBottom w:val="0"/>
              <w:divBdr>
                <w:top w:val="none" w:sz="0" w:space="0" w:color="auto"/>
                <w:left w:val="none" w:sz="0" w:space="0" w:color="auto"/>
                <w:bottom w:val="none" w:sz="0" w:space="0" w:color="auto"/>
                <w:right w:val="none" w:sz="0" w:space="0" w:color="auto"/>
              </w:divBdr>
            </w:div>
            <w:div w:id="1781728097">
              <w:marLeft w:val="0"/>
              <w:marRight w:val="0"/>
              <w:marTop w:val="0"/>
              <w:marBottom w:val="0"/>
              <w:divBdr>
                <w:top w:val="none" w:sz="0" w:space="0" w:color="auto"/>
                <w:left w:val="none" w:sz="0" w:space="0" w:color="auto"/>
                <w:bottom w:val="none" w:sz="0" w:space="0" w:color="auto"/>
                <w:right w:val="none" w:sz="0" w:space="0" w:color="auto"/>
              </w:divBdr>
            </w:div>
            <w:div w:id="540216639">
              <w:marLeft w:val="0"/>
              <w:marRight w:val="0"/>
              <w:marTop w:val="0"/>
              <w:marBottom w:val="0"/>
              <w:divBdr>
                <w:top w:val="none" w:sz="0" w:space="0" w:color="auto"/>
                <w:left w:val="none" w:sz="0" w:space="0" w:color="auto"/>
                <w:bottom w:val="none" w:sz="0" w:space="0" w:color="auto"/>
                <w:right w:val="none" w:sz="0" w:space="0" w:color="auto"/>
              </w:divBdr>
            </w:div>
            <w:div w:id="970403469">
              <w:marLeft w:val="0"/>
              <w:marRight w:val="0"/>
              <w:marTop w:val="0"/>
              <w:marBottom w:val="0"/>
              <w:divBdr>
                <w:top w:val="none" w:sz="0" w:space="0" w:color="auto"/>
                <w:left w:val="none" w:sz="0" w:space="0" w:color="auto"/>
                <w:bottom w:val="none" w:sz="0" w:space="0" w:color="auto"/>
                <w:right w:val="none" w:sz="0" w:space="0" w:color="auto"/>
              </w:divBdr>
            </w:div>
            <w:div w:id="1636056840">
              <w:marLeft w:val="0"/>
              <w:marRight w:val="0"/>
              <w:marTop w:val="0"/>
              <w:marBottom w:val="0"/>
              <w:divBdr>
                <w:top w:val="none" w:sz="0" w:space="0" w:color="auto"/>
                <w:left w:val="none" w:sz="0" w:space="0" w:color="auto"/>
                <w:bottom w:val="none" w:sz="0" w:space="0" w:color="auto"/>
                <w:right w:val="none" w:sz="0" w:space="0" w:color="auto"/>
              </w:divBdr>
            </w:div>
            <w:div w:id="571546664">
              <w:marLeft w:val="0"/>
              <w:marRight w:val="0"/>
              <w:marTop w:val="0"/>
              <w:marBottom w:val="0"/>
              <w:divBdr>
                <w:top w:val="none" w:sz="0" w:space="0" w:color="auto"/>
                <w:left w:val="none" w:sz="0" w:space="0" w:color="auto"/>
                <w:bottom w:val="none" w:sz="0" w:space="0" w:color="auto"/>
                <w:right w:val="none" w:sz="0" w:space="0" w:color="auto"/>
              </w:divBdr>
            </w:div>
            <w:div w:id="858741336">
              <w:marLeft w:val="0"/>
              <w:marRight w:val="0"/>
              <w:marTop w:val="0"/>
              <w:marBottom w:val="0"/>
              <w:divBdr>
                <w:top w:val="none" w:sz="0" w:space="0" w:color="auto"/>
                <w:left w:val="none" w:sz="0" w:space="0" w:color="auto"/>
                <w:bottom w:val="none" w:sz="0" w:space="0" w:color="auto"/>
                <w:right w:val="none" w:sz="0" w:space="0" w:color="auto"/>
              </w:divBdr>
            </w:div>
            <w:div w:id="201864721">
              <w:marLeft w:val="0"/>
              <w:marRight w:val="0"/>
              <w:marTop w:val="0"/>
              <w:marBottom w:val="0"/>
              <w:divBdr>
                <w:top w:val="none" w:sz="0" w:space="0" w:color="auto"/>
                <w:left w:val="none" w:sz="0" w:space="0" w:color="auto"/>
                <w:bottom w:val="none" w:sz="0" w:space="0" w:color="auto"/>
                <w:right w:val="none" w:sz="0" w:space="0" w:color="auto"/>
              </w:divBdr>
            </w:div>
            <w:div w:id="1285651395">
              <w:marLeft w:val="0"/>
              <w:marRight w:val="0"/>
              <w:marTop w:val="0"/>
              <w:marBottom w:val="0"/>
              <w:divBdr>
                <w:top w:val="none" w:sz="0" w:space="0" w:color="auto"/>
                <w:left w:val="none" w:sz="0" w:space="0" w:color="auto"/>
                <w:bottom w:val="none" w:sz="0" w:space="0" w:color="auto"/>
                <w:right w:val="none" w:sz="0" w:space="0" w:color="auto"/>
              </w:divBdr>
            </w:div>
            <w:div w:id="110975806">
              <w:marLeft w:val="0"/>
              <w:marRight w:val="0"/>
              <w:marTop w:val="0"/>
              <w:marBottom w:val="0"/>
              <w:divBdr>
                <w:top w:val="none" w:sz="0" w:space="0" w:color="auto"/>
                <w:left w:val="none" w:sz="0" w:space="0" w:color="auto"/>
                <w:bottom w:val="none" w:sz="0" w:space="0" w:color="auto"/>
                <w:right w:val="none" w:sz="0" w:space="0" w:color="auto"/>
              </w:divBdr>
            </w:div>
            <w:div w:id="1867592770">
              <w:marLeft w:val="0"/>
              <w:marRight w:val="0"/>
              <w:marTop w:val="0"/>
              <w:marBottom w:val="0"/>
              <w:divBdr>
                <w:top w:val="none" w:sz="0" w:space="0" w:color="auto"/>
                <w:left w:val="none" w:sz="0" w:space="0" w:color="auto"/>
                <w:bottom w:val="none" w:sz="0" w:space="0" w:color="auto"/>
                <w:right w:val="none" w:sz="0" w:space="0" w:color="auto"/>
              </w:divBdr>
            </w:div>
            <w:div w:id="1894803363">
              <w:marLeft w:val="0"/>
              <w:marRight w:val="0"/>
              <w:marTop w:val="0"/>
              <w:marBottom w:val="0"/>
              <w:divBdr>
                <w:top w:val="none" w:sz="0" w:space="0" w:color="auto"/>
                <w:left w:val="none" w:sz="0" w:space="0" w:color="auto"/>
                <w:bottom w:val="none" w:sz="0" w:space="0" w:color="auto"/>
                <w:right w:val="none" w:sz="0" w:space="0" w:color="auto"/>
              </w:divBdr>
            </w:div>
            <w:div w:id="50812312">
              <w:marLeft w:val="0"/>
              <w:marRight w:val="0"/>
              <w:marTop w:val="0"/>
              <w:marBottom w:val="0"/>
              <w:divBdr>
                <w:top w:val="none" w:sz="0" w:space="0" w:color="auto"/>
                <w:left w:val="none" w:sz="0" w:space="0" w:color="auto"/>
                <w:bottom w:val="none" w:sz="0" w:space="0" w:color="auto"/>
                <w:right w:val="none" w:sz="0" w:space="0" w:color="auto"/>
              </w:divBdr>
            </w:div>
            <w:div w:id="927152150">
              <w:marLeft w:val="0"/>
              <w:marRight w:val="0"/>
              <w:marTop w:val="0"/>
              <w:marBottom w:val="0"/>
              <w:divBdr>
                <w:top w:val="none" w:sz="0" w:space="0" w:color="auto"/>
                <w:left w:val="none" w:sz="0" w:space="0" w:color="auto"/>
                <w:bottom w:val="none" w:sz="0" w:space="0" w:color="auto"/>
                <w:right w:val="none" w:sz="0" w:space="0" w:color="auto"/>
              </w:divBdr>
            </w:div>
            <w:div w:id="797841666">
              <w:marLeft w:val="0"/>
              <w:marRight w:val="0"/>
              <w:marTop w:val="0"/>
              <w:marBottom w:val="0"/>
              <w:divBdr>
                <w:top w:val="none" w:sz="0" w:space="0" w:color="auto"/>
                <w:left w:val="none" w:sz="0" w:space="0" w:color="auto"/>
                <w:bottom w:val="none" w:sz="0" w:space="0" w:color="auto"/>
                <w:right w:val="none" w:sz="0" w:space="0" w:color="auto"/>
              </w:divBdr>
            </w:div>
            <w:div w:id="1911845063">
              <w:marLeft w:val="0"/>
              <w:marRight w:val="0"/>
              <w:marTop w:val="0"/>
              <w:marBottom w:val="0"/>
              <w:divBdr>
                <w:top w:val="none" w:sz="0" w:space="0" w:color="auto"/>
                <w:left w:val="none" w:sz="0" w:space="0" w:color="auto"/>
                <w:bottom w:val="none" w:sz="0" w:space="0" w:color="auto"/>
                <w:right w:val="none" w:sz="0" w:space="0" w:color="auto"/>
              </w:divBdr>
            </w:div>
            <w:div w:id="941180915">
              <w:marLeft w:val="0"/>
              <w:marRight w:val="0"/>
              <w:marTop w:val="0"/>
              <w:marBottom w:val="0"/>
              <w:divBdr>
                <w:top w:val="none" w:sz="0" w:space="0" w:color="auto"/>
                <w:left w:val="none" w:sz="0" w:space="0" w:color="auto"/>
                <w:bottom w:val="none" w:sz="0" w:space="0" w:color="auto"/>
                <w:right w:val="none" w:sz="0" w:space="0" w:color="auto"/>
              </w:divBdr>
            </w:div>
            <w:div w:id="1212307607">
              <w:marLeft w:val="0"/>
              <w:marRight w:val="0"/>
              <w:marTop w:val="0"/>
              <w:marBottom w:val="0"/>
              <w:divBdr>
                <w:top w:val="none" w:sz="0" w:space="0" w:color="auto"/>
                <w:left w:val="none" w:sz="0" w:space="0" w:color="auto"/>
                <w:bottom w:val="none" w:sz="0" w:space="0" w:color="auto"/>
                <w:right w:val="none" w:sz="0" w:space="0" w:color="auto"/>
              </w:divBdr>
            </w:div>
            <w:div w:id="815686134">
              <w:marLeft w:val="0"/>
              <w:marRight w:val="0"/>
              <w:marTop w:val="0"/>
              <w:marBottom w:val="0"/>
              <w:divBdr>
                <w:top w:val="none" w:sz="0" w:space="0" w:color="auto"/>
                <w:left w:val="none" w:sz="0" w:space="0" w:color="auto"/>
                <w:bottom w:val="none" w:sz="0" w:space="0" w:color="auto"/>
                <w:right w:val="none" w:sz="0" w:space="0" w:color="auto"/>
              </w:divBdr>
            </w:div>
            <w:div w:id="1158886692">
              <w:marLeft w:val="0"/>
              <w:marRight w:val="0"/>
              <w:marTop w:val="0"/>
              <w:marBottom w:val="0"/>
              <w:divBdr>
                <w:top w:val="none" w:sz="0" w:space="0" w:color="auto"/>
                <w:left w:val="none" w:sz="0" w:space="0" w:color="auto"/>
                <w:bottom w:val="none" w:sz="0" w:space="0" w:color="auto"/>
                <w:right w:val="none" w:sz="0" w:space="0" w:color="auto"/>
              </w:divBdr>
            </w:div>
            <w:div w:id="951479670">
              <w:marLeft w:val="0"/>
              <w:marRight w:val="0"/>
              <w:marTop w:val="0"/>
              <w:marBottom w:val="0"/>
              <w:divBdr>
                <w:top w:val="none" w:sz="0" w:space="0" w:color="auto"/>
                <w:left w:val="none" w:sz="0" w:space="0" w:color="auto"/>
                <w:bottom w:val="none" w:sz="0" w:space="0" w:color="auto"/>
                <w:right w:val="none" w:sz="0" w:space="0" w:color="auto"/>
              </w:divBdr>
            </w:div>
            <w:div w:id="2081055594">
              <w:marLeft w:val="0"/>
              <w:marRight w:val="0"/>
              <w:marTop w:val="0"/>
              <w:marBottom w:val="0"/>
              <w:divBdr>
                <w:top w:val="none" w:sz="0" w:space="0" w:color="auto"/>
                <w:left w:val="none" w:sz="0" w:space="0" w:color="auto"/>
                <w:bottom w:val="none" w:sz="0" w:space="0" w:color="auto"/>
                <w:right w:val="none" w:sz="0" w:space="0" w:color="auto"/>
              </w:divBdr>
            </w:div>
            <w:div w:id="213590641">
              <w:marLeft w:val="0"/>
              <w:marRight w:val="0"/>
              <w:marTop w:val="0"/>
              <w:marBottom w:val="0"/>
              <w:divBdr>
                <w:top w:val="none" w:sz="0" w:space="0" w:color="auto"/>
                <w:left w:val="none" w:sz="0" w:space="0" w:color="auto"/>
                <w:bottom w:val="none" w:sz="0" w:space="0" w:color="auto"/>
                <w:right w:val="none" w:sz="0" w:space="0" w:color="auto"/>
              </w:divBdr>
            </w:div>
            <w:div w:id="1337423709">
              <w:marLeft w:val="0"/>
              <w:marRight w:val="0"/>
              <w:marTop w:val="0"/>
              <w:marBottom w:val="0"/>
              <w:divBdr>
                <w:top w:val="none" w:sz="0" w:space="0" w:color="auto"/>
                <w:left w:val="none" w:sz="0" w:space="0" w:color="auto"/>
                <w:bottom w:val="none" w:sz="0" w:space="0" w:color="auto"/>
                <w:right w:val="none" w:sz="0" w:space="0" w:color="auto"/>
              </w:divBdr>
            </w:div>
            <w:div w:id="1554848668">
              <w:marLeft w:val="0"/>
              <w:marRight w:val="0"/>
              <w:marTop w:val="0"/>
              <w:marBottom w:val="0"/>
              <w:divBdr>
                <w:top w:val="none" w:sz="0" w:space="0" w:color="auto"/>
                <w:left w:val="none" w:sz="0" w:space="0" w:color="auto"/>
                <w:bottom w:val="none" w:sz="0" w:space="0" w:color="auto"/>
                <w:right w:val="none" w:sz="0" w:space="0" w:color="auto"/>
              </w:divBdr>
            </w:div>
            <w:div w:id="888034473">
              <w:marLeft w:val="0"/>
              <w:marRight w:val="0"/>
              <w:marTop w:val="0"/>
              <w:marBottom w:val="0"/>
              <w:divBdr>
                <w:top w:val="none" w:sz="0" w:space="0" w:color="auto"/>
                <w:left w:val="none" w:sz="0" w:space="0" w:color="auto"/>
                <w:bottom w:val="none" w:sz="0" w:space="0" w:color="auto"/>
                <w:right w:val="none" w:sz="0" w:space="0" w:color="auto"/>
              </w:divBdr>
            </w:div>
            <w:div w:id="174392280">
              <w:marLeft w:val="0"/>
              <w:marRight w:val="0"/>
              <w:marTop w:val="0"/>
              <w:marBottom w:val="0"/>
              <w:divBdr>
                <w:top w:val="none" w:sz="0" w:space="0" w:color="auto"/>
                <w:left w:val="none" w:sz="0" w:space="0" w:color="auto"/>
                <w:bottom w:val="none" w:sz="0" w:space="0" w:color="auto"/>
                <w:right w:val="none" w:sz="0" w:space="0" w:color="auto"/>
              </w:divBdr>
            </w:div>
            <w:div w:id="1965310510">
              <w:marLeft w:val="0"/>
              <w:marRight w:val="0"/>
              <w:marTop w:val="0"/>
              <w:marBottom w:val="0"/>
              <w:divBdr>
                <w:top w:val="none" w:sz="0" w:space="0" w:color="auto"/>
                <w:left w:val="none" w:sz="0" w:space="0" w:color="auto"/>
                <w:bottom w:val="none" w:sz="0" w:space="0" w:color="auto"/>
                <w:right w:val="none" w:sz="0" w:space="0" w:color="auto"/>
              </w:divBdr>
            </w:div>
            <w:div w:id="96366978">
              <w:marLeft w:val="0"/>
              <w:marRight w:val="0"/>
              <w:marTop w:val="0"/>
              <w:marBottom w:val="0"/>
              <w:divBdr>
                <w:top w:val="none" w:sz="0" w:space="0" w:color="auto"/>
                <w:left w:val="none" w:sz="0" w:space="0" w:color="auto"/>
                <w:bottom w:val="none" w:sz="0" w:space="0" w:color="auto"/>
                <w:right w:val="none" w:sz="0" w:space="0" w:color="auto"/>
              </w:divBdr>
            </w:div>
            <w:div w:id="704986405">
              <w:marLeft w:val="0"/>
              <w:marRight w:val="0"/>
              <w:marTop w:val="0"/>
              <w:marBottom w:val="0"/>
              <w:divBdr>
                <w:top w:val="none" w:sz="0" w:space="0" w:color="auto"/>
                <w:left w:val="none" w:sz="0" w:space="0" w:color="auto"/>
                <w:bottom w:val="none" w:sz="0" w:space="0" w:color="auto"/>
                <w:right w:val="none" w:sz="0" w:space="0" w:color="auto"/>
              </w:divBdr>
            </w:div>
            <w:div w:id="1071737882">
              <w:marLeft w:val="0"/>
              <w:marRight w:val="0"/>
              <w:marTop w:val="0"/>
              <w:marBottom w:val="0"/>
              <w:divBdr>
                <w:top w:val="none" w:sz="0" w:space="0" w:color="auto"/>
                <w:left w:val="none" w:sz="0" w:space="0" w:color="auto"/>
                <w:bottom w:val="none" w:sz="0" w:space="0" w:color="auto"/>
                <w:right w:val="none" w:sz="0" w:space="0" w:color="auto"/>
              </w:divBdr>
            </w:div>
            <w:div w:id="1399475835">
              <w:marLeft w:val="0"/>
              <w:marRight w:val="0"/>
              <w:marTop w:val="0"/>
              <w:marBottom w:val="0"/>
              <w:divBdr>
                <w:top w:val="none" w:sz="0" w:space="0" w:color="auto"/>
                <w:left w:val="none" w:sz="0" w:space="0" w:color="auto"/>
                <w:bottom w:val="none" w:sz="0" w:space="0" w:color="auto"/>
                <w:right w:val="none" w:sz="0" w:space="0" w:color="auto"/>
              </w:divBdr>
            </w:div>
            <w:div w:id="1404837658">
              <w:marLeft w:val="0"/>
              <w:marRight w:val="0"/>
              <w:marTop w:val="0"/>
              <w:marBottom w:val="0"/>
              <w:divBdr>
                <w:top w:val="none" w:sz="0" w:space="0" w:color="auto"/>
                <w:left w:val="none" w:sz="0" w:space="0" w:color="auto"/>
                <w:bottom w:val="none" w:sz="0" w:space="0" w:color="auto"/>
                <w:right w:val="none" w:sz="0" w:space="0" w:color="auto"/>
              </w:divBdr>
            </w:div>
            <w:div w:id="1004939816">
              <w:marLeft w:val="0"/>
              <w:marRight w:val="0"/>
              <w:marTop w:val="0"/>
              <w:marBottom w:val="0"/>
              <w:divBdr>
                <w:top w:val="none" w:sz="0" w:space="0" w:color="auto"/>
                <w:left w:val="none" w:sz="0" w:space="0" w:color="auto"/>
                <w:bottom w:val="none" w:sz="0" w:space="0" w:color="auto"/>
                <w:right w:val="none" w:sz="0" w:space="0" w:color="auto"/>
              </w:divBdr>
            </w:div>
            <w:div w:id="1359046951">
              <w:marLeft w:val="0"/>
              <w:marRight w:val="0"/>
              <w:marTop w:val="0"/>
              <w:marBottom w:val="0"/>
              <w:divBdr>
                <w:top w:val="none" w:sz="0" w:space="0" w:color="auto"/>
                <w:left w:val="none" w:sz="0" w:space="0" w:color="auto"/>
                <w:bottom w:val="none" w:sz="0" w:space="0" w:color="auto"/>
                <w:right w:val="none" w:sz="0" w:space="0" w:color="auto"/>
              </w:divBdr>
            </w:div>
            <w:div w:id="786311907">
              <w:marLeft w:val="0"/>
              <w:marRight w:val="0"/>
              <w:marTop w:val="0"/>
              <w:marBottom w:val="0"/>
              <w:divBdr>
                <w:top w:val="none" w:sz="0" w:space="0" w:color="auto"/>
                <w:left w:val="none" w:sz="0" w:space="0" w:color="auto"/>
                <w:bottom w:val="none" w:sz="0" w:space="0" w:color="auto"/>
                <w:right w:val="none" w:sz="0" w:space="0" w:color="auto"/>
              </w:divBdr>
            </w:div>
            <w:div w:id="14518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footer3.xml.rels><?xml version="1.0" encoding="UTF-8" standalone="yes"?>
<Relationships xmlns="http://schemas.openxmlformats.org/package/2006/relationships"><Relationship Id="rId3" Type="http://schemas.openxmlformats.org/officeDocument/2006/relationships/hyperlink" Target="mailto:erratum@infineon.com;ctdd@infineon.com?subject=Document%20question%20" TargetMode="External"/><Relationship Id="rId2" Type="http://schemas.openxmlformats.org/officeDocument/2006/relationships/package" Target="embeddings/Microsoft_Visio_Drawing111111111.vsdx"/><Relationship Id="rId1" Type="http://schemas.openxmlformats.org/officeDocument/2006/relationships/image" Target="media/image7.emf"/><Relationship Id="rId6" Type="http://schemas.openxmlformats.org/officeDocument/2006/relationships/hyperlink" Target="http://www.infineon.com/" TargetMode="External"/><Relationship Id="rId5" Type="http://schemas.openxmlformats.org/officeDocument/2006/relationships/hyperlink" Target="mailto:erratum@infineon.com;ctdd@infineon.com?subject=Document%20question%20" TargetMode="External"/><Relationship Id="rId4" Type="http://schemas.openxmlformats.org/officeDocument/2006/relationships/hyperlink" Target="http://www.infine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SCvX\OfficeConfig\Templates\Infineon\IFX\ApplicationNot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D89B2-41E2-4317-8E86-4CBD2D2E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ApplicationNote_Template</Template>
  <TotalTime>219</TotalTime>
  <Pages>10</Pages>
  <Words>1486</Words>
  <Characters>8029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Infineon Technologies AG</Company>
  <LinksUpToDate>false</LinksUpToDate>
  <CharactersWithSpaces>9497</CharactersWithSpaces>
  <SharedDoc>false</SharedDoc>
  <HLinks>
    <vt:vector size="72" baseType="variant">
      <vt:variant>
        <vt:i4>4915282</vt:i4>
      </vt:variant>
      <vt:variant>
        <vt:i4>48</vt:i4>
      </vt:variant>
      <vt:variant>
        <vt:i4>0</vt:i4>
      </vt:variant>
      <vt:variant>
        <vt:i4>5</vt:i4>
      </vt:variant>
      <vt:variant>
        <vt:lpwstr>http://www.infineon.com/</vt:lpwstr>
      </vt:variant>
      <vt:variant>
        <vt:lpwstr/>
      </vt:variant>
      <vt:variant>
        <vt:i4>1441852</vt:i4>
      </vt:variant>
      <vt:variant>
        <vt:i4>41</vt:i4>
      </vt:variant>
      <vt:variant>
        <vt:i4>0</vt:i4>
      </vt:variant>
      <vt:variant>
        <vt:i4>5</vt:i4>
      </vt:variant>
      <vt:variant>
        <vt:lpwstr/>
      </vt:variant>
      <vt:variant>
        <vt:lpwstr>_Toc388020598</vt:lpwstr>
      </vt:variant>
      <vt:variant>
        <vt:i4>1441852</vt:i4>
      </vt:variant>
      <vt:variant>
        <vt:i4>35</vt:i4>
      </vt:variant>
      <vt:variant>
        <vt:i4>0</vt:i4>
      </vt:variant>
      <vt:variant>
        <vt:i4>5</vt:i4>
      </vt:variant>
      <vt:variant>
        <vt:lpwstr/>
      </vt:variant>
      <vt:variant>
        <vt:lpwstr>_Toc388020597</vt:lpwstr>
      </vt:variant>
      <vt:variant>
        <vt:i4>1441852</vt:i4>
      </vt:variant>
      <vt:variant>
        <vt:i4>29</vt:i4>
      </vt:variant>
      <vt:variant>
        <vt:i4>0</vt:i4>
      </vt:variant>
      <vt:variant>
        <vt:i4>5</vt:i4>
      </vt:variant>
      <vt:variant>
        <vt:lpwstr/>
      </vt:variant>
      <vt:variant>
        <vt:lpwstr>_Toc388020596</vt:lpwstr>
      </vt:variant>
      <vt:variant>
        <vt:i4>1441852</vt:i4>
      </vt:variant>
      <vt:variant>
        <vt:i4>23</vt:i4>
      </vt:variant>
      <vt:variant>
        <vt:i4>0</vt:i4>
      </vt:variant>
      <vt:variant>
        <vt:i4>5</vt:i4>
      </vt:variant>
      <vt:variant>
        <vt:lpwstr/>
      </vt:variant>
      <vt:variant>
        <vt:lpwstr>_Toc388020595</vt:lpwstr>
      </vt:variant>
      <vt:variant>
        <vt:i4>1441852</vt:i4>
      </vt:variant>
      <vt:variant>
        <vt:i4>17</vt:i4>
      </vt:variant>
      <vt:variant>
        <vt:i4>0</vt:i4>
      </vt:variant>
      <vt:variant>
        <vt:i4>5</vt:i4>
      </vt:variant>
      <vt:variant>
        <vt:lpwstr/>
      </vt:variant>
      <vt:variant>
        <vt:lpwstr>_Toc388020594</vt:lpwstr>
      </vt:variant>
      <vt:variant>
        <vt:i4>1441852</vt:i4>
      </vt:variant>
      <vt:variant>
        <vt:i4>11</vt:i4>
      </vt:variant>
      <vt:variant>
        <vt:i4>0</vt:i4>
      </vt:variant>
      <vt:variant>
        <vt:i4>5</vt:i4>
      </vt:variant>
      <vt:variant>
        <vt:lpwstr/>
      </vt:variant>
      <vt:variant>
        <vt:lpwstr>_Toc388020593</vt:lpwstr>
      </vt:variant>
      <vt:variant>
        <vt:i4>1441852</vt:i4>
      </vt:variant>
      <vt:variant>
        <vt:i4>5</vt:i4>
      </vt:variant>
      <vt:variant>
        <vt:i4>0</vt:i4>
      </vt:variant>
      <vt:variant>
        <vt:i4>5</vt:i4>
      </vt:variant>
      <vt:variant>
        <vt:lpwstr/>
      </vt:variant>
      <vt:variant>
        <vt:lpwstr>_Toc388020592</vt:lpwstr>
      </vt:variant>
      <vt:variant>
        <vt:i4>5636139</vt:i4>
      </vt:variant>
      <vt:variant>
        <vt:i4>0</vt:i4>
      </vt:variant>
      <vt:variant>
        <vt:i4>0</vt:i4>
      </vt:variant>
      <vt:variant>
        <vt:i4>5</vt:i4>
      </vt:variant>
      <vt:variant>
        <vt:lpwstr>mailto:ctdd@infineon.com?subject=Template%20assistance</vt:lpwstr>
      </vt:variant>
      <vt:variant>
        <vt:lpwstr/>
      </vt:variant>
      <vt:variant>
        <vt:i4>5963855</vt:i4>
      </vt:variant>
      <vt:variant>
        <vt:i4>9</vt:i4>
      </vt:variant>
      <vt:variant>
        <vt:i4>0</vt:i4>
      </vt:variant>
      <vt:variant>
        <vt:i4>5</vt:i4>
      </vt:variant>
      <vt:variant>
        <vt:lpwstr>www.infineon.com</vt:lpwstr>
      </vt:variant>
      <vt:variant>
        <vt:lpwstr/>
      </vt:variant>
      <vt:variant>
        <vt:i4>4915282</vt:i4>
      </vt:variant>
      <vt:variant>
        <vt:i4>6</vt:i4>
      </vt:variant>
      <vt:variant>
        <vt:i4>0</vt:i4>
      </vt:variant>
      <vt:variant>
        <vt:i4>5</vt:i4>
      </vt:variant>
      <vt:variant>
        <vt:lpwstr>http://www.infineon.com/</vt:lpwstr>
      </vt:variant>
      <vt:variant>
        <vt:lpwstr/>
      </vt:variant>
      <vt:variant>
        <vt:i4>1703945</vt:i4>
      </vt:variant>
      <vt:variant>
        <vt:i4>3</vt:i4>
      </vt:variant>
      <vt:variant>
        <vt:i4>0</vt:i4>
      </vt:variant>
      <vt:variant>
        <vt:i4>5</vt:i4>
      </vt:variant>
      <vt:variant>
        <vt:lpwstr>mailto:erratum@infineon.com;ctdd@infineon.com?subject=Document%20question%20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Schmalzl Anja (IFAG ATV BP IPD PM)</dc:creator>
  <cp:keywords>Infineon</cp:keywords>
  <cp:lastModifiedBy>Rita ribeiro</cp:lastModifiedBy>
  <cp:revision>3</cp:revision>
  <cp:lastPrinted>2015-09-29T08:31:00Z</cp:lastPrinted>
  <dcterms:created xsi:type="dcterms:W3CDTF">2022-05-06T15:56:00Z</dcterms:created>
  <dcterms:modified xsi:type="dcterms:W3CDTF">2022-05-26T15:41:00Z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ssueDate">
    <vt:lpwstr>yyyy-mm-dd</vt:lpwstr>
  </property>
  <property fmtid="{D5CDD505-2E9C-101B-9397-08002B2CF9AE}" pid="3" name="Doc_State">
    <vt:lpwstr>V X.Y</vt:lpwstr>
  </property>
  <property fmtid="{D5CDD505-2E9C-101B-9397-08002B2CF9AE}" pid="4" name="Doc_Type">
    <vt:lpwstr>Application Note</vt:lpwstr>
  </property>
  <property fmtid="{D5CDD505-2E9C-101B-9397-08002B2CF9AE}" pid="5" name="Doc_Number">
    <vt:lpwstr>AppNote Number</vt:lpwstr>
  </property>
  <property fmtid="{D5CDD505-2E9C-101B-9397-08002B2CF9AE}" pid="6" name="Title_continued">
    <vt:lpwstr>Title_continued</vt:lpwstr>
  </property>
  <property fmtid="{D5CDD505-2E9C-101B-9397-08002B2CF9AE}" pid="7" name="URL">
    <vt:lpwstr>www.infineon.com</vt:lpwstr>
  </property>
  <property fmtid="{D5CDD505-2E9C-101B-9397-08002B2CF9AE}" pid="8" name="Title">
    <vt:lpwstr>Title</vt:lpwstr>
  </property>
  <property fmtid="{D5CDD505-2E9C-101B-9397-08002B2CF9AE}" pid="9" name="ConfidentialityMarking">
    <vt:lpwstr>RESTRICTED</vt:lpwstr>
  </property>
  <property fmtid="{D5CDD505-2E9C-101B-9397-08002B2CF9AE}" pid="10" name="AdditionalMarking">
    <vt:lpwstr> </vt:lpwstr>
  </property>
  <property fmtid="{D5CDD505-2E9C-101B-9397-08002B2CF9AE}" pid="11" name="Proprietary">
    <vt:lpwstr> </vt:lpwstr>
  </property>
</Properties>
</file>